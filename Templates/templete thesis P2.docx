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4DA6" w14:textId="3BC24684" w:rsidR="006A0878" w:rsidRDefault="006A0878" w:rsidP="006A0878">
      <w:pPr>
        <w:pStyle w:val="TEMPTHESIS13authornames"/>
        <w:jc w:val="center"/>
      </w:pPr>
      <w:r>
        <w:rPr>
          <w:noProof/>
          <w:lang w:eastAsia="en-US" w:bidi="ar-SA"/>
        </w:rPr>
        <w:drawing>
          <wp:inline distT="0" distB="0" distL="0" distR="0" wp14:anchorId="2717FB90" wp14:editId="5E1A9356">
            <wp:extent cx="1496840" cy="819150"/>
            <wp:effectExtent l="0" t="0" r="8255" b="0"/>
            <wp:docPr id="40" name="Picture 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p>
    <w:p w14:paraId="3F0A3143" w14:textId="3D3D8306" w:rsidR="006A0878" w:rsidRDefault="006A0878" w:rsidP="006A0878">
      <w:pPr>
        <w:pStyle w:val="TEMPTHESIS13authornames"/>
        <w:jc w:val="center"/>
      </w:pPr>
    </w:p>
    <w:p w14:paraId="489285D0" w14:textId="77777777" w:rsidR="006A0878" w:rsidRDefault="006A0878" w:rsidP="00747ABF">
      <w:pPr>
        <w:pStyle w:val="TEMPTHESIS12title"/>
        <w:jc w:val="center"/>
        <w:rPr>
          <w:sz w:val="40"/>
          <w:szCs w:val="40"/>
        </w:rPr>
      </w:pPr>
    </w:p>
    <w:p w14:paraId="4F34D680" w14:textId="77777777" w:rsidR="006A0878" w:rsidRDefault="006A0878" w:rsidP="00747ABF">
      <w:pPr>
        <w:pStyle w:val="TEMPTHESIS12title"/>
        <w:jc w:val="center"/>
        <w:rPr>
          <w:sz w:val="40"/>
          <w:szCs w:val="40"/>
        </w:rPr>
      </w:pPr>
    </w:p>
    <w:p w14:paraId="26A0A809" w14:textId="150EF12B" w:rsidR="006A0878" w:rsidRDefault="00F60DE4" w:rsidP="00747ABF">
      <w:pPr>
        <w:pStyle w:val="TEMPTHESIS12title"/>
        <w:jc w:val="center"/>
        <w:rPr>
          <w:sz w:val="40"/>
          <w:szCs w:val="40"/>
        </w:rPr>
      </w:pPr>
      <w:r>
        <w:rPr>
          <w:sz w:val="40"/>
          <w:szCs w:val="40"/>
        </w:rPr>
        <w:t>Report 2 of</w:t>
      </w:r>
    </w:p>
    <w:p w14:paraId="5873B735" w14:textId="0EA39F1D" w:rsidR="00E93210" w:rsidRPr="00AE13A0" w:rsidRDefault="001503D5" w:rsidP="0053690C">
      <w:pPr>
        <w:pStyle w:val="FPTStyletittle"/>
      </w:pPr>
      <w:r w:rsidRPr="00AE13A0">
        <w:t xml:space="preserve">FINAL </w:t>
      </w:r>
      <w:r w:rsidR="006A0878" w:rsidRPr="00AE13A0">
        <w:t>CAPSTONE PROJECT TITLE</w:t>
      </w:r>
    </w:p>
    <w:p w14:paraId="582DD4B8" w14:textId="443B0A25" w:rsidR="006A0878" w:rsidRPr="00AE13A0" w:rsidRDefault="006A0878" w:rsidP="0053690C">
      <w:pPr>
        <w:pStyle w:val="FPTStyleIntrotext"/>
      </w:pPr>
      <w:r w:rsidRPr="00AE13A0">
        <w:t>by</w:t>
      </w:r>
    </w:p>
    <w:p w14:paraId="1947492D" w14:textId="6D6068B7" w:rsidR="006A0878" w:rsidRDefault="006A0878" w:rsidP="006A0878">
      <w:pPr>
        <w:jc w:val="center"/>
        <w:rPr>
          <w:lang w:eastAsia="de-DE" w:bidi="en-US"/>
        </w:rPr>
      </w:pPr>
    </w:p>
    <w:p w14:paraId="269E325D" w14:textId="77777777" w:rsidR="006A0878" w:rsidRPr="006A0878" w:rsidRDefault="006A0878" w:rsidP="006A0878">
      <w:pPr>
        <w:jc w:val="center"/>
        <w:rPr>
          <w:lang w:eastAsia="de-DE" w:bidi="en-US"/>
        </w:rPr>
      </w:pPr>
    </w:p>
    <w:p w14:paraId="7191819C" w14:textId="00F5FA0A" w:rsidR="00696150" w:rsidRPr="00AE13A0" w:rsidRDefault="006A0878" w:rsidP="0053690C">
      <w:pPr>
        <w:pStyle w:val="FPTStyleauthorname"/>
      </w:pPr>
      <w:r w:rsidRPr="00AE13A0">
        <w:t>Student’s name (first, then last name)</w:t>
      </w:r>
    </w:p>
    <w:p w14:paraId="1B7A63F7" w14:textId="77777777" w:rsidR="00693AB6" w:rsidRDefault="00693AB6" w:rsidP="00693AB6">
      <w:pPr>
        <w:pStyle w:val="FPTStylenote"/>
        <w:ind w:left="0" w:firstLine="0"/>
        <w:rPr>
          <w:vertAlign w:val="superscript"/>
        </w:rPr>
      </w:pPr>
    </w:p>
    <w:p w14:paraId="48ACD36B" w14:textId="2C7E3610" w:rsidR="00693AB6" w:rsidRDefault="00693AB6" w:rsidP="00693AB6">
      <w:pPr>
        <w:pStyle w:val="FPTStylenote"/>
        <w:ind w:left="0" w:firstLine="0"/>
      </w:pPr>
      <w:r>
        <w:rPr>
          <w:vertAlign w:val="subscript"/>
        </w:rPr>
        <w:t>(</w:t>
      </w:r>
      <w:r>
        <w:t>I</w:t>
      </w:r>
      <w:r w:rsidR="00696150" w:rsidRPr="00D945EC">
        <w:t xml:space="preserve">f there are </w:t>
      </w:r>
      <w:r w:rsidR="00696150">
        <w:t>more than two</w:t>
      </w:r>
      <w:r w:rsidR="00696150" w:rsidRPr="00D945EC">
        <w:t xml:space="preserve"> </w:t>
      </w:r>
      <w:r w:rsidR="00696150">
        <w:t xml:space="preserve">students, add student </w:t>
      </w:r>
      <w:r>
        <w:t>initials)</w:t>
      </w:r>
    </w:p>
    <w:p w14:paraId="5E8E462F" w14:textId="77777777" w:rsidR="00C77EF4" w:rsidRDefault="00C77EF4" w:rsidP="00C77EF4">
      <w:pPr>
        <w:pStyle w:val="TEMPTHESIS13authornames"/>
        <w:jc w:val="center"/>
      </w:pPr>
    </w:p>
    <w:p w14:paraId="68964836" w14:textId="77777777" w:rsidR="00C77EF4" w:rsidRDefault="00C77EF4" w:rsidP="00C77EF4">
      <w:pPr>
        <w:pStyle w:val="TEMPTHESIS13authornames"/>
        <w:jc w:val="center"/>
      </w:pPr>
    </w:p>
    <w:p w14:paraId="7A2ED687" w14:textId="77777777" w:rsidR="00C77EF4" w:rsidRDefault="00C77EF4" w:rsidP="00C77EF4">
      <w:pPr>
        <w:pStyle w:val="TEMPTHESIS13authornames"/>
        <w:jc w:val="center"/>
      </w:pPr>
    </w:p>
    <w:p w14:paraId="32C3E6CC" w14:textId="77777777" w:rsidR="00C77EF4" w:rsidRDefault="00C77EF4" w:rsidP="00AE13A0">
      <w:pPr>
        <w:pStyle w:val="TEMPTHESIS13authornames"/>
      </w:pPr>
    </w:p>
    <w:p w14:paraId="7568B4D9" w14:textId="77777777" w:rsidR="00C77EF4" w:rsidRDefault="00C77EF4" w:rsidP="00C77EF4">
      <w:pPr>
        <w:pStyle w:val="TEMPTHESIS13authornames"/>
        <w:jc w:val="center"/>
      </w:pPr>
    </w:p>
    <w:p w14:paraId="6F7032E8" w14:textId="77777777" w:rsidR="00C77EF4" w:rsidRDefault="00C77EF4" w:rsidP="00C77EF4">
      <w:pPr>
        <w:pStyle w:val="TEMPTHESIS13authornames"/>
        <w:jc w:val="center"/>
      </w:pPr>
    </w:p>
    <w:p w14:paraId="6E2C78C6" w14:textId="77777777" w:rsidR="00C77EF4" w:rsidRDefault="00C77EF4" w:rsidP="00C77EF4">
      <w:pPr>
        <w:pStyle w:val="TEMPTHESIS13authornames"/>
        <w:jc w:val="center"/>
      </w:pPr>
    </w:p>
    <w:p w14:paraId="159435B0" w14:textId="59364597" w:rsidR="00C77EF4" w:rsidRPr="00AE13A0" w:rsidRDefault="00C77EF4" w:rsidP="0053690C">
      <w:pPr>
        <w:pStyle w:val="FPTStyleUniversityname"/>
      </w:pPr>
      <w:r w:rsidRPr="00AE13A0">
        <w:t>THE FPT UNIVERSITY HO CHI MINH CITY</w:t>
      </w:r>
    </w:p>
    <w:p w14:paraId="044EBD9D" w14:textId="77777777" w:rsidR="00C77EF4" w:rsidRDefault="00C77EF4" w:rsidP="00693AB6">
      <w:pPr>
        <w:pStyle w:val="FPTStylenote"/>
        <w:ind w:left="0" w:firstLine="0"/>
      </w:pPr>
    </w:p>
    <w:p w14:paraId="089231A1" w14:textId="77777777" w:rsidR="00C77EF4" w:rsidRDefault="00C77EF4" w:rsidP="00C77EF4">
      <w:pPr>
        <w:spacing w:line="240" w:lineRule="auto"/>
        <w:jc w:val="left"/>
        <w:rPr>
          <w:b/>
          <w:szCs w:val="18"/>
        </w:rPr>
      </w:pPr>
    </w:p>
    <w:p w14:paraId="6F844574" w14:textId="77777777" w:rsidR="00C77EF4" w:rsidRDefault="00C77EF4" w:rsidP="00C77EF4">
      <w:pPr>
        <w:spacing w:line="240" w:lineRule="auto"/>
        <w:jc w:val="left"/>
        <w:rPr>
          <w:b/>
          <w:szCs w:val="18"/>
        </w:rPr>
      </w:pPr>
    </w:p>
    <w:p w14:paraId="15798096" w14:textId="77777777" w:rsidR="00C77EF4" w:rsidRDefault="00C77EF4" w:rsidP="00C77EF4">
      <w:pPr>
        <w:spacing w:line="240" w:lineRule="auto"/>
        <w:jc w:val="left"/>
        <w:rPr>
          <w:b/>
          <w:szCs w:val="18"/>
        </w:rPr>
      </w:pPr>
    </w:p>
    <w:p w14:paraId="2F5A52C8" w14:textId="77777777" w:rsidR="00C77EF4" w:rsidRDefault="00C77EF4" w:rsidP="00C77EF4">
      <w:pPr>
        <w:spacing w:line="240" w:lineRule="auto"/>
        <w:jc w:val="left"/>
        <w:rPr>
          <w:b/>
          <w:szCs w:val="18"/>
        </w:rPr>
      </w:pPr>
    </w:p>
    <w:p w14:paraId="56EE865A" w14:textId="77777777" w:rsidR="00C77EF4" w:rsidRDefault="00C77EF4" w:rsidP="00C77EF4">
      <w:pPr>
        <w:spacing w:line="240" w:lineRule="auto"/>
        <w:jc w:val="left"/>
        <w:rPr>
          <w:b/>
          <w:szCs w:val="18"/>
        </w:rPr>
      </w:pPr>
    </w:p>
    <w:p w14:paraId="54A4BD2F" w14:textId="77777777" w:rsidR="00C77EF4" w:rsidRDefault="00C77EF4" w:rsidP="00C77EF4">
      <w:pPr>
        <w:spacing w:line="240" w:lineRule="auto"/>
        <w:jc w:val="left"/>
        <w:rPr>
          <w:b/>
          <w:szCs w:val="18"/>
        </w:rPr>
      </w:pPr>
    </w:p>
    <w:p w14:paraId="162C18A1" w14:textId="77777777" w:rsidR="00C77EF4" w:rsidRDefault="00C77EF4" w:rsidP="00C77EF4">
      <w:pPr>
        <w:spacing w:line="240" w:lineRule="auto"/>
        <w:jc w:val="left"/>
        <w:rPr>
          <w:b/>
          <w:szCs w:val="18"/>
        </w:rPr>
      </w:pPr>
    </w:p>
    <w:p w14:paraId="0366AEF2" w14:textId="77777777" w:rsidR="00C77EF4" w:rsidRDefault="00C77EF4" w:rsidP="00C77EF4">
      <w:pPr>
        <w:spacing w:line="240" w:lineRule="auto"/>
        <w:jc w:val="left"/>
        <w:rPr>
          <w:b/>
          <w:szCs w:val="18"/>
        </w:rPr>
      </w:pPr>
    </w:p>
    <w:p w14:paraId="14E58106" w14:textId="77777777" w:rsidR="00C77EF4" w:rsidRDefault="00C77EF4" w:rsidP="00C77EF4">
      <w:pPr>
        <w:spacing w:line="240" w:lineRule="auto"/>
        <w:jc w:val="left"/>
        <w:rPr>
          <w:b/>
          <w:szCs w:val="18"/>
        </w:rPr>
      </w:pPr>
    </w:p>
    <w:p w14:paraId="078B3D1A" w14:textId="30C03EEB" w:rsidR="00693AB6" w:rsidRPr="00AE13A0" w:rsidRDefault="001503D5" w:rsidP="00A9067B">
      <w:pPr>
        <w:pStyle w:val="FPTStyletittle"/>
      </w:pPr>
      <w:r w:rsidRPr="00AE13A0">
        <w:t xml:space="preserve">FINAL </w:t>
      </w:r>
      <w:r w:rsidR="00C77EF4" w:rsidRPr="00AE13A0">
        <w:t>C</w:t>
      </w:r>
      <w:r w:rsidR="00693AB6" w:rsidRPr="00AE13A0">
        <w:t>APSTONE PROJECT TITLE</w:t>
      </w:r>
    </w:p>
    <w:p w14:paraId="22E103DF" w14:textId="77777777" w:rsidR="00693AB6" w:rsidRDefault="00693AB6" w:rsidP="00693AB6">
      <w:pPr>
        <w:jc w:val="center"/>
        <w:rPr>
          <w:lang w:eastAsia="de-DE" w:bidi="en-US"/>
        </w:rPr>
      </w:pPr>
    </w:p>
    <w:p w14:paraId="4A69CA68" w14:textId="77777777" w:rsidR="0041792C" w:rsidRPr="00AE13A0" w:rsidRDefault="0041792C" w:rsidP="00DE7A79">
      <w:pPr>
        <w:pStyle w:val="FPTStyleauthorname"/>
      </w:pPr>
      <w:r w:rsidRPr="00AE13A0">
        <w:t>by</w:t>
      </w:r>
    </w:p>
    <w:p w14:paraId="5786DEBB" w14:textId="77777777" w:rsidR="0041792C" w:rsidRPr="00AE13A0" w:rsidRDefault="0041792C" w:rsidP="00DE7A79">
      <w:pPr>
        <w:pStyle w:val="FPTStyleauthorname"/>
      </w:pPr>
      <w:r w:rsidRPr="00AE13A0">
        <w:t>Student’s name (first, then last name)</w:t>
      </w:r>
      <w:r w:rsidRPr="00AE13A0">
        <w:rPr>
          <w:vertAlign w:val="superscript"/>
        </w:rPr>
        <w:t>1</w:t>
      </w:r>
    </w:p>
    <w:p w14:paraId="1AE8473A" w14:textId="15C4F107" w:rsidR="00C77EF4" w:rsidRPr="00AE13A0" w:rsidRDefault="00C77EF4" w:rsidP="00DE7A79">
      <w:pPr>
        <w:pStyle w:val="FPTStyleauthorname"/>
      </w:pPr>
      <w:r w:rsidRPr="00AE13A0">
        <w:t xml:space="preserve">Supervisor: </w:t>
      </w:r>
      <w:r w:rsidR="00D37329" w:rsidRPr="00AE13A0">
        <w:t>Prof./Ph.D./</w:t>
      </w:r>
      <w:r w:rsidR="001503D5" w:rsidRPr="00AE13A0">
        <w:t xml:space="preserve"> M.S. </w:t>
      </w:r>
      <w:r w:rsidRPr="00AE13A0">
        <w:t>Firstname Lastname *</w:t>
      </w:r>
    </w:p>
    <w:p w14:paraId="03C52C4C" w14:textId="77777777" w:rsidR="0041792C" w:rsidRPr="00DE7A79" w:rsidRDefault="0041792C" w:rsidP="00DE7A79">
      <w:pPr>
        <w:pStyle w:val="FPTStylenote"/>
      </w:pPr>
      <w:r w:rsidRPr="00DE7A79">
        <w:t>(1If there are more than two students, add student initials)</w:t>
      </w:r>
    </w:p>
    <w:p w14:paraId="1210572A" w14:textId="0DE09D09" w:rsidR="00C77EF4" w:rsidRPr="00DE7A79" w:rsidRDefault="00C77EF4" w:rsidP="00DE7A79">
      <w:pPr>
        <w:pStyle w:val="FPTStylenote"/>
      </w:pPr>
      <w:r w:rsidRPr="00DE7A79">
        <w:t>(</w:t>
      </w:r>
      <w:r w:rsidR="001503D5" w:rsidRPr="00DE7A79">
        <w:t>*</w:t>
      </w:r>
      <w:r w:rsidRPr="00DE7A79">
        <w:t xml:space="preserve"> If there are multiple supervisors, add supervisor initials)</w:t>
      </w:r>
    </w:p>
    <w:p w14:paraId="24B35701" w14:textId="2F6B5ADE" w:rsidR="007F3E94" w:rsidRDefault="007F3E94" w:rsidP="00C77EF4">
      <w:pPr>
        <w:pStyle w:val="FPTStylenote"/>
        <w:ind w:left="0" w:firstLine="0"/>
      </w:pPr>
    </w:p>
    <w:p w14:paraId="4489D13D" w14:textId="0D527534" w:rsidR="007F3E94" w:rsidRDefault="007F3E94" w:rsidP="00C77EF4">
      <w:pPr>
        <w:pStyle w:val="FPTStylenote"/>
        <w:ind w:left="0" w:firstLine="0"/>
      </w:pPr>
    </w:p>
    <w:p w14:paraId="4138FA20" w14:textId="77777777" w:rsidR="0041792C" w:rsidRPr="00AE13A0" w:rsidRDefault="007F3E94" w:rsidP="00DE7A79">
      <w:pPr>
        <w:pStyle w:val="FPTStyleIntrotext"/>
      </w:pPr>
      <w:r w:rsidRPr="00AE13A0">
        <w:t>A final year capstone project su</w:t>
      </w:r>
      <w:r w:rsidR="0041792C" w:rsidRPr="00AE13A0">
        <w:t>b</w:t>
      </w:r>
      <w:r w:rsidRPr="00AE13A0">
        <w:t xml:space="preserve">mitted </w:t>
      </w:r>
      <w:r w:rsidR="0041792C" w:rsidRPr="00AE13A0">
        <w:t xml:space="preserve">in partial fulfillment of the requirement </w:t>
      </w:r>
    </w:p>
    <w:p w14:paraId="2E1AC541" w14:textId="324AABFD" w:rsidR="007F3E94" w:rsidRPr="00AE13A0" w:rsidRDefault="0041792C" w:rsidP="00DE7A79">
      <w:pPr>
        <w:pStyle w:val="FPTStyleIntrotext"/>
      </w:pPr>
      <w:r w:rsidRPr="00AE13A0">
        <w:t>for the Degree of Bachelor of Artificial Intelligent in Computer Science</w:t>
      </w:r>
    </w:p>
    <w:p w14:paraId="3A11057E" w14:textId="4170E9DF" w:rsidR="00C77EF4" w:rsidRDefault="00C77EF4" w:rsidP="00C77EF4">
      <w:pPr>
        <w:pStyle w:val="FPTStylenote"/>
        <w:ind w:left="0" w:firstLine="0"/>
      </w:pPr>
    </w:p>
    <w:p w14:paraId="31F50C51" w14:textId="77777777" w:rsidR="00693AB6" w:rsidRDefault="00693AB6" w:rsidP="00693AB6">
      <w:pPr>
        <w:pStyle w:val="FPTStylenote"/>
        <w:ind w:left="0" w:firstLine="0"/>
        <w:rPr>
          <w:vertAlign w:val="superscript"/>
        </w:rPr>
      </w:pPr>
    </w:p>
    <w:p w14:paraId="382890CD" w14:textId="0FFD2E12" w:rsidR="00693AB6" w:rsidRDefault="00693AB6" w:rsidP="00693AB6">
      <w:pPr>
        <w:pStyle w:val="FPTStylenote"/>
        <w:ind w:left="0" w:firstLine="0"/>
      </w:pPr>
    </w:p>
    <w:p w14:paraId="7EDD2620" w14:textId="0B0D9788" w:rsidR="00773935" w:rsidRDefault="00773935" w:rsidP="00693AB6">
      <w:pPr>
        <w:pStyle w:val="FPTStylenote"/>
        <w:ind w:left="0" w:firstLine="0"/>
      </w:pPr>
    </w:p>
    <w:p w14:paraId="418E2206" w14:textId="7E9DAC1F" w:rsidR="00773935" w:rsidRDefault="00773935" w:rsidP="00A9067B">
      <w:pPr>
        <w:pStyle w:val="FPTStylenote"/>
        <w:ind w:left="0" w:firstLine="0"/>
      </w:pPr>
    </w:p>
    <w:p w14:paraId="01E12AAF" w14:textId="71AF84C7" w:rsidR="00773935" w:rsidRDefault="00773935" w:rsidP="00693AB6">
      <w:pPr>
        <w:pStyle w:val="FPTStylenote"/>
        <w:ind w:left="0" w:firstLine="0"/>
      </w:pPr>
    </w:p>
    <w:p w14:paraId="7585C84A" w14:textId="2047FFBD" w:rsidR="00773935" w:rsidRDefault="00773935" w:rsidP="00693AB6">
      <w:pPr>
        <w:pStyle w:val="FPTStylenote"/>
        <w:ind w:left="0" w:firstLine="0"/>
      </w:pPr>
    </w:p>
    <w:p w14:paraId="052AC96F" w14:textId="4AE6FD97" w:rsidR="00773935" w:rsidRDefault="00773935" w:rsidP="00693AB6">
      <w:pPr>
        <w:pStyle w:val="FPTStylenote"/>
        <w:ind w:left="0" w:firstLine="0"/>
      </w:pPr>
    </w:p>
    <w:p w14:paraId="1A9B6199" w14:textId="022E4EB3" w:rsidR="00773935" w:rsidRDefault="00773935" w:rsidP="00693AB6">
      <w:pPr>
        <w:pStyle w:val="FPTStylenote"/>
        <w:ind w:left="0" w:firstLine="0"/>
      </w:pPr>
    </w:p>
    <w:p w14:paraId="458DD29D" w14:textId="734ED4C8" w:rsidR="00773935" w:rsidRDefault="00773935" w:rsidP="00693AB6">
      <w:pPr>
        <w:pStyle w:val="FPTStylenote"/>
        <w:ind w:left="0" w:firstLine="0"/>
      </w:pPr>
    </w:p>
    <w:p w14:paraId="3245DFF0" w14:textId="40A2BA44" w:rsidR="00773935" w:rsidRDefault="00773935" w:rsidP="00693AB6">
      <w:pPr>
        <w:pStyle w:val="FPTStylenote"/>
        <w:ind w:left="0" w:firstLine="0"/>
      </w:pPr>
    </w:p>
    <w:p w14:paraId="3DD08FCE" w14:textId="2DD118F2" w:rsidR="00773935" w:rsidRDefault="00773935" w:rsidP="00693AB6">
      <w:pPr>
        <w:pStyle w:val="FPTStylenote"/>
        <w:ind w:left="0" w:firstLine="0"/>
      </w:pPr>
    </w:p>
    <w:p w14:paraId="7FE08F44" w14:textId="503A4538" w:rsidR="00773935" w:rsidRPr="00AE13A0" w:rsidRDefault="00773935" w:rsidP="00DE7A79">
      <w:pPr>
        <w:pStyle w:val="FPTStyleauthorname"/>
      </w:pPr>
      <w:r w:rsidRPr="00AE13A0">
        <w:t>DEPARTMENT OF ITS</w:t>
      </w:r>
    </w:p>
    <w:p w14:paraId="0879D55B" w14:textId="77777777" w:rsidR="00773935" w:rsidRPr="00AE13A0" w:rsidRDefault="00773935" w:rsidP="00DE7A79">
      <w:pPr>
        <w:pStyle w:val="FPTStyleauthorname"/>
      </w:pPr>
      <w:r w:rsidRPr="00AE13A0">
        <w:t>THE FPT UNIVERSITY HO CHI MINH CITY</w:t>
      </w:r>
    </w:p>
    <w:p w14:paraId="1159069D" w14:textId="5512E8DA" w:rsidR="00773935" w:rsidRDefault="007F3E94" w:rsidP="00DE7A79">
      <w:pPr>
        <w:pStyle w:val="FPTStyleauthorname"/>
      </w:pPr>
      <w:r w:rsidRPr="00AE13A0">
        <w:t>August 2022</w:t>
      </w:r>
      <w:r w:rsidR="0041792C">
        <w:t xml:space="preserve"> </w:t>
      </w:r>
      <w:r w:rsidR="0041792C" w:rsidRPr="0041792C">
        <w:rPr>
          <w:sz w:val="16"/>
          <w:szCs w:val="18"/>
        </w:rPr>
        <w:t>(Month year)</w:t>
      </w:r>
    </w:p>
    <w:p w14:paraId="43747B83" w14:textId="5EDEA499" w:rsidR="007748F8" w:rsidRDefault="007748F8" w:rsidP="007748F8">
      <w:pPr>
        <w:pStyle w:val="FPTStyletittle"/>
      </w:pPr>
      <w:r>
        <w:rPr>
          <w:lang w:eastAsia="zh-CN"/>
        </w:rPr>
        <w:lastRenderedPageBreak/>
        <w:t>3</w:t>
      </w:r>
      <w:r w:rsidRPr="00FA04F1">
        <w:rPr>
          <w:lang w:eastAsia="zh-CN"/>
        </w:rPr>
        <w:t xml:space="preserve">. </w:t>
      </w:r>
      <w:r>
        <w:t>PROJECT MANAGEMENT PLAN</w:t>
      </w:r>
    </w:p>
    <w:p w14:paraId="1FAF1FCB" w14:textId="1F8AF4F0" w:rsidR="007748F8" w:rsidRPr="0050048E" w:rsidRDefault="007748F8" w:rsidP="007748F8">
      <w:pPr>
        <w:pStyle w:val="FPTStyleparagraph"/>
      </w:pPr>
      <w:r w:rsidRPr="007748F8">
        <w:t>[Provide the overall project objective description and then the specific target metrics of your project in term of quality, time, and cost (allocated effort distribution for project activities]</w:t>
      </w:r>
    </w:p>
    <w:p w14:paraId="5E36CBA1" w14:textId="77777777" w:rsidR="00494792" w:rsidRDefault="00494792" w:rsidP="00494792">
      <w:pPr>
        <w:pStyle w:val="MDPI41tablecaption"/>
        <w:ind w:left="0"/>
        <w:rPr>
          <w:sz w:val="24"/>
        </w:rPr>
      </w:pPr>
      <w:r w:rsidRPr="005C2654">
        <w:rPr>
          <w:rStyle w:val="FPTstylefigtablenumberChar"/>
        </w:rPr>
        <w:t xml:space="preserve">Table </w:t>
      </w:r>
      <w:r>
        <w:rPr>
          <w:rStyle w:val="FPTstylefigtablenumberChar"/>
        </w:rPr>
        <w:t>3</w:t>
      </w:r>
      <w:r w:rsidRPr="005C2654">
        <w:rPr>
          <w:rStyle w:val="FPTstylefigtablenumberChar"/>
        </w:rPr>
        <w:t>.</w:t>
      </w:r>
      <w:r w:rsidRPr="00B07E0E">
        <w:rPr>
          <w:b/>
        </w:rPr>
        <w:t xml:space="preserve"> </w:t>
      </w:r>
      <w:r w:rsidRPr="00D049B4">
        <w:rPr>
          <w:sz w:val="24"/>
        </w:rPr>
        <w:t>Project plan</w:t>
      </w:r>
    </w:p>
    <w:tbl>
      <w:tblPr>
        <w:tblW w:w="10170"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2"/>
        <w:gridCol w:w="1453"/>
        <w:gridCol w:w="1453"/>
        <w:gridCol w:w="1453"/>
        <w:gridCol w:w="1453"/>
        <w:gridCol w:w="1453"/>
        <w:gridCol w:w="1453"/>
      </w:tblGrid>
      <w:tr w:rsidR="00494792" w:rsidRPr="00EF08AF" w14:paraId="4542B349" w14:textId="77777777" w:rsidTr="006C4998">
        <w:trPr>
          <w:jc w:val="center"/>
        </w:trPr>
        <w:tc>
          <w:tcPr>
            <w:tcW w:w="1452" w:type="dxa"/>
            <w:tcBorders>
              <w:bottom w:val="single" w:sz="4" w:space="0" w:color="auto"/>
            </w:tcBorders>
            <w:shd w:val="clear" w:color="auto" w:fill="auto"/>
            <w:vAlign w:val="center"/>
          </w:tcPr>
          <w:p w14:paraId="772EC2FD" w14:textId="77777777" w:rsidR="00494792" w:rsidRPr="007F7C8C" w:rsidRDefault="00494792" w:rsidP="006C4998">
            <w:pPr>
              <w:pStyle w:val="FPTstylefigtablenumber"/>
            </w:pPr>
            <w:r>
              <w:t>Task name</w:t>
            </w:r>
          </w:p>
        </w:tc>
        <w:tc>
          <w:tcPr>
            <w:tcW w:w="1453" w:type="dxa"/>
            <w:tcBorders>
              <w:bottom w:val="single" w:sz="4" w:space="0" w:color="auto"/>
            </w:tcBorders>
          </w:tcPr>
          <w:p w14:paraId="57FB6C81" w14:textId="77777777" w:rsidR="00494792" w:rsidRPr="00DE5678" w:rsidRDefault="00494792" w:rsidP="006C4998">
            <w:pPr>
              <w:pStyle w:val="FPTstylefigtablenumber"/>
            </w:pPr>
            <w:r>
              <w:t>Priority</w:t>
            </w:r>
          </w:p>
        </w:tc>
        <w:tc>
          <w:tcPr>
            <w:tcW w:w="1453" w:type="dxa"/>
            <w:tcBorders>
              <w:bottom w:val="single" w:sz="4" w:space="0" w:color="auto"/>
            </w:tcBorders>
          </w:tcPr>
          <w:p w14:paraId="637E6FCC" w14:textId="77777777" w:rsidR="00494792" w:rsidRPr="00DE5678" w:rsidRDefault="00494792" w:rsidP="006C4998">
            <w:pPr>
              <w:pStyle w:val="FPTstylefigtablenumber"/>
            </w:pPr>
            <w:r>
              <w:t>Owner</w:t>
            </w:r>
          </w:p>
        </w:tc>
        <w:tc>
          <w:tcPr>
            <w:tcW w:w="1453" w:type="dxa"/>
            <w:tcBorders>
              <w:bottom w:val="single" w:sz="4" w:space="0" w:color="auto"/>
            </w:tcBorders>
          </w:tcPr>
          <w:p w14:paraId="0493C446" w14:textId="77777777" w:rsidR="00494792" w:rsidRPr="00DE5678" w:rsidRDefault="00494792" w:rsidP="006C4998">
            <w:pPr>
              <w:pStyle w:val="FPTstylefigtablenumber"/>
            </w:pPr>
            <w:r>
              <w:t>Start date</w:t>
            </w:r>
          </w:p>
        </w:tc>
        <w:tc>
          <w:tcPr>
            <w:tcW w:w="1453" w:type="dxa"/>
            <w:tcBorders>
              <w:bottom w:val="single" w:sz="4" w:space="0" w:color="auto"/>
            </w:tcBorders>
          </w:tcPr>
          <w:p w14:paraId="33DD58C5" w14:textId="77777777" w:rsidR="00494792" w:rsidRPr="00DE5678" w:rsidRDefault="00494792" w:rsidP="006C4998">
            <w:pPr>
              <w:pStyle w:val="FPTstylefigtablenumber"/>
            </w:pPr>
            <w:r>
              <w:t>End date</w:t>
            </w:r>
          </w:p>
        </w:tc>
        <w:tc>
          <w:tcPr>
            <w:tcW w:w="1453" w:type="dxa"/>
            <w:tcBorders>
              <w:bottom w:val="single" w:sz="4" w:space="0" w:color="auto"/>
            </w:tcBorders>
            <w:shd w:val="clear" w:color="auto" w:fill="auto"/>
            <w:vAlign w:val="center"/>
          </w:tcPr>
          <w:p w14:paraId="4DA33EE7" w14:textId="77777777" w:rsidR="00494792" w:rsidRPr="00DE5678" w:rsidRDefault="00494792" w:rsidP="006C4998">
            <w:pPr>
              <w:pStyle w:val="FPTstylefigtablenumber"/>
            </w:pPr>
            <w:r>
              <w:t>Status</w:t>
            </w:r>
          </w:p>
        </w:tc>
        <w:tc>
          <w:tcPr>
            <w:tcW w:w="1453" w:type="dxa"/>
            <w:tcBorders>
              <w:bottom w:val="single" w:sz="4" w:space="0" w:color="auto"/>
            </w:tcBorders>
            <w:shd w:val="clear" w:color="auto" w:fill="auto"/>
            <w:vAlign w:val="center"/>
          </w:tcPr>
          <w:p w14:paraId="0AB10CBF" w14:textId="77777777" w:rsidR="00494792" w:rsidRPr="00DE5678" w:rsidRDefault="00494792" w:rsidP="006C4998">
            <w:pPr>
              <w:pStyle w:val="FPTstylefigtablenumber"/>
            </w:pPr>
            <w:r>
              <w:t>Issues</w:t>
            </w:r>
          </w:p>
        </w:tc>
      </w:tr>
      <w:tr w:rsidR="00494792" w:rsidRPr="00EF08AF" w14:paraId="6BC32B8F" w14:textId="77777777" w:rsidTr="006C4998">
        <w:trPr>
          <w:jc w:val="center"/>
        </w:trPr>
        <w:tc>
          <w:tcPr>
            <w:tcW w:w="1452" w:type="dxa"/>
            <w:shd w:val="clear" w:color="auto" w:fill="auto"/>
            <w:vAlign w:val="center"/>
          </w:tcPr>
          <w:p w14:paraId="2AE4BE54" w14:textId="77777777" w:rsidR="00494792" w:rsidRPr="00F220D4" w:rsidRDefault="00494792" w:rsidP="006C4998">
            <w:pPr>
              <w:pStyle w:val="FPTstylefiguretabletittle"/>
            </w:pPr>
            <w:r>
              <w:t>Find documents</w:t>
            </w:r>
          </w:p>
        </w:tc>
        <w:tc>
          <w:tcPr>
            <w:tcW w:w="1453" w:type="dxa"/>
          </w:tcPr>
          <w:p w14:paraId="246668F2" w14:textId="77777777" w:rsidR="00494792" w:rsidRPr="00F220D4" w:rsidRDefault="00494792" w:rsidP="006C4998">
            <w:pPr>
              <w:pStyle w:val="FPTstylefiguretabletittle"/>
            </w:pPr>
            <w:r>
              <w:t>High</w:t>
            </w:r>
          </w:p>
        </w:tc>
        <w:tc>
          <w:tcPr>
            <w:tcW w:w="1453" w:type="dxa"/>
          </w:tcPr>
          <w:p w14:paraId="07D4C9E2" w14:textId="77777777" w:rsidR="00494792" w:rsidRPr="00F220D4" w:rsidRDefault="00494792" w:rsidP="006C4998">
            <w:pPr>
              <w:pStyle w:val="FPTstylefiguretabletittle"/>
            </w:pPr>
            <w:r>
              <w:t>Student A</w:t>
            </w:r>
          </w:p>
        </w:tc>
        <w:tc>
          <w:tcPr>
            <w:tcW w:w="1453" w:type="dxa"/>
          </w:tcPr>
          <w:p w14:paraId="09519EE6" w14:textId="77777777" w:rsidR="00494792" w:rsidRPr="00F220D4" w:rsidRDefault="00494792" w:rsidP="006C4998">
            <w:pPr>
              <w:pStyle w:val="FPTstylefiguretabletittle"/>
            </w:pPr>
            <w:r>
              <w:t>…</w:t>
            </w:r>
          </w:p>
        </w:tc>
        <w:tc>
          <w:tcPr>
            <w:tcW w:w="1453" w:type="dxa"/>
          </w:tcPr>
          <w:p w14:paraId="1B498F16" w14:textId="77777777" w:rsidR="00494792" w:rsidRPr="00F220D4" w:rsidRDefault="00494792" w:rsidP="006C4998">
            <w:pPr>
              <w:pStyle w:val="FPTstylefiguretabletittle"/>
            </w:pPr>
            <w:r>
              <w:t>…</w:t>
            </w:r>
          </w:p>
        </w:tc>
        <w:tc>
          <w:tcPr>
            <w:tcW w:w="1453" w:type="dxa"/>
            <w:shd w:val="clear" w:color="auto" w:fill="auto"/>
            <w:vAlign w:val="center"/>
          </w:tcPr>
          <w:p w14:paraId="7002F4F0" w14:textId="77777777" w:rsidR="00494792" w:rsidRPr="00F220D4" w:rsidRDefault="00494792" w:rsidP="006C4998">
            <w:pPr>
              <w:pStyle w:val="FPTstylefiguretabletittle"/>
            </w:pPr>
            <w:r>
              <w:t>In progress</w:t>
            </w:r>
          </w:p>
        </w:tc>
        <w:tc>
          <w:tcPr>
            <w:tcW w:w="1453" w:type="dxa"/>
            <w:shd w:val="clear" w:color="auto" w:fill="auto"/>
            <w:vAlign w:val="center"/>
          </w:tcPr>
          <w:p w14:paraId="3C7B9300" w14:textId="77777777" w:rsidR="00494792" w:rsidRPr="00F220D4" w:rsidRDefault="00494792" w:rsidP="006C4998">
            <w:pPr>
              <w:pStyle w:val="FPTstylefiguretabletittle"/>
            </w:pPr>
            <w:r>
              <w:t>…</w:t>
            </w:r>
          </w:p>
        </w:tc>
      </w:tr>
      <w:tr w:rsidR="00494792" w:rsidRPr="00EF08AF" w14:paraId="7F3C050D" w14:textId="77777777" w:rsidTr="006C4998">
        <w:trPr>
          <w:jc w:val="center"/>
        </w:trPr>
        <w:tc>
          <w:tcPr>
            <w:tcW w:w="1452" w:type="dxa"/>
            <w:shd w:val="clear" w:color="auto" w:fill="auto"/>
            <w:vAlign w:val="center"/>
          </w:tcPr>
          <w:p w14:paraId="396AEE82" w14:textId="77777777" w:rsidR="00494792" w:rsidRPr="00F220D4" w:rsidRDefault="00494792" w:rsidP="006C4998">
            <w:pPr>
              <w:pStyle w:val="FPTstylefiguretabletittle"/>
            </w:pPr>
            <w:r>
              <w:t>Review papers</w:t>
            </w:r>
          </w:p>
        </w:tc>
        <w:tc>
          <w:tcPr>
            <w:tcW w:w="1453" w:type="dxa"/>
          </w:tcPr>
          <w:p w14:paraId="564CB7BC" w14:textId="77777777" w:rsidR="00494792" w:rsidRPr="00F220D4" w:rsidRDefault="00494792" w:rsidP="006C4998">
            <w:pPr>
              <w:pStyle w:val="FPTstylefiguretabletittle"/>
            </w:pPr>
            <w:r>
              <w:t>High</w:t>
            </w:r>
          </w:p>
        </w:tc>
        <w:tc>
          <w:tcPr>
            <w:tcW w:w="1453" w:type="dxa"/>
          </w:tcPr>
          <w:p w14:paraId="58317E36" w14:textId="77777777" w:rsidR="00494792" w:rsidRPr="00F220D4" w:rsidRDefault="00494792" w:rsidP="006C4998">
            <w:pPr>
              <w:pStyle w:val="FPTstylefiguretabletittle"/>
            </w:pPr>
            <w:r>
              <w:t>…</w:t>
            </w:r>
          </w:p>
        </w:tc>
        <w:tc>
          <w:tcPr>
            <w:tcW w:w="1453" w:type="dxa"/>
          </w:tcPr>
          <w:p w14:paraId="7DC3D26D" w14:textId="77777777" w:rsidR="00494792" w:rsidRPr="00F220D4" w:rsidRDefault="00494792" w:rsidP="006C4998">
            <w:pPr>
              <w:pStyle w:val="FPTstylefiguretabletittle"/>
            </w:pPr>
            <w:r>
              <w:t>…</w:t>
            </w:r>
          </w:p>
        </w:tc>
        <w:tc>
          <w:tcPr>
            <w:tcW w:w="1453" w:type="dxa"/>
          </w:tcPr>
          <w:p w14:paraId="5C6CA69E" w14:textId="77777777" w:rsidR="00494792" w:rsidRPr="00F220D4" w:rsidRDefault="00494792" w:rsidP="006C4998">
            <w:pPr>
              <w:pStyle w:val="FPTstylefiguretabletittle"/>
            </w:pPr>
            <w:r>
              <w:t>…</w:t>
            </w:r>
          </w:p>
        </w:tc>
        <w:tc>
          <w:tcPr>
            <w:tcW w:w="1453" w:type="dxa"/>
            <w:shd w:val="clear" w:color="auto" w:fill="auto"/>
            <w:vAlign w:val="center"/>
          </w:tcPr>
          <w:p w14:paraId="4F40E160" w14:textId="77777777" w:rsidR="00494792" w:rsidRPr="00F220D4" w:rsidRDefault="00494792" w:rsidP="006C4998">
            <w:pPr>
              <w:pStyle w:val="FPTstylefiguretabletittle"/>
            </w:pPr>
            <w:r>
              <w:t>…</w:t>
            </w:r>
          </w:p>
        </w:tc>
        <w:tc>
          <w:tcPr>
            <w:tcW w:w="1453" w:type="dxa"/>
            <w:shd w:val="clear" w:color="auto" w:fill="auto"/>
            <w:vAlign w:val="center"/>
          </w:tcPr>
          <w:p w14:paraId="071301E3" w14:textId="77777777" w:rsidR="00494792" w:rsidRPr="00F220D4" w:rsidRDefault="00494792" w:rsidP="006C4998">
            <w:pPr>
              <w:pStyle w:val="FPTstylefiguretabletittle"/>
            </w:pPr>
            <w:r>
              <w:t>…</w:t>
            </w:r>
          </w:p>
        </w:tc>
      </w:tr>
      <w:tr w:rsidR="00494792" w:rsidRPr="00EF08AF" w14:paraId="0CF95191" w14:textId="77777777" w:rsidTr="006C4998">
        <w:trPr>
          <w:jc w:val="center"/>
        </w:trPr>
        <w:tc>
          <w:tcPr>
            <w:tcW w:w="1452" w:type="dxa"/>
            <w:shd w:val="clear" w:color="auto" w:fill="auto"/>
            <w:vAlign w:val="center"/>
          </w:tcPr>
          <w:p w14:paraId="3C9ACEA4" w14:textId="77777777" w:rsidR="00494792" w:rsidRDefault="00494792" w:rsidP="006C4998">
            <w:pPr>
              <w:pStyle w:val="FPTstylefiguretabletittle"/>
            </w:pPr>
            <w:r>
              <w:t xml:space="preserve">Review and analyze public dataset </w:t>
            </w:r>
          </w:p>
        </w:tc>
        <w:tc>
          <w:tcPr>
            <w:tcW w:w="1453" w:type="dxa"/>
          </w:tcPr>
          <w:p w14:paraId="19F63A47" w14:textId="77777777" w:rsidR="00494792" w:rsidRDefault="00494792" w:rsidP="006C4998">
            <w:pPr>
              <w:pStyle w:val="FPTstylefiguretabletittle"/>
            </w:pPr>
            <w:r w:rsidRPr="00513354">
              <w:t>High</w:t>
            </w:r>
          </w:p>
        </w:tc>
        <w:tc>
          <w:tcPr>
            <w:tcW w:w="1453" w:type="dxa"/>
          </w:tcPr>
          <w:p w14:paraId="16268153" w14:textId="77777777" w:rsidR="00494792" w:rsidRDefault="00494792" w:rsidP="006C4998">
            <w:pPr>
              <w:pStyle w:val="FPTstylefiguretabletittle"/>
            </w:pPr>
            <w:r w:rsidRPr="00513354">
              <w:t>…</w:t>
            </w:r>
          </w:p>
          <w:p w14:paraId="5E3C0439" w14:textId="77777777" w:rsidR="00494792" w:rsidRPr="00C332BE" w:rsidRDefault="00494792" w:rsidP="006C4998">
            <w:pPr>
              <w:jc w:val="center"/>
              <w:rPr>
                <w:lang w:eastAsia="de-DE" w:bidi="en-US"/>
              </w:rPr>
            </w:pPr>
          </w:p>
        </w:tc>
        <w:tc>
          <w:tcPr>
            <w:tcW w:w="1453" w:type="dxa"/>
          </w:tcPr>
          <w:p w14:paraId="3F7AEBF4" w14:textId="77777777" w:rsidR="00494792" w:rsidRDefault="00494792" w:rsidP="006C4998">
            <w:pPr>
              <w:pStyle w:val="FPTstylefiguretabletittle"/>
            </w:pPr>
            <w:r w:rsidRPr="00513354">
              <w:t>…</w:t>
            </w:r>
          </w:p>
        </w:tc>
        <w:tc>
          <w:tcPr>
            <w:tcW w:w="1453" w:type="dxa"/>
          </w:tcPr>
          <w:p w14:paraId="69BAC309" w14:textId="77777777" w:rsidR="00494792" w:rsidRDefault="00494792" w:rsidP="006C4998">
            <w:pPr>
              <w:pStyle w:val="FPTstylefiguretabletittle"/>
            </w:pPr>
            <w:r w:rsidRPr="00513354">
              <w:t>…</w:t>
            </w:r>
          </w:p>
        </w:tc>
        <w:tc>
          <w:tcPr>
            <w:tcW w:w="1453" w:type="dxa"/>
            <w:shd w:val="clear" w:color="auto" w:fill="auto"/>
          </w:tcPr>
          <w:p w14:paraId="3CD9107A" w14:textId="77777777" w:rsidR="00494792" w:rsidRDefault="00494792" w:rsidP="006C4998">
            <w:pPr>
              <w:pStyle w:val="FPTstylefiguretabletittle"/>
            </w:pPr>
            <w:r w:rsidRPr="00513354">
              <w:t>…</w:t>
            </w:r>
          </w:p>
        </w:tc>
        <w:tc>
          <w:tcPr>
            <w:tcW w:w="1453" w:type="dxa"/>
            <w:shd w:val="clear" w:color="auto" w:fill="auto"/>
          </w:tcPr>
          <w:p w14:paraId="6E59FAD9" w14:textId="77777777" w:rsidR="00494792" w:rsidRDefault="00494792" w:rsidP="006C4998">
            <w:pPr>
              <w:pStyle w:val="FPTstylefiguretabletittle"/>
            </w:pPr>
            <w:r w:rsidRPr="00513354">
              <w:t>…</w:t>
            </w:r>
          </w:p>
        </w:tc>
      </w:tr>
      <w:tr w:rsidR="00494792" w:rsidRPr="00EF08AF" w14:paraId="5EED91D7" w14:textId="77777777" w:rsidTr="006C4998">
        <w:trPr>
          <w:jc w:val="center"/>
        </w:trPr>
        <w:tc>
          <w:tcPr>
            <w:tcW w:w="1452" w:type="dxa"/>
            <w:shd w:val="clear" w:color="auto" w:fill="auto"/>
            <w:vAlign w:val="center"/>
          </w:tcPr>
          <w:p w14:paraId="53BAEF62" w14:textId="77777777" w:rsidR="00494792" w:rsidRDefault="00494792" w:rsidP="006C4998">
            <w:pPr>
              <w:pStyle w:val="FPTstylefiguretabletittle"/>
            </w:pPr>
            <w:r>
              <w:t>Collect and l</w:t>
            </w:r>
            <w:r>
              <w:t>a</w:t>
            </w:r>
            <w:r>
              <w:t>bel data</w:t>
            </w:r>
          </w:p>
        </w:tc>
        <w:tc>
          <w:tcPr>
            <w:tcW w:w="1453" w:type="dxa"/>
          </w:tcPr>
          <w:p w14:paraId="457E55EC" w14:textId="77777777" w:rsidR="00494792" w:rsidRPr="00513354" w:rsidRDefault="00494792" w:rsidP="006C4998">
            <w:pPr>
              <w:pStyle w:val="FPTstylefiguretabletittle"/>
            </w:pPr>
            <w:r w:rsidRPr="00DB580A">
              <w:t>High</w:t>
            </w:r>
          </w:p>
        </w:tc>
        <w:tc>
          <w:tcPr>
            <w:tcW w:w="1453" w:type="dxa"/>
          </w:tcPr>
          <w:p w14:paraId="1AB317FA" w14:textId="77777777" w:rsidR="00494792" w:rsidRPr="00513354" w:rsidRDefault="00494792" w:rsidP="006C4998">
            <w:pPr>
              <w:pStyle w:val="FPTstylefiguretabletittle"/>
            </w:pPr>
            <w:r w:rsidRPr="00DB580A">
              <w:t>…</w:t>
            </w:r>
          </w:p>
        </w:tc>
        <w:tc>
          <w:tcPr>
            <w:tcW w:w="1453" w:type="dxa"/>
          </w:tcPr>
          <w:p w14:paraId="63AB921B" w14:textId="77777777" w:rsidR="00494792" w:rsidRPr="00513354" w:rsidRDefault="00494792" w:rsidP="006C4998">
            <w:pPr>
              <w:pStyle w:val="FPTstylefiguretabletittle"/>
            </w:pPr>
            <w:r w:rsidRPr="00DB580A">
              <w:t>…</w:t>
            </w:r>
          </w:p>
        </w:tc>
        <w:tc>
          <w:tcPr>
            <w:tcW w:w="1453" w:type="dxa"/>
          </w:tcPr>
          <w:p w14:paraId="4811102B" w14:textId="77777777" w:rsidR="00494792" w:rsidRPr="00513354" w:rsidRDefault="00494792" w:rsidP="006C4998">
            <w:pPr>
              <w:pStyle w:val="FPTstylefiguretabletittle"/>
            </w:pPr>
            <w:r w:rsidRPr="00DB580A">
              <w:t>…</w:t>
            </w:r>
          </w:p>
        </w:tc>
        <w:tc>
          <w:tcPr>
            <w:tcW w:w="1453" w:type="dxa"/>
            <w:shd w:val="clear" w:color="auto" w:fill="auto"/>
          </w:tcPr>
          <w:p w14:paraId="51A60CD9" w14:textId="77777777" w:rsidR="00494792" w:rsidRPr="00513354" w:rsidRDefault="00494792" w:rsidP="006C4998">
            <w:pPr>
              <w:pStyle w:val="FPTstylefiguretabletittle"/>
            </w:pPr>
            <w:r w:rsidRPr="00DB580A">
              <w:t>…</w:t>
            </w:r>
          </w:p>
        </w:tc>
        <w:tc>
          <w:tcPr>
            <w:tcW w:w="1453" w:type="dxa"/>
            <w:shd w:val="clear" w:color="auto" w:fill="auto"/>
          </w:tcPr>
          <w:p w14:paraId="6A47C8C1" w14:textId="77777777" w:rsidR="00494792" w:rsidRPr="00513354" w:rsidRDefault="00494792" w:rsidP="006C4998">
            <w:pPr>
              <w:pStyle w:val="FPTstylefiguretabletittle"/>
            </w:pPr>
            <w:r w:rsidRPr="00DB580A">
              <w:t>…</w:t>
            </w:r>
          </w:p>
        </w:tc>
      </w:tr>
      <w:tr w:rsidR="00494792" w:rsidRPr="00EF08AF" w14:paraId="51C8C409" w14:textId="77777777" w:rsidTr="006C4998">
        <w:trPr>
          <w:jc w:val="center"/>
        </w:trPr>
        <w:tc>
          <w:tcPr>
            <w:tcW w:w="1452" w:type="dxa"/>
            <w:shd w:val="clear" w:color="auto" w:fill="auto"/>
            <w:vAlign w:val="center"/>
          </w:tcPr>
          <w:p w14:paraId="5B00DD5D" w14:textId="77777777" w:rsidR="00494792" w:rsidRDefault="00494792" w:rsidP="006C4998">
            <w:pPr>
              <w:pStyle w:val="FPTstylefiguretabletittle"/>
            </w:pPr>
            <w:r>
              <w:t>Experiment</w:t>
            </w:r>
          </w:p>
        </w:tc>
        <w:tc>
          <w:tcPr>
            <w:tcW w:w="1453" w:type="dxa"/>
          </w:tcPr>
          <w:p w14:paraId="4B392714" w14:textId="77777777" w:rsidR="00494792" w:rsidRPr="00DB580A" w:rsidRDefault="00494792" w:rsidP="006C4998">
            <w:pPr>
              <w:pStyle w:val="FPTstylefiguretabletittle"/>
            </w:pPr>
            <w:r>
              <w:t>Medium</w:t>
            </w:r>
          </w:p>
        </w:tc>
        <w:tc>
          <w:tcPr>
            <w:tcW w:w="1453" w:type="dxa"/>
          </w:tcPr>
          <w:p w14:paraId="6A9D127D" w14:textId="77777777" w:rsidR="00494792" w:rsidRPr="00DB580A" w:rsidRDefault="00494792" w:rsidP="006C4998">
            <w:pPr>
              <w:pStyle w:val="FPTstylefiguretabletittle"/>
            </w:pPr>
            <w:r>
              <w:t>…</w:t>
            </w:r>
          </w:p>
        </w:tc>
        <w:tc>
          <w:tcPr>
            <w:tcW w:w="1453" w:type="dxa"/>
          </w:tcPr>
          <w:p w14:paraId="26DB38A7" w14:textId="77777777" w:rsidR="00494792" w:rsidRPr="00DB580A" w:rsidRDefault="00494792" w:rsidP="006C4998">
            <w:pPr>
              <w:pStyle w:val="FPTstylefiguretabletittle"/>
            </w:pPr>
            <w:r>
              <w:t>…</w:t>
            </w:r>
          </w:p>
        </w:tc>
        <w:tc>
          <w:tcPr>
            <w:tcW w:w="1453" w:type="dxa"/>
          </w:tcPr>
          <w:p w14:paraId="43192015" w14:textId="77777777" w:rsidR="00494792" w:rsidRPr="00DB580A" w:rsidRDefault="00494792" w:rsidP="006C4998">
            <w:pPr>
              <w:pStyle w:val="FPTstylefiguretabletittle"/>
            </w:pPr>
            <w:r>
              <w:t>…</w:t>
            </w:r>
          </w:p>
        </w:tc>
        <w:tc>
          <w:tcPr>
            <w:tcW w:w="1453" w:type="dxa"/>
            <w:shd w:val="clear" w:color="auto" w:fill="auto"/>
          </w:tcPr>
          <w:p w14:paraId="35F08F0F" w14:textId="77777777" w:rsidR="00494792" w:rsidRPr="00DB580A" w:rsidRDefault="00494792" w:rsidP="006C4998">
            <w:pPr>
              <w:pStyle w:val="FPTstylefiguretabletittle"/>
            </w:pPr>
            <w:r>
              <w:t>…</w:t>
            </w:r>
          </w:p>
        </w:tc>
        <w:tc>
          <w:tcPr>
            <w:tcW w:w="1453" w:type="dxa"/>
            <w:shd w:val="clear" w:color="auto" w:fill="auto"/>
          </w:tcPr>
          <w:p w14:paraId="68AD0C96" w14:textId="77777777" w:rsidR="00494792" w:rsidRPr="00DB580A" w:rsidRDefault="00494792" w:rsidP="006C4998">
            <w:pPr>
              <w:pStyle w:val="FPTstylefiguretabletittle"/>
            </w:pPr>
            <w:r>
              <w:t>…</w:t>
            </w:r>
          </w:p>
        </w:tc>
      </w:tr>
      <w:tr w:rsidR="00494792" w:rsidRPr="00EF08AF" w14:paraId="520676B6" w14:textId="77777777" w:rsidTr="006C4998">
        <w:trPr>
          <w:jc w:val="center"/>
        </w:trPr>
        <w:tc>
          <w:tcPr>
            <w:tcW w:w="1452" w:type="dxa"/>
            <w:shd w:val="clear" w:color="auto" w:fill="auto"/>
            <w:vAlign w:val="center"/>
          </w:tcPr>
          <w:p w14:paraId="1E157C8A" w14:textId="77777777" w:rsidR="00494792" w:rsidRDefault="00494792" w:rsidP="006C4998">
            <w:pPr>
              <w:pStyle w:val="FPTstylefiguretabletittle"/>
            </w:pPr>
            <w:r>
              <w:t>Compare r</w:t>
            </w:r>
            <w:r>
              <w:t>e</w:t>
            </w:r>
            <w:r>
              <w:t>sults</w:t>
            </w:r>
          </w:p>
        </w:tc>
        <w:tc>
          <w:tcPr>
            <w:tcW w:w="1453" w:type="dxa"/>
          </w:tcPr>
          <w:p w14:paraId="395789DB" w14:textId="77777777" w:rsidR="00494792" w:rsidRPr="00DB580A" w:rsidRDefault="00494792" w:rsidP="006C4998">
            <w:pPr>
              <w:pStyle w:val="FPTstylefiguretabletittle"/>
            </w:pPr>
            <w:r>
              <w:t>Low</w:t>
            </w:r>
          </w:p>
        </w:tc>
        <w:tc>
          <w:tcPr>
            <w:tcW w:w="1453" w:type="dxa"/>
          </w:tcPr>
          <w:p w14:paraId="6E507A96" w14:textId="77777777" w:rsidR="00494792" w:rsidRPr="00DB580A" w:rsidRDefault="00494792" w:rsidP="006C4998">
            <w:pPr>
              <w:pStyle w:val="FPTstylefiguretabletittle"/>
            </w:pPr>
            <w:r>
              <w:t>…</w:t>
            </w:r>
          </w:p>
        </w:tc>
        <w:tc>
          <w:tcPr>
            <w:tcW w:w="1453" w:type="dxa"/>
          </w:tcPr>
          <w:p w14:paraId="207BB924" w14:textId="77777777" w:rsidR="00494792" w:rsidRPr="00DB580A" w:rsidRDefault="00494792" w:rsidP="006C4998">
            <w:pPr>
              <w:pStyle w:val="FPTstylefiguretabletittle"/>
            </w:pPr>
            <w:r>
              <w:t>…</w:t>
            </w:r>
          </w:p>
        </w:tc>
        <w:tc>
          <w:tcPr>
            <w:tcW w:w="1453" w:type="dxa"/>
          </w:tcPr>
          <w:p w14:paraId="457A5C17" w14:textId="77777777" w:rsidR="00494792" w:rsidRPr="00DB580A" w:rsidRDefault="00494792" w:rsidP="006C4998">
            <w:pPr>
              <w:pStyle w:val="FPTstylefiguretabletittle"/>
            </w:pPr>
            <w:r>
              <w:t>…</w:t>
            </w:r>
          </w:p>
        </w:tc>
        <w:tc>
          <w:tcPr>
            <w:tcW w:w="1453" w:type="dxa"/>
            <w:shd w:val="clear" w:color="auto" w:fill="auto"/>
          </w:tcPr>
          <w:p w14:paraId="022BB92C" w14:textId="77777777" w:rsidR="00494792" w:rsidRPr="00DB580A" w:rsidRDefault="00494792" w:rsidP="006C4998">
            <w:pPr>
              <w:pStyle w:val="FPTstylefiguretabletittle"/>
            </w:pPr>
            <w:r>
              <w:t>…</w:t>
            </w:r>
          </w:p>
        </w:tc>
        <w:tc>
          <w:tcPr>
            <w:tcW w:w="1453" w:type="dxa"/>
            <w:shd w:val="clear" w:color="auto" w:fill="auto"/>
          </w:tcPr>
          <w:p w14:paraId="626B8627" w14:textId="77777777" w:rsidR="00494792" w:rsidRPr="00DB580A" w:rsidRDefault="00494792" w:rsidP="006C4998">
            <w:pPr>
              <w:pStyle w:val="FPTstylefiguretabletittle"/>
            </w:pPr>
            <w:r>
              <w:t>…</w:t>
            </w:r>
          </w:p>
        </w:tc>
      </w:tr>
      <w:tr w:rsidR="00494792" w:rsidRPr="00EF08AF" w14:paraId="5D8131D1" w14:textId="77777777" w:rsidTr="006C4998">
        <w:trPr>
          <w:jc w:val="center"/>
        </w:trPr>
        <w:tc>
          <w:tcPr>
            <w:tcW w:w="1452" w:type="dxa"/>
            <w:shd w:val="clear" w:color="auto" w:fill="auto"/>
            <w:vAlign w:val="center"/>
          </w:tcPr>
          <w:p w14:paraId="5D050E37" w14:textId="77777777" w:rsidR="00494792" w:rsidRDefault="00494792" w:rsidP="006C4998">
            <w:pPr>
              <w:pStyle w:val="FPTstylefiguretabletittle"/>
            </w:pPr>
            <w:r>
              <w:t>Writing appe</w:t>
            </w:r>
            <w:r>
              <w:t>n</w:t>
            </w:r>
            <w:r>
              <w:t>dix</w:t>
            </w:r>
          </w:p>
        </w:tc>
        <w:tc>
          <w:tcPr>
            <w:tcW w:w="1453" w:type="dxa"/>
          </w:tcPr>
          <w:p w14:paraId="25FF359D" w14:textId="77777777" w:rsidR="00494792" w:rsidRPr="00DB580A" w:rsidRDefault="00494792" w:rsidP="006C4998">
            <w:pPr>
              <w:pStyle w:val="FPTstylefiguretabletittle"/>
            </w:pPr>
            <w:r>
              <w:t>Medium</w:t>
            </w:r>
          </w:p>
        </w:tc>
        <w:tc>
          <w:tcPr>
            <w:tcW w:w="1453" w:type="dxa"/>
          </w:tcPr>
          <w:p w14:paraId="4AB89583" w14:textId="77777777" w:rsidR="00494792" w:rsidRPr="00DB580A" w:rsidRDefault="00494792" w:rsidP="006C4998">
            <w:pPr>
              <w:pStyle w:val="FPTstylefiguretabletittle"/>
            </w:pPr>
            <w:r>
              <w:t>…</w:t>
            </w:r>
          </w:p>
        </w:tc>
        <w:tc>
          <w:tcPr>
            <w:tcW w:w="1453" w:type="dxa"/>
          </w:tcPr>
          <w:p w14:paraId="264C9563" w14:textId="77777777" w:rsidR="00494792" w:rsidRPr="00DB580A" w:rsidRDefault="00494792" w:rsidP="006C4998">
            <w:pPr>
              <w:pStyle w:val="FPTstylefiguretabletittle"/>
            </w:pPr>
            <w:r>
              <w:t>…</w:t>
            </w:r>
          </w:p>
        </w:tc>
        <w:tc>
          <w:tcPr>
            <w:tcW w:w="1453" w:type="dxa"/>
          </w:tcPr>
          <w:p w14:paraId="630BC5CA" w14:textId="77777777" w:rsidR="00494792" w:rsidRPr="00DB580A" w:rsidRDefault="00494792" w:rsidP="006C4998">
            <w:pPr>
              <w:pStyle w:val="FPTstylefiguretabletittle"/>
            </w:pPr>
            <w:r>
              <w:t>…</w:t>
            </w:r>
          </w:p>
        </w:tc>
        <w:tc>
          <w:tcPr>
            <w:tcW w:w="1453" w:type="dxa"/>
            <w:shd w:val="clear" w:color="auto" w:fill="auto"/>
          </w:tcPr>
          <w:p w14:paraId="55AFB385" w14:textId="77777777" w:rsidR="00494792" w:rsidRPr="00DB580A" w:rsidRDefault="00494792" w:rsidP="006C4998">
            <w:pPr>
              <w:pStyle w:val="FPTstylefiguretabletittle"/>
            </w:pPr>
            <w:r>
              <w:t>Pending</w:t>
            </w:r>
          </w:p>
        </w:tc>
        <w:tc>
          <w:tcPr>
            <w:tcW w:w="1453" w:type="dxa"/>
            <w:shd w:val="clear" w:color="auto" w:fill="auto"/>
          </w:tcPr>
          <w:p w14:paraId="5086C6B0" w14:textId="77777777" w:rsidR="00494792" w:rsidRPr="00DB580A" w:rsidRDefault="00494792" w:rsidP="006C4998">
            <w:pPr>
              <w:pStyle w:val="FPTstylefiguretabletittle"/>
            </w:pPr>
            <w:r>
              <w:t>…</w:t>
            </w:r>
          </w:p>
        </w:tc>
      </w:tr>
      <w:tr w:rsidR="00494792" w:rsidRPr="00EF08AF" w14:paraId="63A3F97C" w14:textId="77777777" w:rsidTr="006C4998">
        <w:trPr>
          <w:jc w:val="center"/>
        </w:trPr>
        <w:tc>
          <w:tcPr>
            <w:tcW w:w="1452" w:type="dxa"/>
            <w:shd w:val="clear" w:color="auto" w:fill="auto"/>
            <w:vAlign w:val="center"/>
          </w:tcPr>
          <w:p w14:paraId="4060FDA3" w14:textId="77777777" w:rsidR="00494792" w:rsidRDefault="00494792" w:rsidP="006C4998">
            <w:pPr>
              <w:pStyle w:val="FPTstylefiguretabletittle"/>
            </w:pPr>
            <w:r>
              <w:t>Future work</w:t>
            </w:r>
          </w:p>
        </w:tc>
        <w:tc>
          <w:tcPr>
            <w:tcW w:w="1453" w:type="dxa"/>
          </w:tcPr>
          <w:p w14:paraId="63EF2078" w14:textId="77777777" w:rsidR="00494792" w:rsidRPr="00DB580A" w:rsidRDefault="00494792" w:rsidP="006C4998">
            <w:pPr>
              <w:pStyle w:val="FPTstylefiguretabletittle"/>
            </w:pPr>
            <w:r>
              <w:t>High</w:t>
            </w:r>
          </w:p>
        </w:tc>
        <w:tc>
          <w:tcPr>
            <w:tcW w:w="1453" w:type="dxa"/>
          </w:tcPr>
          <w:p w14:paraId="67BD75A8" w14:textId="77777777" w:rsidR="00494792" w:rsidRPr="00DB580A" w:rsidRDefault="00494792" w:rsidP="006C4998">
            <w:pPr>
              <w:pStyle w:val="FPTstylefiguretabletittle"/>
            </w:pPr>
            <w:r>
              <w:t>…</w:t>
            </w:r>
          </w:p>
        </w:tc>
        <w:tc>
          <w:tcPr>
            <w:tcW w:w="1453" w:type="dxa"/>
          </w:tcPr>
          <w:p w14:paraId="6A57949B" w14:textId="77777777" w:rsidR="00494792" w:rsidRPr="00DB580A" w:rsidRDefault="00494792" w:rsidP="006C4998">
            <w:pPr>
              <w:pStyle w:val="FPTstylefiguretabletittle"/>
            </w:pPr>
            <w:r>
              <w:t>…</w:t>
            </w:r>
          </w:p>
        </w:tc>
        <w:tc>
          <w:tcPr>
            <w:tcW w:w="1453" w:type="dxa"/>
          </w:tcPr>
          <w:p w14:paraId="3CECF1B3" w14:textId="77777777" w:rsidR="00494792" w:rsidRPr="00DB580A" w:rsidRDefault="00494792" w:rsidP="006C4998">
            <w:pPr>
              <w:pStyle w:val="FPTstylefiguretabletittle"/>
            </w:pPr>
            <w:r>
              <w:t>…</w:t>
            </w:r>
          </w:p>
        </w:tc>
        <w:tc>
          <w:tcPr>
            <w:tcW w:w="1453" w:type="dxa"/>
            <w:shd w:val="clear" w:color="auto" w:fill="auto"/>
          </w:tcPr>
          <w:p w14:paraId="69012F60" w14:textId="77777777" w:rsidR="00494792" w:rsidRPr="00DB580A" w:rsidRDefault="00494792" w:rsidP="006C4998">
            <w:pPr>
              <w:pStyle w:val="FPTstylefiguretabletittle"/>
            </w:pPr>
            <w:r>
              <w:t>…</w:t>
            </w:r>
          </w:p>
        </w:tc>
        <w:tc>
          <w:tcPr>
            <w:tcW w:w="1453" w:type="dxa"/>
            <w:shd w:val="clear" w:color="auto" w:fill="auto"/>
          </w:tcPr>
          <w:p w14:paraId="6D835D6C" w14:textId="77777777" w:rsidR="00494792" w:rsidRPr="00DB580A" w:rsidRDefault="00494792" w:rsidP="006C4998">
            <w:pPr>
              <w:pStyle w:val="FPTstylefiguretabletittle"/>
            </w:pPr>
            <w:r>
              <w:t>…</w:t>
            </w:r>
          </w:p>
        </w:tc>
      </w:tr>
    </w:tbl>
    <w:p w14:paraId="24A6F0A0" w14:textId="77777777" w:rsidR="00494792" w:rsidRDefault="00494792" w:rsidP="00494792">
      <w:pPr>
        <w:pStyle w:val="MDPI41tablecaption"/>
        <w:ind w:left="0"/>
        <w:rPr>
          <w:sz w:val="24"/>
        </w:rPr>
      </w:pPr>
    </w:p>
    <w:p w14:paraId="3369F727" w14:textId="77777777" w:rsidR="00494792" w:rsidRDefault="00494792" w:rsidP="00494792">
      <w:pPr>
        <w:widowControl w:val="0"/>
        <w:tabs>
          <w:tab w:val="left" w:pos="187"/>
        </w:tabs>
        <w:snapToGrid w:val="0"/>
        <w:rPr>
          <w:sz w:val="26"/>
          <w:szCs w:val="26"/>
        </w:rPr>
      </w:pPr>
    </w:p>
    <w:p w14:paraId="033B6285" w14:textId="77777777" w:rsidR="00494792" w:rsidRDefault="00494792" w:rsidP="00494792">
      <w:pPr>
        <w:pStyle w:val="FPTStyleparagraph"/>
      </w:pPr>
      <w:r w:rsidRPr="00EF6165">
        <w:t>The supporting information can be downloaded at: www.</w:t>
      </w:r>
      <w:r>
        <w:t>abc</w:t>
      </w:r>
      <w:r w:rsidRPr="00EF6165">
        <w:t>.com/xxx/s1, Figure S1: title; Table S1: title; Video S1: title.</w:t>
      </w:r>
      <w:r>
        <w:t xml:space="preserve"> By the following table</w:t>
      </w:r>
    </w:p>
    <w:p w14:paraId="183F4982" w14:textId="77777777" w:rsidR="00494792" w:rsidRDefault="00494792" w:rsidP="00494792">
      <w:pPr>
        <w:pStyle w:val="MDPI41tablecaption"/>
        <w:ind w:left="0"/>
        <w:rPr>
          <w:sz w:val="24"/>
        </w:rPr>
      </w:pPr>
      <w:r w:rsidRPr="005C2654">
        <w:rPr>
          <w:rStyle w:val="FPTstylefigtablenumberChar"/>
        </w:rPr>
        <w:t xml:space="preserve">Table </w:t>
      </w:r>
      <w:r>
        <w:rPr>
          <w:rStyle w:val="FPTstylefigtablenumberChar"/>
        </w:rPr>
        <w:t>4</w:t>
      </w:r>
      <w:r w:rsidRPr="005C2654">
        <w:rPr>
          <w:rStyle w:val="FPTstylefigtablenumberChar"/>
        </w:rPr>
        <w:t>.</w:t>
      </w:r>
      <w:r w:rsidRPr="00B07E0E">
        <w:rPr>
          <w:b/>
        </w:rPr>
        <w:t xml:space="preserve"> </w:t>
      </w:r>
      <w:r>
        <w:rPr>
          <w:sz w:val="24"/>
        </w:rPr>
        <w:t>Source code and data</w:t>
      </w:r>
    </w:p>
    <w:tbl>
      <w:tblPr>
        <w:tblW w:w="4358"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2"/>
        <w:gridCol w:w="1453"/>
        <w:gridCol w:w="1453"/>
      </w:tblGrid>
      <w:tr w:rsidR="00494792" w:rsidRPr="00EF08AF" w14:paraId="3F4DBD63" w14:textId="77777777" w:rsidTr="006C4998">
        <w:trPr>
          <w:jc w:val="center"/>
        </w:trPr>
        <w:tc>
          <w:tcPr>
            <w:tcW w:w="1452" w:type="dxa"/>
            <w:tcBorders>
              <w:bottom w:val="single" w:sz="4" w:space="0" w:color="auto"/>
            </w:tcBorders>
            <w:shd w:val="clear" w:color="auto" w:fill="auto"/>
            <w:vAlign w:val="center"/>
          </w:tcPr>
          <w:p w14:paraId="4EF3B4C1" w14:textId="77777777" w:rsidR="00494792" w:rsidRPr="007F7C8C" w:rsidRDefault="00494792" w:rsidP="006C4998">
            <w:pPr>
              <w:pStyle w:val="FPTstylefigtablenumber"/>
            </w:pPr>
            <w:r>
              <w:t>Items</w:t>
            </w:r>
          </w:p>
        </w:tc>
        <w:tc>
          <w:tcPr>
            <w:tcW w:w="1453" w:type="dxa"/>
            <w:tcBorders>
              <w:bottom w:val="single" w:sz="4" w:space="0" w:color="auto"/>
            </w:tcBorders>
          </w:tcPr>
          <w:p w14:paraId="766A2740" w14:textId="77777777" w:rsidR="00494792" w:rsidRPr="00DE5678" w:rsidRDefault="00494792" w:rsidP="006C4998">
            <w:pPr>
              <w:pStyle w:val="FPTstylefigtablenumber"/>
            </w:pPr>
            <w:r>
              <w:t>Link</w:t>
            </w:r>
          </w:p>
        </w:tc>
        <w:tc>
          <w:tcPr>
            <w:tcW w:w="1453" w:type="dxa"/>
            <w:tcBorders>
              <w:bottom w:val="single" w:sz="4" w:space="0" w:color="auto"/>
            </w:tcBorders>
          </w:tcPr>
          <w:p w14:paraId="6170CBF7" w14:textId="77777777" w:rsidR="00494792" w:rsidRPr="00DE5678" w:rsidRDefault="00494792" w:rsidP="006C4998">
            <w:pPr>
              <w:pStyle w:val="FPTstylefigtablenumber"/>
            </w:pPr>
            <w:r>
              <w:t>Description</w:t>
            </w:r>
          </w:p>
        </w:tc>
      </w:tr>
      <w:tr w:rsidR="00494792" w:rsidRPr="00EF08AF" w14:paraId="6B205B83" w14:textId="77777777" w:rsidTr="006C4998">
        <w:trPr>
          <w:jc w:val="center"/>
        </w:trPr>
        <w:tc>
          <w:tcPr>
            <w:tcW w:w="1452" w:type="dxa"/>
            <w:shd w:val="clear" w:color="auto" w:fill="auto"/>
            <w:vAlign w:val="center"/>
          </w:tcPr>
          <w:p w14:paraId="24676611" w14:textId="77777777" w:rsidR="00494792" w:rsidRPr="00F220D4" w:rsidRDefault="00494792" w:rsidP="006C4998">
            <w:pPr>
              <w:pStyle w:val="FPTstylefiguretabletittle"/>
            </w:pPr>
            <w:r>
              <w:t>Data</w:t>
            </w:r>
          </w:p>
        </w:tc>
        <w:tc>
          <w:tcPr>
            <w:tcW w:w="1453" w:type="dxa"/>
          </w:tcPr>
          <w:p w14:paraId="2DC3719E" w14:textId="77777777" w:rsidR="00494792" w:rsidRPr="00F220D4" w:rsidRDefault="00494792" w:rsidP="006C4998">
            <w:pPr>
              <w:pStyle w:val="FPTstylefiguretabletittle"/>
            </w:pPr>
            <w:r>
              <w:t>Link</w:t>
            </w:r>
          </w:p>
        </w:tc>
        <w:tc>
          <w:tcPr>
            <w:tcW w:w="1453" w:type="dxa"/>
          </w:tcPr>
          <w:p w14:paraId="3DEA9344" w14:textId="77777777" w:rsidR="00494792" w:rsidRPr="00F220D4" w:rsidRDefault="00494792" w:rsidP="006C4998">
            <w:pPr>
              <w:pStyle w:val="FPTstylefiguretabletittle"/>
            </w:pPr>
            <w:r>
              <w:t>…</w:t>
            </w:r>
          </w:p>
        </w:tc>
      </w:tr>
      <w:tr w:rsidR="00494792" w:rsidRPr="00EF08AF" w14:paraId="05A897B3" w14:textId="77777777" w:rsidTr="006C4998">
        <w:trPr>
          <w:jc w:val="center"/>
        </w:trPr>
        <w:tc>
          <w:tcPr>
            <w:tcW w:w="1452" w:type="dxa"/>
            <w:shd w:val="clear" w:color="auto" w:fill="auto"/>
            <w:vAlign w:val="center"/>
          </w:tcPr>
          <w:p w14:paraId="53639930" w14:textId="77777777" w:rsidR="00494792" w:rsidRPr="00F220D4" w:rsidRDefault="00494792" w:rsidP="006C4998">
            <w:pPr>
              <w:pStyle w:val="FPTstylefiguretabletittle"/>
            </w:pPr>
            <w:r>
              <w:lastRenderedPageBreak/>
              <w:t>Source code</w:t>
            </w:r>
          </w:p>
        </w:tc>
        <w:tc>
          <w:tcPr>
            <w:tcW w:w="1453" w:type="dxa"/>
          </w:tcPr>
          <w:p w14:paraId="2EF8B628" w14:textId="77777777" w:rsidR="00494792" w:rsidRPr="00F220D4" w:rsidRDefault="00494792" w:rsidP="006C4998">
            <w:pPr>
              <w:pStyle w:val="FPTstylefiguretabletittle"/>
            </w:pPr>
            <w:r>
              <w:t>Link</w:t>
            </w:r>
          </w:p>
        </w:tc>
        <w:tc>
          <w:tcPr>
            <w:tcW w:w="1453" w:type="dxa"/>
          </w:tcPr>
          <w:p w14:paraId="1670EFB4" w14:textId="77777777" w:rsidR="00494792" w:rsidRPr="00F220D4" w:rsidRDefault="00494792" w:rsidP="006C4998">
            <w:pPr>
              <w:pStyle w:val="FPTstylefiguretabletittle"/>
            </w:pPr>
            <w:r>
              <w:t>…</w:t>
            </w:r>
          </w:p>
        </w:tc>
      </w:tr>
      <w:tr w:rsidR="00494792" w:rsidRPr="00EF08AF" w14:paraId="00E28C49" w14:textId="77777777" w:rsidTr="006C4998">
        <w:trPr>
          <w:jc w:val="center"/>
        </w:trPr>
        <w:tc>
          <w:tcPr>
            <w:tcW w:w="1452" w:type="dxa"/>
            <w:shd w:val="clear" w:color="auto" w:fill="auto"/>
            <w:vAlign w:val="center"/>
          </w:tcPr>
          <w:p w14:paraId="2FD05032" w14:textId="77777777" w:rsidR="00494792" w:rsidRDefault="00494792" w:rsidP="006C4998">
            <w:pPr>
              <w:pStyle w:val="FPTstylefiguretabletittle"/>
            </w:pPr>
            <w:r>
              <w:t>Source code</w:t>
            </w:r>
          </w:p>
        </w:tc>
        <w:tc>
          <w:tcPr>
            <w:tcW w:w="1453" w:type="dxa"/>
          </w:tcPr>
          <w:p w14:paraId="65A16168" w14:textId="77777777" w:rsidR="00494792" w:rsidRPr="00DB580A" w:rsidRDefault="00494792" w:rsidP="006C4998">
            <w:pPr>
              <w:pStyle w:val="FPTstylefiguretabletittle"/>
            </w:pPr>
            <w:r>
              <w:t>Link</w:t>
            </w:r>
          </w:p>
        </w:tc>
        <w:tc>
          <w:tcPr>
            <w:tcW w:w="1453" w:type="dxa"/>
          </w:tcPr>
          <w:p w14:paraId="7B22CB6A" w14:textId="77777777" w:rsidR="00494792" w:rsidRPr="00DB580A" w:rsidRDefault="00494792" w:rsidP="006C4998">
            <w:pPr>
              <w:pStyle w:val="FPTstylefiguretabletittle"/>
            </w:pPr>
            <w:r>
              <w:t>…</w:t>
            </w:r>
          </w:p>
        </w:tc>
      </w:tr>
    </w:tbl>
    <w:p w14:paraId="1E5D7187" w14:textId="77777777" w:rsidR="007748F8" w:rsidRPr="00FA04F1" w:rsidRDefault="007748F8" w:rsidP="007748F8">
      <w:pPr>
        <w:pStyle w:val="FPTStyletittle"/>
      </w:pPr>
      <w:bookmarkStart w:id="0" w:name="_GoBack"/>
      <w:bookmarkEnd w:id="0"/>
    </w:p>
    <w:p w14:paraId="6E50A343" w14:textId="2436229C" w:rsidR="00E93210" w:rsidRPr="00FA04F1" w:rsidRDefault="007748F8" w:rsidP="0050048E">
      <w:pPr>
        <w:pStyle w:val="FPTStyletittle"/>
      </w:pPr>
      <w:r>
        <w:rPr>
          <w:lang w:eastAsia="zh-CN"/>
        </w:rPr>
        <w:t>4</w:t>
      </w:r>
      <w:r w:rsidR="00E93210" w:rsidRPr="00FA04F1">
        <w:rPr>
          <w:lang w:eastAsia="zh-CN"/>
        </w:rPr>
        <w:t xml:space="preserve">. </w:t>
      </w:r>
      <w:r w:rsidR="0050048E" w:rsidRPr="00FA04F1">
        <w:t>MATERIALS AND METHODS</w:t>
      </w:r>
    </w:p>
    <w:p w14:paraId="26942D17" w14:textId="16817564" w:rsidR="00E93210" w:rsidRPr="0050048E" w:rsidRDefault="004846E4" w:rsidP="0050048E">
      <w:pPr>
        <w:pStyle w:val="FPTStyleparagraph"/>
      </w:pPr>
      <w:r w:rsidRPr="0050048E">
        <w:t>The Materials and Methods should be described with sufficient details to allow others to re</w:t>
      </w:r>
      <w:r w:rsidRPr="0050048E">
        <w:t>p</w:t>
      </w:r>
      <w:r w:rsidRPr="0050048E">
        <w:t>licate and build on the results</w:t>
      </w:r>
      <w:r w:rsidR="00B73584">
        <w:t xml:space="preserve"> of the thesis</w:t>
      </w:r>
      <w:r w:rsidRPr="0050048E">
        <w:t xml:space="preserve">. Please note that the </w:t>
      </w:r>
      <w:r w:rsidR="00BB7040">
        <w:t>final version</w:t>
      </w:r>
      <w:r w:rsidRPr="0050048E">
        <w:t xml:space="preserve"> of your manuscript implicates that you must make all materials</w:t>
      </w:r>
      <w:r w:rsidR="00E93210" w:rsidRPr="0050048E">
        <w:t>, data, computer code, and protocols associated with the publication available to readers. Please disclose at the submission stage any r</w:t>
      </w:r>
      <w:r w:rsidR="00E93210" w:rsidRPr="0050048E">
        <w:t>e</w:t>
      </w:r>
      <w:r w:rsidR="00E93210" w:rsidRPr="0050048E">
        <w:t>strictions on the availability of materials or information. New methods and protocols should be described in detail while well-established methods can be briefly described and appropriately cited.</w:t>
      </w:r>
    </w:p>
    <w:p w14:paraId="1D9286A0" w14:textId="7CC4D90D" w:rsidR="00E93210" w:rsidRPr="0050048E" w:rsidRDefault="00E93210" w:rsidP="0050048E">
      <w:pPr>
        <w:pStyle w:val="FPTStyleparagraph"/>
      </w:pPr>
      <w:bookmarkStart w:id="1" w:name="page2"/>
      <w:bookmarkEnd w:id="1"/>
      <w:r w:rsidRPr="0050048E">
        <w:t>Research manuscripts reporting large datasets that are deposited in a publicly available dat</w:t>
      </w:r>
      <w:r w:rsidRPr="0050048E">
        <w:t>a</w:t>
      </w:r>
      <w:r w:rsidRPr="0050048E">
        <w:t>base should specify where the data have been deposited and provide the relevant accession numbers. If the accession numbers have not yet been obtained at the time of submission, please state that they will be provided during</w:t>
      </w:r>
      <w:r w:rsidR="0050048E">
        <w:t xml:space="preserve"> the</w:t>
      </w:r>
      <w:r w:rsidRPr="0050048E">
        <w:t xml:space="preserve"> review</w:t>
      </w:r>
      <w:r w:rsidR="0050048E">
        <w:t>ing process</w:t>
      </w:r>
      <w:r w:rsidRPr="0050048E">
        <w:t xml:space="preserve">. </w:t>
      </w:r>
    </w:p>
    <w:p w14:paraId="2D35E5E7" w14:textId="77777777" w:rsidR="0050048E" w:rsidRDefault="0050048E">
      <w:pPr>
        <w:spacing w:line="240" w:lineRule="auto"/>
        <w:jc w:val="left"/>
        <w:rPr>
          <w:rFonts w:eastAsia="Times New Roman"/>
          <w:b/>
          <w:noProof w:val="0"/>
          <w:snapToGrid w:val="0"/>
          <w:szCs w:val="22"/>
          <w:lang w:eastAsia="de-DE" w:bidi="en-US"/>
        </w:rPr>
      </w:pPr>
      <w:r>
        <w:br w:type="page"/>
      </w:r>
    </w:p>
    <w:p w14:paraId="0DF370D6" w14:textId="1D210299" w:rsidR="00E93210" w:rsidRPr="00F60DE4" w:rsidRDefault="00E93210" w:rsidP="00F60DE4">
      <w:pPr>
        <w:spacing w:line="240" w:lineRule="auto"/>
        <w:jc w:val="left"/>
        <w:rPr>
          <w:rFonts w:eastAsia="Times New Roman"/>
          <w:b/>
          <w:noProof w:val="0"/>
          <w:snapToGrid w:val="0"/>
          <w:szCs w:val="22"/>
          <w:lang w:eastAsia="de-DE" w:bidi="en-US"/>
        </w:rPr>
      </w:pPr>
    </w:p>
    <w:sectPr w:rsidR="00E93210" w:rsidRPr="00F60DE4" w:rsidSect="00AC2F99">
      <w:headerReference w:type="even" r:id="rId10"/>
      <w:headerReference w:type="default" r:id="rId11"/>
      <w:footerReference w:type="default" r:id="rId12"/>
      <w:headerReference w:type="first" r:id="rId13"/>
      <w:footerReference w:type="first" r:id="rId14"/>
      <w:type w:val="continuous"/>
      <w:pgSz w:w="11906" w:h="16838" w:code="9"/>
      <w:pgMar w:top="1417" w:right="746" w:bottom="1077" w:left="1080" w:header="1020" w:footer="340" w:gutter="0"/>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E45FA" w14:textId="77777777" w:rsidR="00DF30A3" w:rsidRDefault="00DF30A3">
      <w:pPr>
        <w:spacing w:line="240" w:lineRule="auto"/>
      </w:pPr>
      <w:r>
        <w:separator/>
      </w:r>
    </w:p>
  </w:endnote>
  <w:endnote w:type="continuationSeparator" w:id="0">
    <w:p w14:paraId="44138656" w14:textId="77777777" w:rsidR="00DF30A3" w:rsidRDefault="00DF3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2010600030101010101"/>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F5A9F"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124E1"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51B08EF3" w14:textId="253869A0" w:rsidR="00494C08" w:rsidRPr="008B308E" w:rsidRDefault="00AE211F" w:rsidP="00691AA3">
    <w:pPr>
      <w:pStyle w:val="MDPIfooterfirstpage"/>
      <w:tabs>
        <w:tab w:val="clear" w:pos="8845"/>
        <w:tab w:val="right" w:pos="10466"/>
      </w:tabs>
      <w:spacing w:line="240" w:lineRule="auto"/>
      <w:jc w:val="both"/>
      <w:rPr>
        <w:lang w:val="fr-CH"/>
      </w:rPr>
    </w:pPr>
    <w:r>
      <w:rPr>
        <w:i/>
        <w:szCs w:val="16"/>
        <w:lang w:val="it-IT"/>
      </w:rPr>
      <w:t xml:space="preserve">ITS </w:t>
    </w:r>
    <w:r w:rsidR="009E198F">
      <w:rPr>
        <w:i/>
        <w:szCs w:val="16"/>
        <w:lang w:val="it-IT"/>
      </w:rPr>
      <w:t>F</w:t>
    </w:r>
    <w:r w:rsidR="009E198F" w:rsidRPr="009E198F">
      <w:rPr>
        <w:i/>
        <w:szCs w:val="16"/>
        <w:lang w:val="it-IT"/>
      </w:rPr>
      <w:t>aculty</w:t>
    </w:r>
    <w:r w:rsidR="00691AA3" w:rsidRPr="008B308E">
      <w:rPr>
        <w:lang w:val="fr-CH"/>
      </w:rPr>
      <w:tab/>
    </w:r>
    <w:r w:rsidR="009E198F" w:rsidRPr="009E198F">
      <w:rPr>
        <w:lang w:val="fr-CH"/>
      </w:rPr>
      <w:t>FPT University HCMC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7C7B2" w14:textId="77777777" w:rsidR="00DF30A3" w:rsidRDefault="00DF30A3">
      <w:pPr>
        <w:spacing w:line="240" w:lineRule="auto"/>
      </w:pPr>
      <w:r>
        <w:separator/>
      </w:r>
    </w:p>
  </w:footnote>
  <w:footnote w:type="continuationSeparator" w:id="0">
    <w:p w14:paraId="3F01DFA3" w14:textId="77777777" w:rsidR="00DF30A3" w:rsidRDefault="00DF30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0D3D7"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81D3D" w14:textId="651FCD83" w:rsidR="003D660D" w:rsidRDefault="007F3E94" w:rsidP="007F3E94">
    <w:pPr>
      <w:tabs>
        <w:tab w:val="right" w:pos="10080"/>
      </w:tabs>
      <w:adjustRightInd w:val="0"/>
      <w:snapToGrid w:val="0"/>
      <w:spacing w:line="240" w:lineRule="auto"/>
      <w:rPr>
        <w:sz w:val="16"/>
      </w:rPr>
    </w:pPr>
    <w:r>
      <w:rPr>
        <w:i/>
        <w:sz w:val="16"/>
      </w:rPr>
      <w:t xml:space="preserve">Final </w:t>
    </w:r>
    <w:r w:rsidR="00AE211F">
      <w:rPr>
        <w:i/>
        <w:sz w:val="16"/>
      </w:rPr>
      <w:t>Capstone Project</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494792">
      <w:rPr>
        <w:sz w:val="16"/>
      </w:rPr>
      <w:t>4</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494792">
      <w:rPr>
        <w:sz w:val="16"/>
      </w:rPr>
      <w:t>5</w:t>
    </w:r>
    <w:r w:rsidR="001F5853">
      <w:rPr>
        <w:sz w:val="16"/>
      </w:rPr>
      <w:fldChar w:fldCharType="end"/>
    </w:r>
  </w:p>
  <w:p w14:paraId="0736ACB1"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37088509" w14:textId="77777777" w:rsidTr="00DC04F0">
      <w:trPr>
        <w:trHeight w:val="686"/>
      </w:trPr>
      <w:tc>
        <w:tcPr>
          <w:tcW w:w="3679" w:type="dxa"/>
          <w:shd w:val="clear" w:color="auto" w:fill="auto"/>
          <w:vAlign w:val="center"/>
        </w:tcPr>
        <w:p w14:paraId="60C950B5" w14:textId="6846FAAD" w:rsidR="003D660D" w:rsidRPr="00EF08AF" w:rsidRDefault="003D660D" w:rsidP="00691AA3">
          <w:pPr>
            <w:pStyle w:val="Header"/>
            <w:pBdr>
              <w:bottom w:val="none" w:sz="0" w:space="0" w:color="auto"/>
            </w:pBdr>
            <w:jc w:val="left"/>
            <w:rPr>
              <w:rFonts w:eastAsia="DengXian"/>
              <w:b/>
              <w:bCs/>
            </w:rPr>
          </w:pPr>
        </w:p>
      </w:tc>
      <w:tc>
        <w:tcPr>
          <w:tcW w:w="4535" w:type="dxa"/>
          <w:shd w:val="clear" w:color="auto" w:fill="auto"/>
          <w:vAlign w:val="center"/>
        </w:tcPr>
        <w:p w14:paraId="262A14A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3D187F0A" w14:textId="77777777" w:rsidR="00AE211F" w:rsidRPr="00AE13A0" w:rsidRDefault="00AE211F" w:rsidP="00DC04F0">
          <w:pPr>
            <w:pStyle w:val="Header"/>
            <w:pBdr>
              <w:bottom w:val="none" w:sz="0" w:space="0" w:color="auto"/>
            </w:pBdr>
            <w:jc w:val="right"/>
            <w:rPr>
              <w:rFonts w:eastAsia="DengXian"/>
              <w:b/>
              <w:bCs/>
              <w:sz w:val="28"/>
              <w:szCs w:val="28"/>
            </w:rPr>
          </w:pPr>
        </w:p>
        <w:p w14:paraId="3C6CCB57" w14:textId="77777777" w:rsidR="00AE211F" w:rsidRPr="00AE13A0" w:rsidRDefault="00AE211F" w:rsidP="00DC04F0">
          <w:pPr>
            <w:pStyle w:val="Header"/>
            <w:pBdr>
              <w:bottom w:val="none" w:sz="0" w:space="0" w:color="auto"/>
            </w:pBdr>
            <w:jc w:val="right"/>
            <w:rPr>
              <w:rFonts w:eastAsia="DengXian"/>
              <w:b/>
              <w:bCs/>
              <w:sz w:val="28"/>
              <w:szCs w:val="28"/>
            </w:rPr>
          </w:pPr>
        </w:p>
        <w:p w14:paraId="37684AC0" w14:textId="41598832" w:rsidR="003D660D" w:rsidRPr="00AE13A0" w:rsidRDefault="00AE211F" w:rsidP="00747ABF">
          <w:pPr>
            <w:pStyle w:val="Header"/>
            <w:pBdr>
              <w:bottom w:val="none" w:sz="0" w:space="0" w:color="auto"/>
            </w:pBdr>
            <w:jc w:val="both"/>
            <w:rPr>
              <w:rFonts w:eastAsia="DengXian"/>
              <w:b/>
              <w:bCs/>
              <w:sz w:val="28"/>
              <w:szCs w:val="28"/>
            </w:rPr>
          </w:pPr>
          <w:r w:rsidRPr="0053690C">
            <w:rPr>
              <w:rStyle w:val="FPTStyleprojectnameChar"/>
            </w:rPr>
            <w:t>AIP490</w:t>
          </w:r>
          <w:r w:rsidRPr="00AE13A0">
            <w:rPr>
              <w:rFonts w:eastAsia="DengXian"/>
              <w:b/>
              <w:bCs/>
              <w:sz w:val="28"/>
              <w:szCs w:val="28"/>
            </w:rPr>
            <w:t xml:space="preserve"> Project</w:t>
          </w:r>
        </w:p>
      </w:tc>
    </w:tr>
  </w:tbl>
  <w:p w14:paraId="5CE48994"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2AA"/>
    <w:multiLevelType w:val="hybridMultilevel"/>
    <w:tmpl w:val="4D8C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nsid w:val="250A245F"/>
    <w:multiLevelType w:val="hybridMultilevel"/>
    <w:tmpl w:val="6B80AC00"/>
    <w:lvl w:ilvl="0" w:tplc="FC18AF0A">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nsid w:val="68FC52E0"/>
    <w:multiLevelType w:val="hybridMultilevel"/>
    <w:tmpl w:val="2604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126FA"/>
    <w:multiLevelType w:val="hybridMultilevel"/>
    <w:tmpl w:val="4BDA3EBA"/>
    <w:lvl w:ilvl="0" w:tplc="201AD4F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173DC"/>
    <w:multiLevelType w:val="hybridMultilevel"/>
    <w:tmpl w:val="184EDD5C"/>
    <w:lvl w:ilvl="0" w:tplc="6C4ADA66">
      <w:start w:val="1"/>
      <w:numFmt w:val="decimal"/>
      <w:lvlRestart w:val="0"/>
      <w:pStyle w:val="FPTStyle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3"/>
  </w:num>
  <w:num w:numId="8">
    <w:abstractNumId w:val="10"/>
  </w:num>
  <w:num w:numId="9">
    <w:abstractNumId w:val="3"/>
  </w:num>
  <w:num w:numId="10">
    <w:abstractNumId w:val="10"/>
  </w:num>
  <w:num w:numId="11">
    <w:abstractNumId w:val="3"/>
  </w:num>
  <w:num w:numId="12">
    <w:abstractNumId w:val="12"/>
  </w:num>
  <w:num w:numId="13">
    <w:abstractNumId w:val="10"/>
  </w:num>
  <w:num w:numId="14">
    <w:abstractNumId w:val="3"/>
  </w:num>
  <w:num w:numId="15">
    <w:abstractNumId w:val="2"/>
  </w:num>
  <w:num w:numId="16">
    <w:abstractNumId w:val="9"/>
  </w:num>
  <w:num w:numId="17">
    <w:abstractNumId w:val="1"/>
  </w:num>
  <w:num w:numId="18">
    <w:abstractNumId w:val="10"/>
  </w:num>
  <w:num w:numId="19">
    <w:abstractNumId w:val="3"/>
  </w:num>
  <w:num w:numId="20">
    <w:abstractNumId w:val="2"/>
  </w:num>
  <w:num w:numId="21">
    <w:abstractNumId w:val="1"/>
  </w:num>
  <w:num w:numId="22">
    <w:abstractNumId w:val="8"/>
  </w:num>
  <w:num w:numId="23">
    <w:abstractNumId w:val="14"/>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04"/>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1F"/>
    <w:rsid w:val="000122AB"/>
    <w:rsid w:val="00012F4D"/>
    <w:rsid w:val="00035DBF"/>
    <w:rsid w:val="00054346"/>
    <w:rsid w:val="000561FF"/>
    <w:rsid w:val="00064A99"/>
    <w:rsid w:val="00070250"/>
    <w:rsid w:val="00070792"/>
    <w:rsid w:val="00072F75"/>
    <w:rsid w:val="00080004"/>
    <w:rsid w:val="000921C6"/>
    <w:rsid w:val="000A22EF"/>
    <w:rsid w:val="000B5EC8"/>
    <w:rsid w:val="000D093B"/>
    <w:rsid w:val="00135066"/>
    <w:rsid w:val="001445B9"/>
    <w:rsid w:val="00146F28"/>
    <w:rsid w:val="001503D5"/>
    <w:rsid w:val="00163483"/>
    <w:rsid w:val="001B65E3"/>
    <w:rsid w:val="001C4008"/>
    <w:rsid w:val="001E2AEB"/>
    <w:rsid w:val="001F5853"/>
    <w:rsid w:val="00214271"/>
    <w:rsid w:val="00217BC0"/>
    <w:rsid w:val="00222CA6"/>
    <w:rsid w:val="002532CA"/>
    <w:rsid w:val="00255A6D"/>
    <w:rsid w:val="0028224B"/>
    <w:rsid w:val="002A1F1B"/>
    <w:rsid w:val="002A77E9"/>
    <w:rsid w:val="002B786A"/>
    <w:rsid w:val="002C622D"/>
    <w:rsid w:val="002D7D5E"/>
    <w:rsid w:val="002F26EF"/>
    <w:rsid w:val="00320D3C"/>
    <w:rsid w:val="00326141"/>
    <w:rsid w:val="00354C2D"/>
    <w:rsid w:val="0036011B"/>
    <w:rsid w:val="003609A1"/>
    <w:rsid w:val="003652CD"/>
    <w:rsid w:val="00375A07"/>
    <w:rsid w:val="003A2904"/>
    <w:rsid w:val="003D428C"/>
    <w:rsid w:val="003D660D"/>
    <w:rsid w:val="003E1F3A"/>
    <w:rsid w:val="003E2099"/>
    <w:rsid w:val="003E7FFA"/>
    <w:rsid w:val="003F3E95"/>
    <w:rsid w:val="003F491B"/>
    <w:rsid w:val="003F5356"/>
    <w:rsid w:val="00401D30"/>
    <w:rsid w:val="0041792C"/>
    <w:rsid w:val="0045658A"/>
    <w:rsid w:val="0046076C"/>
    <w:rsid w:val="00466881"/>
    <w:rsid w:val="00473E89"/>
    <w:rsid w:val="004846E4"/>
    <w:rsid w:val="004853C6"/>
    <w:rsid w:val="00494792"/>
    <w:rsid w:val="00494C08"/>
    <w:rsid w:val="00497112"/>
    <w:rsid w:val="004A49D9"/>
    <w:rsid w:val="004B2B0E"/>
    <w:rsid w:val="004D213F"/>
    <w:rsid w:val="004D7BC9"/>
    <w:rsid w:val="004F5EEF"/>
    <w:rsid w:val="004F6C8D"/>
    <w:rsid w:val="0050048E"/>
    <w:rsid w:val="0053530A"/>
    <w:rsid w:val="00535E6D"/>
    <w:rsid w:val="0053690C"/>
    <w:rsid w:val="005608DF"/>
    <w:rsid w:val="00562FC7"/>
    <w:rsid w:val="005643C5"/>
    <w:rsid w:val="0058611F"/>
    <w:rsid w:val="005939A2"/>
    <w:rsid w:val="005939D7"/>
    <w:rsid w:val="005942A1"/>
    <w:rsid w:val="005C2654"/>
    <w:rsid w:val="005C5253"/>
    <w:rsid w:val="005C64F1"/>
    <w:rsid w:val="005D0CFE"/>
    <w:rsid w:val="005D168F"/>
    <w:rsid w:val="005E2BCD"/>
    <w:rsid w:val="005F159A"/>
    <w:rsid w:val="00621FA4"/>
    <w:rsid w:val="00625FF5"/>
    <w:rsid w:val="00645C14"/>
    <w:rsid w:val="00691AA3"/>
    <w:rsid w:val="00692393"/>
    <w:rsid w:val="00693AB6"/>
    <w:rsid w:val="00696150"/>
    <w:rsid w:val="006A0878"/>
    <w:rsid w:val="006B20D5"/>
    <w:rsid w:val="006C6ED9"/>
    <w:rsid w:val="006D7A1E"/>
    <w:rsid w:val="006D7E70"/>
    <w:rsid w:val="006E1AAC"/>
    <w:rsid w:val="006F2E13"/>
    <w:rsid w:val="00704B35"/>
    <w:rsid w:val="0070534D"/>
    <w:rsid w:val="007273C6"/>
    <w:rsid w:val="00743DD4"/>
    <w:rsid w:val="00747ABF"/>
    <w:rsid w:val="00763B32"/>
    <w:rsid w:val="007712FB"/>
    <w:rsid w:val="00773935"/>
    <w:rsid w:val="007748F8"/>
    <w:rsid w:val="00777CAB"/>
    <w:rsid w:val="007F3E94"/>
    <w:rsid w:val="008214EF"/>
    <w:rsid w:val="00824F40"/>
    <w:rsid w:val="00844917"/>
    <w:rsid w:val="00864137"/>
    <w:rsid w:val="0088200B"/>
    <w:rsid w:val="008837AF"/>
    <w:rsid w:val="00897848"/>
    <w:rsid w:val="008C59BD"/>
    <w:rsid w:val="008D0C33"/>
    <w:rsid w:val="008D2D50"/>
    <w:rsid w:val="008E4655"/>
    <w:rsid w:val="008E5863"/>
    <w:rsid w:val="00911B1A"/>
    <w:rsid w:val="00913BBC"/>
    <w:rsid w:val="009169F1"/>
    <w:rsid w:val="00925AEC"/>
    <w:rsid w:val="009306EC"/>
    <w:rsid w:val="00947030"/>
    <w:rsid w:val="00952152"/>
    <w:rsid w:val="00967F36"/>
    <w:rsid w:val="00974112"/>
    <w:rsid w:val="00974880"/>
    <w:rsid w:val="0097642D"/>
    <w:rsid w:val="009C1197"/>
    <w:rsid w:val="009D0D08"/>
    <w:rsid w:val="009E198F"/>
    <w:rsid w:val="009F70E6"/>
    <w:rsid w:val="00A13D96"/>
    <w:rsid w:val="00A17DA6"/>
    <w:rsid w:val="00A333D9"/>
    <w:rsid w:val="00A34842"/>
    <w:rsid w:val="00A41F22"/>
    <w:rsid w:val="00A77E62"/>
    <w:rsid w:val="00A8692B"/>
    <w:rsid w:val="00A9067B"/>
    <w:rsid w:val="00A944CF"/>
    <w:rsid w:val="00AC1248"/>
    <w:rsid w:val="00AC2F99"/>
    <w:rsid w:val="00AE13A0"/>
    <w:rsid w:val="00AE211F"/>
    <w:rsid w:val="00AE2596"/>
    <w:rsid w:val="00AF504B"/>
    <w:rsid w:val="00AF52C8"/>
    <w:rsid w:val="00B17B20"/>
    <w:rsid w:val="00B53E13"/>
    <w:rsid w:val="00B5701D"/>
    <w:rsid w:val="00B73584"/>
    <w:rsid w:val="00B768DE"/>
    <w:rsid w:val="00BB0DF8"/>
    <w:rsid w:val="00BB6348"/>
    <w:rsid w:val="00BB7040"/>
    <w:rsid w:val="00BB7246"/>
    <w:rsid w:val="00BC148A"/>
    <w:rsid w:val="00BC7A89"/>
    <w:rsid w:val="00BF6337"/>
    <w:rsid w:val="00C1007D"/>
    <w:rsid w:val="00C31700"/>
    <w:rsid w:val="00C3191B"/>
    <w:rsid w:val="00C332BE"/>
    <w:rsid w:val="00C63CFB"/>
    <w:rsid w:val="00C76330"/>
    <w:rsid w:val="00C77EF4"/>
    <w:rsid w:val="00CA1D7B"/>
    <w:rsid w:val="00CA3C9E"/>
    <w:rsid w:val="00CA58DF"/>
    <w:rsid w:val="00CB101D"/>
    <w:rsid w:val="00CD4B8A"/>
    <w:rsid w:val="00CD6C60"/>
    <w:rsid w:val="00CE65FD"/>
    <w:rsid w:val="00D03CBA"/>
    <w:rsid w:val="00D157BF"/>
    <w:rsid w:val="00D37329"/>
    <w:rsid w:val="00D42D71"/>
    <w:rsid w:val="00D70AE4"/>
    <w:rsid w:val="00D84C3B"/>
    <w:rsid w:val="00D94F65"/>
    <w:rsid w:val="00DC04F0"/>
    <w:rsid w:val="00DD2C50"/>
    <w:rsid w:val="00DD34F9"/>
    <w:rsid w:val="00DE5678"/>
    <w:rsid w:val="00DE7A79"/>
    <w:rsid w:val="00DF25C3"/>
    <w:rsid w:val="00DF2A6B"/>
    <w:rsid w:val="00DF30A3"/>
    <w:rsid w:val="00DF3ACF"/>
    <w:rsid w:val="00E2476B"/>
    <w:rsid w:val="00E25B0B"/>
    <w:rsid w:val="00E35AB9"/>
    <w:rsid w:val="00E40704"/>
    <w:rsid w:val="00E460EA"/>
    <w:rsid w:val="00E467C7"/>
    <w:rsid w:val="00E55A61"/>
    <w:rsid w:val="00E74609"/>
    <w:rsid w:val="00E93210"/>
    <w:rsid w:val="00EC424D"/>
    <w:rsid w:val="00EC697E"/>
    <w:rsid w:val="00EF08AF"/>
    <w:rsid w:val="00EF6165"/>
    <w:rsid w:val="00EF6C57"/>
    <w:rsid w:val="00F0207C"/>
    <w:rsid w:val="00F077E1"/>
    <w:rsid w:val="00F30EE5"/>
    <w:rsid w:val="00F60DE4"/>
    <w:rsid w:val="00F83084"/>
    <w:rsid w:val="00F8699A"/>
    <w:rsid w:val="00FA06BF"/>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10"/>
    <w:pPr>
      <w:spacing w:line="260" w:lineRule="atLeast"/>
      <w:jc w:val="both"/>
    </w:pPr>
    <w:rPr>
      <w:rFonts w:ascii="Palatino Linotype" w:hAnsi="Palatino Linotype"/>
      <w:noProof/>
      <w:color w:val="000000"/>
    </w:rPr>
  </w:style>
  <w:style w:type="paragraph" w:styleId="Heading1">
    <w:name w:val="heading 1"/>
    <w:basedOn w:val="Normal"/>
    <w:next w:val="Normal"/>
    <w:link w:val="Heading1Char"/>
    <w:qFormat/>
    <w:rsid w:val="00645C14"/>
    <w:pPr>
      <w:keepNext/>
      <w:tabs>
        <w:tab w:val="left" w:pos="360"/>
      </w:tabs>
      <w:spacing w:before="260" w:after="140" w:line="240" w:lineRule="auto"/>
      <w:outlineLvl w:val="0"/>
    </w:pPr>
    <w:rPr>
      <w:rFonts w:ascii="Times New Roman" w:hAnsi="Times New Roman"/>
      <w:b/>
      <w:noProof w:val="0"/>
      <w:color w:val="auto"/>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THESIS11articletype">
    <w:name w:val="TEMP_THESIS_1.1_article_type"/>
    <w:basedOn w:val="Normal"/>
    <w:next w:val="Normal"/>
    <w:qFormat/>
    <w:rsid w:val="0046076C"/>
    <w:pPr>
      <w:tabs>
        <w:tab w:val="right" w:leader="dot" w:pos="9900"/>
      </w:tabs>
    </w:pPr>
    <w:rPr>
      <w:b/>
      <w:bCs/>
    </w:rPr>
  </w:style>
  <w:style w:type="paragraph" w:customStyle="1" w:styleId="TEMPTHESIS12title">
    <w:name w:val="TEMP_THESIS_1.2_title"/>
    <w:next w:val="Normal"/>
    <w:link w:val="TEMPTHESIS12titleChar"/>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TEMPTHESIS13authornames">
    <w:name w:val="TEMP_THESIS_1.3_authornames"/>
    <w:next w:val="Normal"/>
    <w:link w:val="TEMPTHESIS13authornamesChar"/>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TEMPTHESIS14history">
    <w:name w:val="TEMP_THESIS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FPTStylenote">
    <w:name w:val="FPT Style note"/>
    <w:qFormat/>
    <w:rsid w:val="00A9067B"/>
    <w:pPr>
      <w:adjustRightInd w:val="0"/>
      <w:snapToGrid w:val="0"/>
      <w:spacing w:line="200" w:lineRule="atLeast"/>
      <w:ind w:left="198" w:hanging="198"/>
      <w:jc w:val="center"/>
    </w:pPr>
    <w:rPr>
      <w:rFonts w:ascii="Palatino Linotype" w:eastAsia="Times New Roman" w:hAnsi="Palatino Linotype"/>
      <w:color w:val="000000"/>
      <w:sz w:val="16"/>
      <w:szCs w:val="18"/>
      <w:lang w:eastAsia="de-DE" w:bidi="en-US"/>
    </w:rPr>
  </w:style>
  <w:style w:type="paragraph" w:customStyle="1" w:styleId="TEMPTHESIS17abstract">
    <w:name w:val="TEMP_THESIS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TEMPTHESIS18keywords">
    <w:name w:val="TEMP_THESIS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link w:val="MDPI51figurecaptionChar"/>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link w:val="MDPI52figureChar"/>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FPTstylesubsection">
    <w:name w:val="FPT style subsection"/>
    <w:link w:val="FPTstylesubsectionChar"/>
    <w:qFormat/>
    <w:rsid w:val="0050048E"/>
    <w:pPr>
      <w:adjustRightInd w:val="0"/>
      <w:snapToGrid w:val="0"/>
      <w:spacing w:before="60" w:after="60" w:line="360" w:lineRule="auto"/>
      <w:outlineLvl w:val="1"/>
    </w:pPr>
    <w:rPr>
      <w:rFonts w:ascii="Palatino Linotype" w:eastAsia="Times New Roman" w:hAnsi="Palatino Linotype"/>
      <w:i/>
      <w:noProof/>
      <w:snapToGrid w:val="0"/>
      <w:color w:val="000000"/>
      <w:sz w:val="24"/>
      <w:szCs w:val="22"/>
      <w:lang w:eastAsia="de-DE" w:bidi="en-US"/>
    </w:rPr>
  </w:style>
  <w:style w:type="paragraph" w:customStyle="1" w:styleId="FPTStyleReferences">
    <w:name w:val="FPT Style References"/>
    <w:qFormat/>
    <w:rsid w:val="003F491B"/>
    <w:pPr>
      <w:numPr>
        <w:numId w:val="23"/>
      </w:numPr>
      <w:adjustRightInd w:val="0"/>
      <w:snapToGrid w:val="0"/>
      <w:spacing w:line="360" w:lineRule="auto"/>
      <w:ind w:left="432" w:hanging="432"/>
      <w:jc w:val="both"/>
    </w:pPr>
    <w:rPr>
      <w:rFonts w:ascii="Palatino Linotype" w:eastAsia="Times New Roman" w:hAnsi="Palatino Linotype"/>
      <w:color w:val="000000"/>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customStyle="1" w:styleId="UnresolvedMention">
    <w:name w:val="Unresolved Mention"/>
    <w:uiPriority w:val="99"/>
    <w:semiHidden/>
    <w:unhideWhenUsed/>
    <w:rsid w:val="00A8692B"/>
    <w:rPr>
      <w:color w:val="605E5C"/>
      <w:shd w:val="clear" w:color="auto" w:fill="E1DFDD"/>
    </w:rPr>
  </w:style>
  <w:style w:type="table" w:customStyle="1"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link w:val="MDPI81theoremChar"/>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FPTStyleparagraph">
    <w:name w:val="FPT Style paragraph"/>
    <w:qFormat/>
    <w:rsid w:val="00DE7A79"/>
    <w:pPr>
      <w:adjustRightInd w:val="0"/>
      <w:snapToGrid w:val="0"/>
      <w:spacing w:after="120" w:line="360" w:lineRule="auto"/>
      <w:jc w:val="both"/>
    </w:pPr>
    <w:rPr>
      <w:rFonts w:ascii="Palatino Linotype" w:eastAsia="Times New Roman" w:hAnsi="Palatino Linotype"/>
      <w:snapToGrid w:val="0"/>
      <w:color w:val="000000"/>
      <w:sz w:val="24"/>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TEMPTHESIS15academiceditor">
    <w:name w:val="TEMP_THESIS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F83084"/>
    <w:pPr>
      <w:ind w:left="720"/>
      <w:contextualSpacing/>
    </w:pPr>
  </w:style>
  <w:style w:type="paragraph" w:customStyle="1" w:styleId="FPTStyletittle">
    <w:name w:val="FPT Style tittle"/>
    <w:basedOn w:val="TEMPTHESIS12title"/>
    <w:link w:val="FPTStyletittleChar"/>
    <w:qFormat/>
    <w:rsid w:val="00A9067B"/>
    <w:pPr>
      <w:spacing w:line="360" w:lineRule="auto"/>
      <w:jc w:val="center"/>
    </w:pPr>
    <w:rPr>
      <w:sz w:val="50"/>
      <w:szCs w:val="50"/>
    </w:rPr>
  </w:style>
  <w:style w:type="paragraph" w:customStyle="1" w:styleId="FPTStyleIntrotext">
    <w:name w:val="FPT Style Intro text"/>
    <w:basedOn w:val="Normal"/>
    <w:link w:val="FPTStyleIntrotextChar"/>
    <w:qFormat/>
    <w:rsid w:val="0053690C"/>
    <w:pPr>
      <w:jc w:val="center"/>
    </w:pPr>
    <w:rPr>
      <w:sz w:val="28"/>
      <w:szCs w:val="28"/>
      <w:lang w:eastAsia="de-DE" w:bidi="en-US"/>
    </w:rPr>
  </w:style>
  <w:style w:type="character" w:customStyle="1" w:styleId="TEMPTHESIS12titleChar">
    <w:name w:val="TEMP_THESIS_1.2_title Char"/>
    <w:basedOn w:val="DefaultParagraphFont"/>
    <w:link w:val="TEMPTHESIS12title"/>
    <w:rsid w:val="0053690C"/>
    <w:rPr>
      <w:rFonts w:ascii="Palatino Linotype" w:eastAsia="Times New Roman" w:hAnsi="Palatino Linotype"/>
      <w:b/>
      <w:snapToGrid w:val="0"/>
      <w:color w:val="000000"/>
      <w:sz w:val="36"/>
      <w:lang w:eastAsia="de-DE" w:bidi="en-US"/>
    </w:rPr>
  </w:style>
  <w:style w:type="character" w:customStyle="1" w:styleId="FPTStyletittleChar">
    <w:name w:val="FPT Style tittle Char"/>
    <w:basedOn w:val="TEMPTHESIS12titleChar"/>
    <w:link w:val="FPTStyletittle"/>
    <w:rsid w:val="00A9067B"/>
    <w:rPr>
      <w:rFonts w:ascii="Palatino Linotype" w:eastAsia="Times New Roman" w:hAnsi="Palatino Linotype"/>
      <w:b/>
      <w:snapToGrid w:val="0"/>
      <w:color w:val="000000"/>
      <w:sz w:val="50"/>
      <w:szCs w:val="50"/>
      <w:lang w:eastAsia="de-DE" w:bidi="en-US"/>
    </w:rPr>
  </w:style>
  <w:style w:type="paragraph" w:customStyle="1" w:styleId="FPTStyleauthorname">
    <w:name w:val="FPT Style author name"/>
    <w:basedOn w:val="TEMPTHESIS13authornames"/>
    <w:link w:val="FPTStyleauthornameChar"/>
    <w:qFormat/>
    <w:rsid w:val="0053690C"/>
    <w:pPr>
      <w:jc w:val="center"/>
    </w:pPr>
    <w:rPr>
      <w:sz w:val="28"/>
      <w:szCs w:val="28"/>
    </w:rPr>
  </w:style>
  <w:style w:type="character" w:customStyle="1" w:styleId="FPTStyleIntrotextChar">
    <w:name w:val="FPT Style Intro text Char"/>
    <w:basedOn w:val="DefaultParagraphFont"/>
    <w:link w:val="FPTStyleIntrotext"/>
    <w:rsid w:val="0053690C"/>
    <w:rPr>
      <w:rFonts w:ascii="Palatino Linotype" w:hAnsi="Palatino Linotype"/>
      <w:noProof/>
      <w:color w:val="000000"/>
      <w:sz w:val="28"/>
      <w:szCs w:val="28"/>
      <w:lang w:eastAsia="de-DE" w:bidi="en-US"/>
    </w:rPr>
  </w:style>
  <w:style w:type="paragraph" w:customStyle="1" w:styleId="FPTStyleUniversityname">
    <w:name w:val="FPT Style University name"/>
    <w:basedOn w:val="TEMPTHESIS13authornames"/>
    <w:link w:val="FPTStyleUniversitynameChar"/>
    <w:qFormat/>
    <w:rsid w:val="0053690C"/>
    <w:pPr>
      <w:jc w:val="center"/>
    </w:pPr>
    <w:rPr>
      <w:sz w:val="28"/>
      <w:szCs w:val="28"/>
    </w:rPr>
  </w:style>
  <w:style w:type="character" w:customStyle="1" w:styleId="TEMPTHESIS13authornamesChar">
    <w:name w:val="TEMP_THESIS_1.3_authornames Char"/>
    <w:basedOn w:val="DefaultParagraphFont"/>
    <w:link w:val="TEMPTHESIS13authornames"/>
    <w:rsid w:val="0053690C"/>
    <w:rPr>
      <w:rFonts w:ascii="Palatino Linotype" w:eastAsia="Times New Roman" w:hAnsi="Palatino Linotype"/>
      <w:b/>
      <w:color w:val="000000"/>
      <w:szCs w:val="22"/>
      <w:lang w:eastAsia="de-DE" w:bidi="en-US"/>
    </w:rPr>
  </w:style>
  <w:style w:type="character" w:customStyle="1" w:styleId="FPTStyleauthornameChar">
    <w:name w:val="FPT Style author name Char"/>
    <w:basedOn w:val="TEMPTHESIS13authornamesChar"/>
    <w:link w:val="FPTStyleauthorname"/>
    <w:rsid w:val="0053690C"/>
    <w:rPr>
      <w:rFonts w:ascii="Palatino Linotype" w:eastAsia="Times New Roman" w:hAnsi="Palatino Linotype"/>
      <w:b/>
      <w:color w:val="000000"/>
      <w:sz w:val="28"/>
      <w:szCs w:val="28"/>
      <w:lang w:eastAsia="de-DE" w:bidi="en-US"/>
    </w:rPr>
  </w:style>
  <w:style w:type="paragraph" w:customStyle="1" w:styleId="FPTStyleprojectname">
    <w:name w:val="FPT Style project name"/>
    <w:basedOn w:val="Header"/>
    <w:link w:val="FPTStyleprojectnameChar"/>
    <w:qFormat/>
    <w:rsid w:val="0053690C"/>
    <w:pPr>
      <w:pBdr>
        <w:bottom w:val="none" w:sz="0" w:space="0" w:color="auto"/>
      </w:pBdr>
      <w:jc w:val="both"/>
    </w:pPr>
    <w:rPr>
      <w:rFonts w:eastAsia="DengXian"/>
      <w:b/>
      <w:bCs/>
      <w:sz w:val="28"/>
      <w:szCs w:val="28"/>
    </w:rPr>
  </w:style>
  <w:style w:type="character" w:customStyle="1" w:styleId="FPTStyleUniversitynameChar">
    <w:name w:val="FPT Style University name Char"/>
    <w:basedOn w:val="TEMPTHESIS13authornamesChar"/>
    <w:link w:val="FPTStyleUniversityname"/>
    <w:rsid w:val="0053690C"/>
    <w:rPr>
      <w:rFonts w:ascii="Palatino Linotype" w:eastAsia="Times New Roman" w:hAnsi="Palatino Linotype"/>
      <w:b/>
      <w:color w:val="000000"/>
      <w:sz w:val="28"/>
      <w:szCs w:val="28"/>
      <w:lang w:eastAsia="de-DE" w:bidi="en-US"/>
    </w:rPr>
  </w:style>
  <w:style w:type="paragraph" w:customStyle="1" w:styleId="FPTStylelistofcontents">
    <w:name w:val="FPT Style list of contents"/>
    <w:basedOn w:val="Normal"/>
    <w:link w:val="FPTStylelistofcontentsChar"/>
    <w:qFormat/>
    <w:rsid w:val="00A9067B"/>
    <w:pPr>
      <w:tabs>
        <w:tab w:val="right" w:leader="dot" w:pos="9900"/>
      </w:tabs>
      <w:spacing w:line="360" w:lineRule="auto"/>
    </w:pPr>
    <w:rPr>
      <w:b/>
      <w:bCs/>
      <w:sz w:val="24"/>
      <w:szCs w:val="24"/>
      <w:lang w:eastAsia="de-DE" w:bidi="en-US"/>
    </w:rPr>
  </w:style>
  <w:style w:type="character" w:customStyle="1" w:styleId="FPTStyleprojectnameChar">
    <w:name w:val="FPT Style project name Char"/>
    <w:basedOn w:val="HeaderChar"/>
    <w:link w:val="FPTStyleprojectname"/>
    <w:rsid w:val="0053690C"/>
    <w:rPr>
      <w:rFonts w:ascii="Palatino Linotype" w:eastAsia="DengXian" w:hAnsi="Palatino Linotype"/>
      <w:b/>
      <w:bCs/>
      <w:noProof/>
      <w:color w:val="000000"/>
      <w:sz w:val="28"/>
      <w:szCs w:val="28"/>
    </w:rPr>
  </w:style>
  <w:style w:type="paragraph" w:customStyle="1" w:styleId="FPTstylenumberuseincontent">
    <w:name w:val="FPT style number use in content"/>
    <w:basedOn w:val="Normal"/>
    <w:link w:val="FPTstylenumberuseincontentChar"/>
    <w:qFormat/>
    <w:rsid w:val="00A9067B"/>
    <w:pPr>
      <w:tabs>
        <w:tab w:val="right" w:leader="dot" w:pos="9900"/>
      </w:tabs>
      <w:spacing w:line="360" w:lineRule="auto"/>
    </w:pPr>
    <w:rPr>
      <w:sz w:val="24"/>
      <w:szCs w:val="24"/>
      <w:lang w:eastAsia="de-DE" w:bidi="en-US"/>
    </w:rPr>
  </w:style>
  <w:style w:type="character" w:customStyle="1" w:styleId="FPTStylelistofcontentsChar">
    <w:name w:val="FPT Style list of contents Char"/>
    <w:basedOn w:val="DefaultParagraphFont"/>
    <w:link w:val="FPTStylelistofcontents"/>
    <w:rsid w:val="00A9067B"/>
    <w:rPr>
      <w:rFonts w:ascii="Palatino Linotype" w:hAnsi="Palatino Linotype"/>
      <w:b/>
      <w:bCs/>
      <w:noProof/>
      <w:color w:val="000000"/>
      <w:sz w:val="24"/>
      <w:szCs w:val="24"/>
      <w:lang w:eastAsia="de-DE" w:bidi="en-US"/>
    </w:rPr>
  </w:style>
  <w:style w:type="paragraph" w:customStyle="1" w:styleId="FPTstylesubsubsection">
    <w:name w:val="FPT style subsubsection"/>
    <w:basedOn w:val="FPTstylesubsection"/>
    <w:link w:val="FPTstylesubsubsectionChar"/>
    <w:qFormat/>
    <w:rsid w:val="0050048E"/>
    <w:pPr>
      <w:tabs>
        <w:tab w:val="left" w:pos="720"/>
        <w:tab w:val="left" w:pos="1440"/>
        <w:tab w:val="right" w:leader="dot" w:pos="9900"/>
      </w:tabs>
      <w:spacing w:before="240"/>
    </w:pPr>
    <w:rPr>
      <w:rFonts w:eastAsia="SimSun"/>
      <w:i w:val="0"/>
      <w:snapToGrid/>
      <w:szCs w:val="24"/>
      <w:lang w:eastAsia="zh-CN" w:bidi="ar-SA"/>
    </w:rPr>
  </w:style>
  <w:style w:type="character" w:customStyle="1" w:styleId="FPTstylenumberuseincontentChar">
    <w:name w:val="FPT style number use in content Char"/>
    <w:basedOn w:val="DefaultParagraphFont"/>
    <w:link w:val="FPTstylenumberuseincontent"/>
    <w:rsid w:val="00A9067B"/>
    <w:rPr>
      <w:rFonts w:ascii="Palatino Linotype" w:hAnsi="Palatino Linotype"/>
      <w:noProof/>
      <w:color w:val="000000"/>
      <w:sz w:val="24"/>
      <w:szCs w:val="24"/>
      <w:lang w:eastAsia="de-DE" w:bidi="en-US"/>
    </w:rPr>
  </w:style>
  <w:style w:type="paragraph" w:customStyle="1" w:styleId="FPTStylepicture">
    <w:name w:val="FPT Style picture"/>
    <w:basedOn w:val="MDPI52figure"/>
    <w:link w:val="FPTStylepictureChar"/>
    <w:qFormat/>
    <w:rsid w:val="00FA06BF"/>
    <w:rPr>
      <w:noProof/>
    </w:rPr>
  </w:style>
  <w:style w:type="character" w:customStyle="1" w:styleId="FPTstylesubsectionChar">
    <w:name w:val="FPT style subsection Char"/>
    <w:basedOn w:val="DefaultParagraphFont"/>
    <w:link w:val="FPTstylesubsection"/>
    <w:rsid w:val="0050048E"/>
    <w:rPr>
      <w:rFonts w:ascii="Palatino Linotype" w:eastAsia="Times New Roman" w:hAnsi="Palatino Linotype"/>
      <w:i/>
      <w:noProof/>
      <w:snapToGrid w:val="0"/>
      <w:color w:val="000000"/>
      <w:sz w:val="24"/>
      <w:szCs w:val="22"/>
      <w:lang w:eastAsia="de-DE" w:bidi="en-US"/>
    </w:rPr>
  </w:style>
  <w:style w:type="character" w:customStyle="1" w:styleId="FPTstylesubsubsectionChar">
    <w:name w:val="FPT style subsubsection Char"/>
    <w:basedOn w:val="FPTstylesubsectionChar"/>
    <w:link w:val="FPTstylesubsubsection"/>
    <w:rsid w:val="0050048E"/>
    <w:rPr>
      <w:rFonts w:ascii="Palatino Linotype" w:eastAsia="Times New Roman" w:hAnsi="Palatino Linotype"/>
      <w:i w:val="0"/>
      <w:noProof/>
      <w:snapToGrid/>
      <w:color w:val="000000"/>
      <w:sz w:val="24"/>
      <w:szCs w:val="24"/>
      <w:lang w:eastAsia="de-DE" w:bidi="en-US"/>
    </w:rPr>
  </w:style>
  <w:style w:type="paragraph" w:customStyle="1" w:styleId="FPTstylefigtablenumber">
    <w:name w:val="FPT style fig_table_number"/>
    <w:basedOn w:val="MDPI51figurecaption"/>
    <w:link w:val="FPTstylefigtablenumberChar"/>
    <w:qFormat/>
    <w:rsid w:val="00FA06BF"/>
    <w:pPr>
      <w:ind w:left="0"/>
      <w:jc w:val="center"/>
    </w:pPr>
    <w:rPr>
      <w:b/>
      <w:sz w:val="24"/>
      <w:szCs w:val="24"/>
    </w:rPr>
  </w:style>
  <w:style w:type="character" w:customStyle="1" w:styleId="MDPI52figureChar">
    <w:name w:val="MDPI_5.2_figure Char"/>
    <w:basedOn w:val="DefaultParagraphFont"/>
    <w:link w:val="MDPI52figure"/>
    <w:rsid w:val="00FA06BF"/>
    <w:rPr>
      <w:rFonts w:ascii="Palatino Linotype" w:eastAsia="Times New Roman" w:hAnsi="Palatino Linotype"/>
      <w:snapToGrid w:val="0"/>
      <w:color w:val="000000"/>
      <w:lang w:eastAsia="de-DE" w:bidi="en-US"/>
    </w:rPr>
  </w:style>
  <w:style w:type="character" w:customStyle="1" w:styleId="FPTStylepictureChar">
    <w:name w:val="FPT Style picture Char"/>
    <w:basedOn w:val="MDPI52figureChar"/>
    <w:link w:val="FPTStylepicture"/>
    <w:rsid w:val="00FA06BF"/>
    <w:rPr>
      <w:rFonts w:ascii="Palatino Linotype" w:eastAsia="Times New Roman" w:hAnsi="Palatino Linotype"/>
      <w:noProof/>
      <w:snapToGrid w:val="0"/>
      <w:color w:val="000000"/>
      <w:lang w:eastAsia="de-DE" w:bidi="en-US"/>
    </w:rPr>
  </w:style>
  <w:style w:type="paragraph" w:customStyle="1" w:styleId="FPTstylefiguretabletittle">
    <w:name w:val="FPT style figure_table tittle"/>
    <w:basedOn w:val="FPTstylefigtablenumber"/>
    <w:link w:val="FPTstylefiguretabletittleChar"/>
    <w:qFormat/>
    <w:rsid w:val="00DE5678"/>
    <w:rPr>
      <w:b w:val="0"/>
      <w:bCs/>
      <w:sz w:val="20"/>
    </w:rPr>
  </w:style>
  <w:style w:type="character" w:customStyle="1" w:styleId="MDPI51figurecaptionChar">
    <w:name w:val="MDPI_5.1_figure_caption Char"/>
    <w:basedOn w:val="DefaultParagraphFont"/>
    <w:link w:val="MDPI51figurecaption"/>
    <w:rsid w:val="00FA06BF"/>
    <w:rPr>
      <w:rFonts w:ascii="Palatino Linotype" w:eastAsia="Times New Roman" w:hAnsi="Palatino Linotype"/>
      <w:color w:val="000000"/>
      <w:sz w:val="18"/>
      <w:lang w:eastAsia="de-DE" w:bidi="en-US"/>
    </w:rPr>
  </w:style>
  <w:style w:type="character" w:customStyle="1" w:styleId="FPTstylefigtablenumberChar">
    <w:name w:val="FPT style fig_table_number Char"/>
    <w:basedOn w:val="MDPI51figurecaptionChar"/>
    <w:link w:val="FPTstylefigtablenumber"/>
    <w:rsid w:val="00FA06BF"/>
    <w:rPr>
      <w:rFonts w:ascii="Palatino Linotype" w:eastAsia="Times New Roman" w:hAnsi="Palatino Linotype"/>
      <w:b/>
      <w:color w:val="000000"/>
      <w:sz w:val="24"/>
      <w:szCs w:val="24"/>
      <w:lang w:eastAsia="de-DE" w:bidi="en-US"/>
    </w:rPr>
  </w:style>
  <w:style w:type="paragraph" w:customStyle="1" w:styleId="FPTstyletheorem">
    <w:name w:val="FPT style theorem"/>
    <w:basedOn w:val="MDPI81theorem"/>
    <w:link w:val="FPTstyletheoremChar"/>
    <w:qFormat/>
    <w:rsid w:val="005D168F"/>
    <w:pPr>
      <w:spacing w:before="240" w:after="240" w:line="360" w:lineRule="auto"/>
      <w:ind w:left="0"/>
    </w:pPr>
    <w:rPr>
      <w:sz w:val="24"/>
      <w:szCs w:val="24"/>
    </w:rPr>
  </w:style>
  <w:style w:type="character" w:customStyle="1" w:styleId="FPTstylefiguretabletittleChar">
    <w:name w:val="FPT style figure_table tittle Char"/>
    <w:basedOn w:val="FPTstylefigtablenumberChar"/>
    <w:link w:val="FPTstylefiguretabletittle"/>
    <w:rsid w:val="00DE5678"/>
    <w:rPr>
      <w:rFonts w:ascii="Palatino Linotype" w:eastAsia="Times New Roman" w:hAnsi="Palatino Linotype"/>
      <w:b w:val="0"/>
      <w:bCs/>
      <w:color w:val="000000"/>
      <w:sz w:val="24"/>
      <w:szCs w:val="24"/>
      <w:lang w:eastAsia="de-DE" w:bidi="en-US"/>
    </w:rPr>
  </w:style>
  <w:style w:type="paragraph" w:customStyle="1" w:styleId="MDPI71References">
    <w:name w:val="MDPI_7.1_References"/>
    <w:basedOn w:val="FPTStyleReferences"/>
    <w:qFormat/>
    <w:rsid w:val="003F491B"/>
    <w:pPr>
      <w:numPr>
        <w:numId w:val="3"/>
      </w:numPr>
      <w:spacing w:line="240" w:lineRule="auto"/>
      <w:ind w:left="0" w:firstLine="0"/>
    </w:pPr>
    <w:rPr>
      <w:sz w:val="24"/>
    </w:rPr>
  </w:style>
  <w:style w:type="character" w:customStyle="1" w:styleId="MDPI81theoremChar">
    <w:name w:val="MDPI_8.1_theorem Char"/>
    <w:basedOn w:val="DefaultParagraphFont"/>
    <w:link w:val="MDPI81theorem"/>
    <w:rsid w:val="005D168F"/>
    <w:rPr>
      <w:rFonts w:ascii="Palatino Linotype" w:eastAsia="Times New Roman" w:hAnsi="Palatino Linotype"/>
      <w:i/>
      <w:snapToGrid w:val="0"/>
      <w:color w:val="000000"/>
      <w:szCs w:val="22"/>
      <w:lang w:eastAsia="de-DE" w:bidi="en-US"/>
    </w:rPr>
  </w:style>
  <w:style w:type="character" w:customStyle="1" w:styleId="FPTstyletheoremChar">
    <w:name w:val="FPT style theorem Char"/>
    <w:basedOn w:val="MDPI81theoremChar"/>
    <w:link w:val="FPTstyletheorem"/>
    <w:rsid w:val="005D168F"/>
    <w:rPr>
      <w:rFonts w:ascii="Palatino Linotype" w:eastAsia="Times New Roman" w:hAnsi="Palatino Linotype"/>
      <w:i/>
      <w:snapToGrid w:val="0"/>
      <w:color w:val="000000"/>
      <w:sz w:val="24"/>
      <w:szCs w:val="24"/>
      <w:lang w:eastAsia="de-DE" w:bidi="en-US"/>
    </w:rPr>
  </w:style>
  <w:style w:type="character" w:customStyle="1" w:styleId="Heading1Char">
    <w:name w:val="Heading 1 Char"/>
    <w:basedOn w:val="DefaultParagraphFont"/>
    <w:link w:val="Heading1"/>
    <w:rsid w:val="00645C14"/>
    <w:rPr>
      <w:rFonts w:ascii="Times New Roman" w:hAnsi="Times New Roman"/>
      <w:b/>
      <w:kern w:val="28"/>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10"/>
    <w:pPr>
      <w:spacing w:line="260" w:lineRule="atLeast"/>
      <w:jc w:val="both"/>
    </w:pPr>
    <w:rPr>
      <w:rFonts w:ascii="Palatino Linotype" w:hAnsi="Palatino Linotype"/>
      <w:noProof/>
      <w:color w:val="000000"/>
    </w:rPr>
  </w:style>
  <w:style w:type="paragraph" w:styleId="Heading1">
    <w:name w:val="heading 1"/>
    <w:basedOn w:val="Normal"/>
    <w:next w:val="Normal"/>
    <w:link w:val="Heading1Char"/>
    <w:qFormat/>
    <w:rsid w:val="00645C14"/>
    <w:pPr>
      <w:keepNext/>
      <w:tabs>
        <w:tab w:val="left" w:pos="360"/>
      </w:tabs>
      <w:spacing w:before="260" w:after="140" w:line="240" w:lineRule="auto"/>
      <w:outlineLvl w:val="0"/>
    </w:pPr>
    <w:rPr>
      <w:rFonts w:ascii="Times New Roman" w:hAnsi="Times New Roman"/>
      <w:b/>
      <w:noProof w:val="0"/>
      <w:color w:val="auto"/>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THESIS11articletype">
    <w:name w:val="TEMP_THESIS_1.1_article_type"/>
    <w:basedOn w:val="Normal"/>
    <w:next w:val="Normal"/>
    <w:qFormat/>
    <w:rsid w:val="0046076C"/>
    <w:pPr>
      <w:tabs>
        <w:tab w:val="right" w:leader="dot" w:pos="9900"/>
      </w:tabs>
    </w:pPr>
    <w:rPr>
      <w:b/>
      <w:bCs/>
    </w:rPr>
  </w:style>
  <w:style w:type="paragraph" w:customStyle="1" w:styleId="TEMPTHESIS12title">
    <w:name w:val="TEMP_THESIS_1.2_title"/>
    <w:next w:val="Normal"/>
    <w:link w:val="TEMPTHESIS12titleChar"/>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TEMPTHESIS13authornames">
    <w:name w:val="TEMP_THESIS_1.3_authornames"/>
    <w:next w:val="Normal"/>
    <w:link w:val="TEMPTHESIS13authornamesChar"/>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TEMPTHESIS14history">
    <w:name w:val="TEMP_THESIS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FPTStylenote">
    <w:name w:val="FPT Style note"/>
    <w:qFormat/>
    <w:rsid w:val="00A9067B"/>
    <w:pPr>
      <w:adjustRightInd w:val="0"/>
      <w:snapToGrid w:val="0"/>
      <w:spacing w:line="200" w:lineRule="atLeast"/>
      <w:ind w:left="198" w:hanging="198"/>
      <w:jc w:val="center"/>
    </w:pPr>
    <w:rPr>
      <w:rFonts w:ascii="Palatino Linotype" w:eastAsia="Times New Roman" w:hAnsi="Palatino Linotype"/>
      <w:color w:val="000000"/>
      <w:sz w:val="16"/>
      <w:szCs w:val="18"/>
      <w:lang w:eastAsia="de-DE" w:bidi="en-US"/>
    </w:rPr>
  </w:style>
  <w:style w:type="paragraph" w:customStyle="1" w:styleId="TEMPTHESIS17abstract">
    <w:name w:val="TEMP_THESIS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TEMPTHESIS18keywords">
    <w:name w:val="TEMP_THESIS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link w:val="MDPI51figurecaptionChar"/>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link w:val="MDPI52figureChar"/>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FPTstylesubsection">
    <w:name w:val="FPT style subsection"/>
    <w:link w:val="FPTstylesubsectionChar"/>
    <w:qFormat/>
    <w:rsid w:val="0050048E"/>
    <w:pPr>
      <w:adjustRightInd w:val="0"/>
      <w:snapToGrid w:val="0"/>
      <w:spacing w:before="60" w:after="60" w:line="360" w:lineRule="auto"/>
      <w:outlineLvl w:val="1"/>
    </w:pPr>
    <w:rPr>
      <w:rFonts w:ascii="Palatino Linotype" w:eastAsia="Times New Roman" w:hAnsi="Palatino Linotype"/>
      <w:i/>
      <w:noProof/>
      <w:snapToGrid w:val="0"/>
      <w:color w:val="000000"/>
      <w:sz w:val="24"/>
      <w:szCs w:val="22"/>
      <w:lang w:eastAsia="de-DE" w:bidi="en-US"/>
    </w:rPr>
  </w:style>
  <w:style w:type="paragraph" w:customStyle="1" w:styleId="FPTStyleReferences">
    <w:name w:val="FPT Style References"/>
    <w:qFormat/>
    <w:rsid w:val="003F491B"/>
    <w:pPr>
      <w:numPr>
        <w:numId w:val="23"/>
      </w:numPr>
      <w:adjustRightInd w:val="0"/>
      <w:snapToGrid w:val="0"/>
      <w:spacing w:line="360" w:lineRule="auto"/>
      <w:ind w:left="432" w:hanging="432"/>
      <w:jc w:val="both"/>
    </w:pPr>
    <w:rPr>
      <w:rFonts w:ascii="Palatino Linotype" w:eastAsia="Times New Roman" w:hAnsi="Palatino Linotype"/>
      <w:color w:val="000000"/>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customStyle="1" w:styleId="UnresolvedMention">
    <w:name w:val="Unresolved Mention"/>
    <w:uiPriority w:val="99"/>
    <w:semiHidden/>
    <w:unhideWhenUsed/>
    <w:rsid w:val="00A8692B"/>
    <w:rPr>
      <w:color w:val="605E5C"/>
      <w:shd w:val="clear" w:color="auto" w:fill="E1DFDD"/>
    </w:rPr>
  </w:style>
  <w:style w:type="table" w:customStyle="1"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link w:val="MDPI81theoremChar"/>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FPTStyleparagraph">
    <w:name w:val="FPT Style paragraph"/>
    <w:qFormat/>
    <w:rsid w:val="00DE7A79"/>
    <w:pPr>
      <w:adjustRightInd w:val="0"/>
      <w:snapToGrid w:val="0"/>
      <w:spacing w:after="120" w:line="360" w:lineRule="auto"/>
      <w:jc w:val="both"/>
    </w:pPr>
    <w:rPr>
      <w:rFonts w:ascii="Palatino Linotype" w:eastAsia="Times New Roman" w:hAnsi="Palatino Linotype"/>
      <w:snapToGrid w:val="0"/>
      <w:color w:val="000000"/>
      <w:sz w:val="24"/>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TEMPTHESIS15academiceditor">
    <w:name w:val="TEMP_THESIS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F83084"/>
    <w:pPr>
      <w:ind w:left="720"/>
      <w:contextualSpacing/>
    </w:pPr>
  </w:style>
  <w:style w:type="paragraph" w:customStyle="1" w:styleId="FPTStyletittle">
    <w:name w:val="FPT Style tittle"/>
    <w:basedOn w:val="TEMPTHESIS12title"/>
    <w:link w:val="FPTStyletittleChar"/>
    <w:qFormat/>
    <w:rsid w:val="00A9067B"/>
    <w:pPr>
      <w:spacing w:line="360" w:lineRule="auto"/>
      <w:jc w:val="center"/>
    </w:pPr>
    <w:rPr>
      <w:sz w:val="50"/>
      <w:szCs w:val="50"/>
    </w:rPr>
  </w:style>
  <w:style w:type="paragraph" w:customStyle="1" w:styleId="FPTStyleIntrotext">
    <w:name w:val="FPT Style Intro text"/>
    <w:basedOn w:val="Normal"/>
    <w:link w:val="FPTStyleIntrotextChar"/>
    <w:qFormat/>
    <w:rsid w:val="0053690C"/>
    <w:pPr>
      <w:jc w:val="center"/>
    </w:pPr>
    <w:rPr>
      <w:sz w:val="28"/>
      <w:szCs w:val="28"/>
      <w:lang w:eastAsia="de-DE" w:bidi="en-US"/>
    </w:rPr>
  </w:style>
  <w:style w:type="character" w:customStyle="1" w:styleId="TEMPTHESIS12titleChar">
    <w:name w:val="TEMP_THESIS_1.2_title Char"/>
    <w:basedOn w:val="DefaultParagraphFont"/>
    <w:link w:val="TEMPTHESIS12title"/>
    <w:rsid w:val="0053690C"/>
    <w:rPr>
      <w:rFonts w:ascii="Palatino Linotype" w:eastAsia="Times New Roman" w:hAnsi="Palatino Linotype"/>
      <w:b/>
      <w:snapToGrid w:val="0"/>
      <w:color w:val="000000"/>
      <w:sz w:val="36"/>
      <w:lang w:eastAsia="de-DE" w:bidi="en-US"/>
    </w:rPr>
  </w:style>
  <w:style w:type="character" w:customStyle="1" w:styleId="FPTStyletittleChar">
    <w:name w:val="FPT Style tittle Char"/>
    <w:basedOn w:val="TEMPTHESIS12titleChar"/>
    <w:link w:val="FPTStyletittle"/>
    <w:rsid w:val="00A9067B"/>
    <w:rPr>
      <w:rFonts w:ascii="Palatino Linotype" w:eastAsia="Times New Roman" w:hAnsi="Palatino Linotype"/>
      <w:b/>
      <w:snapToGrid w:val="0"/>
      <w:color w:val="000000"/>
      <w:sz w:val="50"/>
      <w:szCs w:val="50"/>
      <w:lang w:eastAsia="de-DE" w:bidi="en-US"/>
    </w:rPr>
  </w:style>
  <w:style w:type="paragraph" w:customStyle="1" w:styleId="FPTStyleauthorname">
    <w:name w:val="FPT Style author name"/>
    <w:basedOn w:val="TEMPTHESIS13authornames"/>
    <w:link w:val="FPTStyleauthornameChar"/>
    <w:qFormat/>
    <w:rsid w:val="0053690C"/>
    <w:pPr>
      <w:jc w:val="center"/>
    </w:pPr>
    <w:rPr>
      <w:sz w:val="28"/>
      <w:szCs w:val="28"/>
    </w:rPr>
  </w:style>
  <w:style w:type="character" w:customStyle="1" w:styleId="FPTStyleIntrotextChar">
    <w:name w:val="FPT Style Intro text Char"/>
    <w:basedOn w:val="DefaultParagraphFont"/>
    <w:link w:val="FPTStyleIntrotext"/>
    <w:rsid w:val="0053690C"/>
    <w:rPr>
      <w:rFonts w:ascii="Palatino Linotype" w:hAnsi="Palatino Linotype"/>
      <w:noProof/>
      <w:color w:val="000000"/>
      <w:sz w:val="28"/>
      <w:szCs w:val="28"/>
      <w:lang w:eastAsia="de-DE" w:bidi="en-US"/>
    </w:rPr>
  </w:style>
  <w:style w:type="paragraph" w:customStyle="1" w:styleId="FPTStyleUniversityname">
    <w:name w:val="FPT Style University name"/>
    <w:basedOn w:val="TEMPTHESIS13authornames"/>
    <w:link w:val="FPTStyleUniversitynameChar"/>
    <w:qFormat/>
    <w:rsid w:val="0053690C"/>
    <w:pPr>
      <w:jc w:val="center"/>
    </w:pPr>
    <w:rPr>
      <w:sz w:val="28"/>
      <w:szCs w:val="28"/>
    </w:rPr>
  </w:style>
  <w:style w:type="character" w:customStyle="1" w:styleId="TEMPTHESIS13authornamesChar">
    <w:name w:val="TEMP_THESIS_1.3_authornames Char"/>
    <w:basedOn w:val="DefaultParagraphFont"/>
    <w:link w:val="TEMPTHESIS13authornames"/>
    <w:rsid w:val="0053690C"/>
    <w:rPr>
      <w:rFonts w:ascii="Palatino Linotype" w:eastAsia="Times New Roman" w:hAnsi="Palatino Linotype"/>
      <w:b/>
      <w:color w:val="000000"/>
      <w:szCs w:val="22"/>
      <w:lang w:eastAsia="de-DE" w:bidi="en-US"/>
    </w:rPr>
  </w:style>
  <w:style w:type="character" w:customStyle="1" w:styleId="FPTStyleauthornameChar">
    <w:name w:val="FPT Style author name Char"/>
    <w:basedOn w:val="TEMPTHESIS13authornamesChar"/>
    <w:link w:val="FPTStyleauthorname"/>
    <w:rsid w:val="0053690C"/>
    <w:rPr>
      <w:rFonts w:ascii="Palatino Linotype" w:eastAsia="Times New Roman" w:hAnsi="Palatino Linotype"/>
      <w:b/>
      <w:color w:val="000000"/>
      <w:sz w:val="28"/>
      <w:szCs w:val="28"/>
      <w:lang w:eastAsia="de-DE" w:bidi="en-US"/>
    </w:rPr>
  </w:style>
  <w:style w:type="paragraph" w:customStyle="1" w:styleId="FPTStyleprojectname">
    <w:name w:val="FPT Style project name"/>
    <w:basedOn w:val="Header"/>
    <w:link w:val="FPTStyleprojectnameChar"/>
    <w:qFormat/>
    <w:rsid w:val="0053690C"/>
    <w:pPr>
      <w:pBdr>
        <w:bottom w:val="none" w:sz="0" w:space="0" w:color="auto"/>
      </w:pBdr>
      <w:jc w:val="both"/>
    </w:pPr>
    <w:rPr>
      <w:rFonts w:eastAsia="DengXian"/>
      <w:b/>
      <w:bCs/>
      <w:sz w:val="28"/>
      <w:szCs w:val="28"/>
    </w:rPr>
  </w:style>
  <w:style w:type="character" w:customStyle="1" w:styleId="FPTStyleUniversitynameChar">
    <w:name w:val="FPT Style University name Char"/>
    <w:basedOn w:val="TEMPTHESIS13authornamesChar"/>
    <w:link w:val="FPTStyleUniversityname"/>
    <w:rsid w:val="0053690C"/>
    <w:rPr>
      <w:rFonts w:ascii="Palatino Linotype" w:eastAsia="Times New Roman" w:hAnsi="Palatino Linotype"/>
      <w:b/>
      <w:color w:val="000000"/>
      <w:sz w:val="28"/>
      <w:szCs w:val="28"/>
      <w:lang w:eastAsia="de-DE" w:bidi="en-US"/>
    </w:rPr>
  </w:style>
  <w:style w:type="paragraph" w:customStyle="1" w:styleId="FPTStylelistofcontents">
    <w:name w:val="FPT Style list of contents"/>
    <w:basedOn w:val="Normal"/>
    <w:link w:val="FPTStylelistofcontentsChar"/>
    <w:qFormat/>
    <w:rsid w:val="00A9067B"/>
    <w:pPr>
      <w:tabs>
        <w:tab w:val="right" w:leader="dot" w:pos="9900"/>
      </w:tabs>
      <w:spacing w:line="360" w:lineRule="auto"/>
    </w:pPr>
    <w:rPr>
      <w:b/>
      <w:bCs/>
      <w:sz w:val="24"/>
      <w:szCs w:val="24"/>
      <w:lang w:eastAsia="de-DE" w:bidi="en-US"/>
    </w:rPr>
  </w:style>
  <w:style w:type="character" w:customStyle="1" w:styleId="FPTStyleprojectnameChar">
    <w:name w:val="FPT Style project name Char"/>
    <w:basedOn w:val="HeaderChar"/>
    <w:link w:val="FPTStyleprojectname"/>
    <w:rsid w:val="0053690C"/>
    <w:rPr>
      <w:rFonts w:ascii="Palatino Linotype" w:eastAsia="DengXian" w:hAnsi="Palatino Linotype"/>
      <w:b/>
      <w:bCs/>
      <w:noProof/>
      <w:color w:val="000000"/>
      <w:sz w:val="28"/>
      <w:szCs w:val="28"/>
    </w:rPr>
  </w:style>
  <w:style w:type="paragraph" w:customStyle="1" w:styleId="FPTstylenumberuseincontent">
    <w:name w:val="FPT style number use in content"/>
    <w:basedOn w:val="Normal"/>
    <w:link w:val="FPTstylenumberuseincontentChar"/>
    <w:qFormat/>
    <w:rsid w:val="00A9067B"/>
    <w:pPr>
      <w:tabs>
        <w:tab w:val="right" w:leader="dot" w:pos="9900"/>
      </w:tabs>
      <w:spacing w:line="360" w:lineRule="auto"/>
    </w:pPr>
    <w:rPr>
      <w:sz w:val="24"/>
      <w:szCs w:val="24"/>
      <w:lang w:eastAsia="de-DE" w:bidi="en-US"/>
    </w:rPr>
  </w:style>
  <w:style w:type="character" w:customStyle="1" w:styleId="FPTStylelistofcontentsChar">
    <w:name w:val="FPT Style list of contents Char"/>
    <w:basedOn w:val="DefaultParagraphFont"/>
    <w:link w:val="FPTStylelistofcontents"/>
    <w:rsid w:val="00A9067B"/>
    <w:rPr>
      <w:rFonts w:ascii="Palatino Linotype" w:hAnsi="Palatino Linotype"/>
      <w:b/>
      <w:bCs/>
      <w:noProof/>
      <w:color w:val="000000"/>
      <w:sz w:val="24"/>
      <w:szCs w:val="24"/>
      <w:lang w:eastAsia="de-DE" w:bidi="en-US"/>
    </w:rPr>
  </w:style>
  <w:style w:type="paragraph" w:customStyle="1" w:styleId="FPTstylesubsubsection">
    <w:name w:val="FPT style subsubsection"/>
    <w:basedOn w:val="FPTstylesubsection"/>
    <w:link w:val="FPTstylesubsubsectionChar"/>
    <w:qFormat/>
    <w:rsid w:val="0050048E"/>
    <w:pPr>
      <w:tabs>
        <w:tab w:val="left" w:pos="720"/>
        <w:tab w:val="left" w:pos="1440"/>
        <w:tab w:val="right" w:leader="dot" w:pos="9900"/>
      </w:tabs>
      <w:spacing w:before="240"/>
    </w:pPr>
    <w:rPr>
      <w:rFonts w:eastAsia="SimSun"/>
      <w:i w:val="0"/>
      <w:snapToGrid/>
      <w:szCs w:val="24"/>
      <w:lang w:eastAsia="zh-CN" w:bidi="ar-SA"/>
    </w:rPr>
  </w:style>
  <w:style w:type="character" w:customStyle="1" w:styleId="FPTstylenumberuseincontentChar">
    <w:name w:val="FPT style number use in content Char"/>
    <w:basedOn w:val="DefaultParagraphFont"/>
    <w:link w:val="FPTstylenumberuseincontent"/>
    <w:rsid w:val="00A9067B"/>
    <w:rPr>
      <w:rFonts w:ascii="Palatino Linotype" w:hAnsi="Palatino Linotype"/>
      <w:noProof/>
      <w:color w:val="000000"/>
      <w:sz w:val="24"/>
      <w:szCs w:val="24"/>
      <w:lang w:eastAsia="de-DE" w:bidi="en-US"/>
    </w:rPr>
  </w:style>
  <w:style w:type="paragraph" w:customStyle="1" w:styleId="FPTStylepicture">
    <w:name w:val="FPT Style picture"/>
    <w:basedOn w:val="MDPI52figure"/>
    <w:link w:val="FPTStylepictureChar"/>
    <w:qFormat/>
    <w:rsid w:val="00FA06BF"/>
    <w:rPr>
      <w:noProof/>
    </w:rPr>
  </w:style>
  <w:style w:type="character" w:customStyle="1" w:styleId="FPTstylesubsectionChar">
    <w:name w:val="FPT style subsection Char"/>
    <w:basedOn w:val="DefaultParagraphFont"/>
    <w:link w:val="FPTstylesubsection"/>
    <w:rsid w:val="0050048E"/>
    <w:rPr>
      <w:rFonts w:ascii="Palatino Linotype" w:eastAsia="Times New Roman" w:hAnsi="Palatino Linotype"/>
      <w:i/>
      <w:noProof/>
      <w:snapToGrid w:val="0"/>
      <w:color w:val="000000"/>
      <w:sz w:val="24"/>
      <w:szCs w:val="22"/>
      <w:lang w:eastAsia="de-DE" w:bidi="en-US"/>
    </w:rPr>
  </w:style>
  <w:style w:type="character" w:customStyle="1" w:styleId="FPTstylesubsubsectionChar">
    <w:name w:val="FPT style subsubsection Char"/>
    <w:basedOn w:val="FPTstylesubsectionChar"/>
    <w:link w:val="FPTstylesubsubsection"/>
    <w:rsid w:val="0050048E"/>
    <w:rPr>
      <w:rFonts w:ascii="Palatino Linotype" w:eastAsia="Times New Roman" w:hAnsi="Palatino Linotype"/>
      <w:i w:val="0"/>
      <w:noProof/>
      <w:snapToGrid/>
      <w:color w:val="000000"/>
      <w:sz w:val="24"/>
      <w:szCs w:val="24"/>
      <w:lang w:eastAsia="de-DE" w:bidi="en-US"/>
    </w:rPr>
  </w:style>
  <w:style w:type="paragraph" w:customStyle="1" w:styleId="FPTstylefigtablenumber">
    <w:name w:val="FPT style fig_table_number"/>
    <w:basedOn w:val="MDPI51figurecaption"/>
    <w:link w:val="FPTstylefigtablenumberChar"/>
    <w:qFormat/>
    <w:rsid w:val="00FA06BF"/>
    <w:pPr>
      <w:ind w:left="0"/>
      <w:jc w:val="center"/>
    </w:pPr>
    <w:rPr>
      <w:b/>
      <w:sz w:val="24"/>
      <w:szCs w:val="24"/>
    </w:rPr>
  </w:style>
  <w:style w:type="character" w:customStyle="1" w:styleId="MDPI52figureChar">
    <w:name w:val="MDPI_5.2_figure Char"/>
    <w:basedOn w:val="DefaultParagraphFont"/>
    <w:link w:val="MDPI52figure"/>
    <w:rsid w:val="00FA06BF"/>
    <w:rPr>
      <w:rFonts w:ascii="Palatino Linotype" w:eastAsia="Times New Roman" w:hAnsi="Palatino Linotype"/>
      <w:snapToGrid w:val="0"/>
      <w:color w:val="000000"/>
      <w:lang w:eastAsia="de-DE" w:bidi="en-US"/>
    </w:rPr>
  </w:style>
  <w:style w:type="character" w:customStyle="1" w:styleId="FPTStylepictureChar">
    <w:name w:val="FPT Style picture Char"/>
    <w:basedOn w:val="MDPI52figureChar"/>
    <w:link w:val="FPTStylepicture"/>
    <w:rsid w:val="00FA06BF"/>
    <w:rPr>
      <w:rFonts w:ascii="Palatino Linotype" w:eastAsia="Times New Roman" w:hAnsi="Palatino Linotype"/>
      <w:noProof/>
      <w:snapToGrid w:val="0"/>
      <w:color w:val="000000"/>
      <w:lang w:eastAsia="de-DE" w:bidi="en-US"/>
    </w:rPr>
  </w:style>
  <w:style w:type="paragraph" w:customStyle="1" w:styleId="FPTstylefiguretabletittle">
    <w:name w:val="FPT style figure_table tittle"/>
    <w:basedOn w:val="FPTstylefigtablenumber"/>
    <w:link w:val="FPTstylefiguretabletittleChar"/>
    <w:qFormat/>
    <w:rsid w:val="00DE5678"/>
    <w:rPr>
      <w:b w:val="0"/>
      <w:bCs/>
      <w:sz w:val="20"/>
    </w:rPr>
  </w:style>
  <w:style w:type="character" w:customStyle="1" w:styleId="MDPI51figurecaptionChar">
    <w:name w:val="MDPI_5.1_figure_caption Char"/>
    <w:basedOn w:val="DefaultParagraphFont"/>
    <w:link w:val="MDPI51figurecaption"/>
    <w:rsid w:val="00FA06BF"/>
    <w:rPr>
      <w:rFonts w:ascii="Palatino Linotype" w:eastAsia="Times New Roman" w:hAnsi="Palatino Linotype"/>
      <w:color w:val="000000"/>
      <w:sz w:val="18"/>
      <w:lang w:eastAsia="de-DE" w:bidi="en-US"/>
    </w:rPr>
  </w:style>
  <w:style w:type="character" w:customStyle="1" w:styleId="FPTstylefigtablenumberChar">
    <w:name w:val="FPT style fig_table_number Char"/>
    <w:basedOn w:val="MDPI51figurecaptionChar"/>
    <w:link w:val="FPTstylefigtablenumber"/>
    <w:rsid w:val="00FA06BF"/>
    <w:rPr>
      <w:rFonts w:ascii="Palatino Linotype" w:eastAsia="Times New Roman" w:hAnsi="Palatino Linotype"/>
      <w:b/>
      <w:color w:val="000000"/>
      <w:sz w:val="24"/>
      <w:szCs w:val="24"/>
      <w:lang w:eastAsia="de-DE" w:bidi="en-US"/>
    </w:rPr>
  </w:style>
  <w:style w:type="paragraph" w:customStyle="1" w:styleId="FPTstyletheorem">
    <w:name w:val="FPT style theorem"/>
    <w:basedOn w:val="MDPI81theorem"/>
    <w:link w:val="FPTstyletheoremChar"/>
    <w:qFormat/>
    <w:rsid w:val="005D168F"/>
    <w:pPr>
      <w:spacing w:before="240" w:after="240" w:line="360" w:lineRule="auto"/>
      <w:ind w:left="0"/>
    </w:pPr>
    <w:rPr>
      <w:sz w:val="24"/>
      <w:szCs w:val="24"/>
    </w:rPr>
  </w:style>
  <w:style w:type="character" w:customStyle="1" w:styleId="FPTstylefiguretabletittleChar">
    <w:name w:val="FPT style figure_table tittle Char"/>
    <w:basedOn w:val="FPTstylefigtablenumberChar"/>
    <w:link w:val="FPTstylefiguretabletittle"/>
    <w:rsid w:val="00DE5678"/>
    <w:rPr>
      <w:rFonts w:ascii="Palatino Linotype" w:eastAsia="Times New Roman" w:hAnsi="Palatino Linotype"/>
      <w:b w:val="0"/>
      <w:bCs/>
      <w:color w:val="000000"/>
      <w:sz w:val="24"/>
      <w:szCs w:val="24"/>
      <w:lang w:eastAsia="de-DE" w:bidi="en-US"/>
    </w:rPr>
  </w:style>
  <w:style w:type="paragraph" w:customStyle="1" w:styleId="MDPI71References">
    <w:name w:val="MDPI_7.1_References"/>
    <w:basedOn w:val="FPTStyleReferences"/>
    <w:qFormat/>
    <w:rsid w:val="003F491B"/>
    <w:pPr>
      <w:numPr>
        <w:numId w:val="3"/>
      </w:numPr>
      <w:spacing w:line="240" w:lineRule="auto"/>
      <w:ind w:left="0" w:firstLine="0"/>
    </w:pPr>
    <w:rPr>
      <w:sz w:val="24"/>
    </w:rPr>
  </w:style>
  <w:style w:type="character" w:customStyle="1" w:styleId="MDPI81theoremChar">
    <w:name w:val="MDPI_8.1_theorem Char"/>
    <w:basedOn w:val="DefaultParagraphFont"/>
    <w:link w:val="MDPI81theorem"/>
    <w:rsid w:val="005D168F"/>
    <w:rPr>
      <w:rFonts w:ascii="Palatino Linotype" w:eastAsia="Times New Roman" w:hAnsi="Palatino Linotype"/>
      <w:i/>
      <w:snapToGrid w:val="0"/>
      <w:color w:val="000000"/>
      <w:szCs w:val="22"/>
      <w:lang w:eastAsia="de-DE" w:bidi="en-US"/>
    </w:rPr>
  </w:style>
  <w:style w:type="character" w:customStyle="1" w:styleId="FPTstyletheoremChar">
    <w:name w:val="FPT style theorem Char"/>
    <w:basedOn w:val="MDPI81theoremChar"/>
    <w:link w:val="FPTstyletheorem"/>
    <w:rsid w:val="005D168F"/>
    <w:rPr>
      <w:rFonts w:ascii="Palatino Linotype" w:eastAsia="Times New Roman" w:hAnsi="Palatino Linotype"/>
      <w:i/>
      <w:snapToGrid w:val="0"/>
      <w:color w:val="000000"/>
      <w:sz w:val="24"/>
      <w:szCs w:val="24"/>
      <w:lang w:eastAsia="de-DE" w:bidi="en-US"/>
    </w:rPr>
  </w:style>
  <w:style w:type="character" w:customStyle="1" w:styleId="Heading1Char">
    <w:name w:val="Heading 1 Char"/>
    <w:basedOn w:val="DefaultParagraphFont"/>
    <w:link w:val="Heading1"/>
    <w:rsid w:val="00645C14"/>
    <w:rPr>
      <w:rFonts w:ascii="Times New Roman" w:hAnsi="Times New Roman"/>
      <w:b/>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Xinviec%20FPT\templet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7D2DB-8F66-4C8F-B698-7985D3BB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7</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Nguyen</dc:creator>
  <cp:keywords/>
  <dc:description/>
  <cp:lastModifiedBy>Nguyen Trong Tai</cp:lastModifiedBy>
  <cp:revision>6</cp:revision>
  <dcterms:created xsi:type="dcterms:W3CDTF">2022-09-03T18:49:00Z</dcterms:created>
  <dcterms:modified xsi:type="dcterms:W3CDTF">2022-09-06T09:39:00Z</dcterms:modified>
</cp:coreProperties>
</file>