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24DA6" w14:textId="3BC24684" w:rsidR="006A0878" w:rsidRDefault="006A0878" w:rsidP="006A0878">
      <w:pPr>
        <w:pStyle w:val="TEMPTHESIS13authornames"/>
        <w:jc w:val="center"/>
      </w:pPr>
      <w:r>
        <w:rPr>
          <w:noProof/>
          <w:lang w:eastAsia="en-US" w:bidi="ar-SA"/>
        </w:rPr>
        <w:drawing>
          <wp:inline distT="0" distB="0" distL="0" distR="0" wp14:anchorId="2717FB90" wp14:editId="5E1A9356">
            <wp:extent cx="1496840" cy="819150"/>
            <wp:effectExtent l="0" t="0" r="8255" b="0"/>
            <wp:docPr id="40" name="Picture 4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2242" cy="822106"/>
                    </a:xfrm>
                    <a:prstGeom prst="rect">
                      <a:avLst/>
                    </a:prstGeom>
                    <a:noFill/>
                    <a:ln>
                      <a:noFill/>
                    </a:ln>
                  </pic:spPr>
                </pic:pic>
              </a:graphicData>
            </a:graphic>
          </wp:inline>
        </w:drawing>
      </w:r>
    </w:p>
    <w:p w14:paraId="3F0A3143" w14:textId="3D3D8306" w:rsidR="006A0878" w:rsidRDefault="006A0878" w:rsidP="006A0878">
      <w:pPr>
        <w:pStyle w:val="TEMPTHESIS13authornames"/>
        <w:jc w:val="center"/>
      </w:pPr>
    </w:p>
    <w:p w14:paraId="489285D0" w14:textId="77777777" w:rsidR="006A0878" w:rsidRDefault="006A0878" w:rsidP="00747ABF">
      <w:pPr>
        <w:pStyle w:val="TEMPTHESIS12title"/>
        <w:jc w:val="center"/>
        <w:rPr>
          <w:sz w:val="40"/>
          <w:szCs w:val="40"/>
        </w:rPr>
      </w:pPr>
    </w:p>
    <w:p w14:paraId="4F34D680" w14:textId="77777777" w:rsidR="006A0878" w:rsidRDefault="006A0878" w:rsidP="00747ABF">
      <w:pPr>
        <w:pStyle w:val="TEMPTHESIS12title"/>
        <w:jc w:val="center"/>
        <w:rPr>
          <w:sz w:val="40"/>
          <w:szCs w:val="40"/>
        </w:rPr>
      </w:pPr>
    </w:p>
    <w:p w14:paraId="26A0A809" w14:textId="5AF2BD67" w:rsidR="006A0878" w:rsidRDefault="00DE3CF3" w:rsidP="00747ABF">
      <w:pPr>
        <w:pStyle w:val="TEMPTHESIS12title"/>
        <w:jc w:val="center"/>
        <w:rPr>
          <w:sz w:val="40"/>
          <w:szCs w:val="40"/>
        </w:rPr>
      </w:pPr>
      <w:r>
        <w:rPr>
          <w:sz w:val="40"/>
          <w:szCs w:val="40"/>
        </w:rPr>
        <w:t>Report 1 of</w:t>
      </w:r>
    </w:p>
    <w:p w14:paraId="5873B735" w14:textId="0EA39F1D" w:rsidR="00E93210" w:rsidRPr="00AE13A0" w:rsidRDefault="001503D5" w:rsidP="0053690C">
      <w:pPr>
        <w:pStyle w:val="FPTStyletittle"/>
      </w:pPr>
      <w:r w:rsidRPr="00AE13A0">
        <w:t xml:space="preserve">FINAL </w:t>
      </w:r>
      <w:r w:rsidR="006A0878" w:rsidRPr="00AE13A0">
        <w:t>CAPSTONE PROJECT TITLE</w:t>
      </w:r>
    </w:p>
    <w:p w14:paraId="582DD4B8" w14:textId="443B0A25" w:rsidR="006A0878" w:rsidRPr="00AE13A0" w:rsidRDefault="006A0878" w:rsidP="0053690C">
      <w:pPr>
        <w:pStyle w:val="FPTStyleIntrotext"/>
      </w:pPr>
      <w:r w:rsidRPr="00AE13A0">
        <w:t>by</w:t>
      </w:r>
    </w:p>
    <w:p w14:paraId="1947492D" w14:textId="6D6068B7" w:rsidR="006A0878" w:rsidRDefault="006A0878" w:rsidP="006A0878">
      <w:pPr>
        <w:jc w:val="center"/>
        <w:rPr>
          <w:lang w:eastAsia="de-DE" w:bidi="en-US"/>
        </w:rPr>
      </w:pPr>
    </w:p>
    <w:p w14:paraId="269E325D" w14:textId="77777777" w:rsidR="006A0878" w:rsidRPr="006A0878" w:rsidRDefault="006A0878" w:rsidP="006A0878">
      <w:pPr>
        <w:jc w:val="center"/>
        <w:rPr>
          <w:lang w:eastAsia="de-DE" w:bidi="en-US"/>
        </w:rPr>
      </w:pPr>
    </w:p>
    <w:p w14:paraId="7191819C" w14:textId="00F5FA0A" w:rsidR="00696150" w:rsidRPr="00AE13A0" w:rsidRDefault="006A0878" w:rsidP="0053690C">
      <w:pPr>
        <w:pStyle w:val="FPTStyleauthorname"/>
      </w:pPr>
      <w:r w:rsidRPr="00AE13A0">
        <w:t>Student’s name (first, then last name)</w:t>
      </w:r>
    </w:p>
    <w:p w14:paraId="1B7A63F7" w14:textId="77777777" w:rsidR="00693AB6" w:rsidRDefault="00693AB6" w:rsidP="00693AB6">
      <w:pPr>
        <w:pStyle w:val="FPTStylenote"/>
        <w:ind w:left="0" w:firstLine="0"/>
        <w:rPr>
          <w:vertAlign w:val="superscript"/>
        </w:rPr>
      </w:pPr>
    </w:p>
    <w:p w14:paraId="48ACD36B" w14:textId="2C7E3610" w:rsidR="00693AB6" w:rsidRDefault="00693AB6" w:rsidP="00693AB6">
      <w:pPr>
        <w:pStyle w:val="FPTStylenote"/>
        <w:ind w:left="0" w:firstLine="0"/>
      </w:pPr>
      <w:r>
        <w:rPr>
          <w:vertAlign w:val="subscript"/>
        </w:rPr>
        <w:t>(</w:t>
      </w:r>
      <w:r>
        <w:t>I</w:t>
      </w:r>
      <w:r w:rsidR="00696150" w:rsidRPr="00D945EC">
        <w:t xml:space="preserve">f there are </w:t>
      </w:r>
      <w:r w:rsidR="00696150">
        <w:t>more than two</w:t>
      </w:r>
      <w:r w:rsidR="00696150" w:rsidRPr="00D945EC">
        <w:t xml:space="preserve"> </w:t>
      </w:r>
      <w:r w:rsidR="00696150">
        <w:t xml:space="preserve">students, add student </w:t>
      </w:r>
      <w:r>
        <w:t>initials)</w:t>
      </w:r>
    </w:p>
    <w:p w14:paraId="5E8E462F" w14:textId="77777777" w:rsidR="00C77EF4" w:rsidRDefault="00C77EF4" w:rsidP="00C77EF4">
      <w:pPr>
        <w:pStyle w:val="TEMPTHESIS13authornames"/>
        <w:jc w:val="center"/>
      </w:pPr>
    </w:p>
    <w:p w14:paraId="68964836" w14:textId="77777777" w:rsidR="00C77EF4" w:rsidRDefault="00C77EF4" w:rsidP="00C77EF4">
      <w:pPr>
        <w:pStyle w:val="TEMPTHESIS13authornames"/>
        <w:jc w:val="center"/>
      </w:pPr>
    </w:p>
    <w:p w14:paraId="7A2ED687" w14:textId="77777777" w:rsidR="00C77EF4" w:rsidRDefault="00C77EF4" w:rsidP="00C77EF4">
      <w:pPr>
        <w:pStyle w:val="TEMPTHESIS13authornames"/>
        <w:jc w:val="center"/>
      </w:pPr>
    </w:p>
    <w:p w14:paraId="32C3E6CC" w14:textId="77777777" w:rsidR="00C77EF4" w:rsidRDefault="00C77EF4" w:rsidP="00AE13A0">
      <w:pPr>
        <w:pStyle w:val="TEMPTHESIS13authornames"/>
      </w:pPr>
    </w:p>
    <w:p w14:paraId="7568B4D9" w14:textId="77777777" w:rsidR="00C77EF4" w:rsidRDefault="00C77EF4" w:rsidP="00C77EF4">
      <w:pPr>
        <w:pStyle w:val="TEMPTHESIS13authornames"/>
        <w:jc w:val="center"/>
      </w:pPr>
    </w:p>
    <w:p w14:paraId="6F7032E8" w14:textId="77777777" w:rsidR="00C77EF4" w:rsidRDefault="00C77EF4" w:rsidP="00C77EF4">
      <w:pPr>
        <w:pStyle w:val="TEMPTHESIS13authornames"/>
        <w:jc w:val="center"/>
      </w:pPr>
    </w:p>
    <w:p w14:paraId="6E2C78C6" w14:textId="77777777" w:rsidR="00C77EF4" w:rsidRDefault="00C77EF4" w:rsidP="00C77EF4">
      <w:pPr>
        <w:pStyle w:val="TEMPTHESIS13authornames"/>
        <w:jc w:val="center"/>
      </w:pPr>
    </w:p>
    <w:p w14:paraId="159435B0" w14:textId="59364597" w:rsidR="00C77EF4" w:rsidRPr="00AE13A0" w:rsidRDefault="00C77EF4" w:rsidP="0053690C">
      <w:pPr>
        <w:pStyle w:val="FPTStyleUniversityname"/>
      </w:pPr>
      <w:r w:rsidRPr="00AE13A0">
        <w:t>THE FPT UNIVERSITY HO CHI MINH CITY</w:t>
      </w:r>
    </w:p>
    <w:p w14:paraId="044EBD9D" w14:textId="77777777" w:rsidR="00C77EF4" w:rsidRDefault="00C77EF4" w:rsidP="00693AB6">
      <w:pPr>
        <w:pStyle w:val="FPTStylenote"/>
        <w:ind w:left="0" w:firstLine="0"/>
      </w:pPr>
    </w:p>
    <w:p w14:paraId="089231A1" w14:textId="77777777" w:rsidR="00C77EF4" w:rsidRDefault="00C77EF4" w:rsidP="00C77EF4">
      <w:pPr>
        <w:spacing w:line="240" w:lineRule="auto"/>
        <w:jc w:val="left"/>
        <w:rPr>
          <w:b/>
          <w:szCs w:val="18"/>
        </w:rPr>
      </w:pPr>
    </w:p>
    <w:p w14:paraId="6F844574" w14:textId="77777777" w:rsidR="00C77EF4" w:rsidRDefault="00C77EF4" w:rsidP="00C77EF4">
      <w:pPr>
        <w:spacing w:line="240" w:lineRule="auto"/>
        <w:jc w:val="left"/>
        <w:rPr>
          <w:b/>
          <w:szCs w:val="18"/>
        </w:rPr>
      </w:pPr>
    </w:p>
    <w:p w14:paraId="15798096" w14:textId="77777777" w:rsidR="00C77EF4" w:rsidRDefault="00C77EF4" w:rsidP="00C77EF4">
      <w:pPr>
        <w:spacing w:line="240" w:lineRule="auto"/>
        <w:jc w:val="left"/>
        <w:rPr>
          <w:b/>
          <w:szCs w:val="18"/>
        </w:rPr>
      </w:pPr>
    </w:p>
    <w:p w14:paraId="2F5A52C8" w14:textId="77777777" w:rsidR="00C77EF4" w:rsidRDefault="00C77EF4" w:rsidP="00C77EF4">
      <w:pPr>
        <w:spacing w:line="240" w:lineRule="auto"/>
        <w:jc w:val="left"/>
        <w:rPr>
          <w:b/>
          <w:szCs w:val="18"/>
        </w:rPr>
      </w:pPr>
    </w:p>
    <w:p w14:paraId="56EE865A" w14:textId="77777777" w:rsidR="00C77EF4" w:rsidRDefault="00C77EF4" w:rsidP="00C77EF4">
      <w:pPr>
        <w:spacing w:line="240" w:lineRule="auto"/>
        <w:jc w:val="left"/>
        <w:rPr>
          <w:b/>
          <w:szCs w:val="18"/>
        </w:rPr>
      </w:pPr>
    </w:p>
    <w:p w14:paraId="54A4BD2F" w14:textId="77777777" w:rsidR="00C77EF4" w:rsidRDefault="00C77EF4" w:rsidP="00C77EF4">
      <w:pPr>
        <w:spacing w:line="240" w:lineRule="auto"/>
        <w:jc w:val="left"/>
        <w:rPr>
          <w:b/>
          <w:szCs w:val="18"/>
        </w:rPr>
      </w:pPr>
    </w:p>
    <w:p w14:paraId="162C18A1" w14:textId="77777777" w:rsidR="00C77EF4" w:rsidRDefault="00C77EF4" w:rsidP="00C77EF4">
      <w:pPr>
        <w:spacing w:line="240" w:lineRule="auto"/>
        <w:jc w:val="left"/>
        <w:rPr>
          <w:b/>
          <w:szCs w:val="18"/>
        </w:rPr>
      </w:pPr>
    </w:p>
    <w:p w14:paraId="0366AEF2" w14:textId="77777777" w:rsidR="00C77EF4" w:rsidRDefault="00C77EF4" w:rsidP="00C77EF4">
      <w:pPr>
        <w:spacing w:line="240" w:lineRule="auto"/>
        <w:jc w:val="left"/>
        <w:rPr>
          <w:b/>
          <w:szCs w:val="18"/>
        </w:rPr>
      </w:pPr>
    </w:p>
    <w:p w14:paraId="14E58106" w14:textId="77777777" w:rsidR="00C77EF4" w:rsidRDefault="00C77EF4" w:rsidP="00C77EF4">
      <w:pPr>
        <w:spacing w:line="240" w:lineRule="auto"/>
        <w:jc w:val="left"/>
        <w:rPr>
          <w:b/>
          <w:szCs w:val="18"/>
        </w:rPr>
      </w:pPr>
    </w:p>
    <w:p w14:paraId="078B3D1A" w14:textId="30C03EEB" w:rsidR="00693AB6" w:rsidRPr="00AE13A0" w:rsidRDefault="001503D5" w:rsidP="00A9067B">
      <w:pPr>
        <w:pStyle w:val="FPTStyletittle"/>
      </w:pPr>
      <w:r w:rsidRPr="00AE13A0">
        <w:t xml:space="preserve">FINAL </w:t>
      </w:r>
      <w:r w:rsidR="00C77EF4" w:rsidRPr="00AE13A0">
        <w:t>C</w:t>
      </w:r>
      <w:r w:rsidR="00693AB6" w:rsidRPr="00AE13A0">
        <w:t>APSTONE PROJECT TITLE</w:t>
      </w:r>
    </w:p>
    <w:p w14:paraId="22E103DF" w14:textId="77777777" w:rsidR="00693AB6" w:rsidRDefault="00693AB6" w:rsidP="00693AB6">
      <w:pPr>
        <w:jc w:val="center"/>
        <w:rPr>
          <w:lang w:eastAsia="de-DE" w:bidi="en-US"/>
        </w:rPr>
      </w:pPr>
    </w:p>
    <w:p w14:paraId="4A69CA68" w14:textId="77777777" w:rsidR="0041792C" w:rsidRPr="00AE13A0" w:rsidRDefault="0041792C" w:rsidP="00DE7A79">
      <w:pPr>
        <w:pStyle w:val="FPTStyleauthorname"/>
      </w:pPr>
      <w:proofErr w:type="gramStart"/>
      <w:r w:rsidRPr="00AE13A0">
        <w:t>by</w:t>
      </w:r>
      <w:proofErr w:type="gramEnd"/>
    </w:p>
    <w:p w14:paraId="5786DEBB" w14:textId="77777777" w:rsidR="0041792C" w:rsidRPr="00AE13A0" w:rsidRDefault="0041792C" w:rsidP="00DE7A79">
      <w:pPr>
        <w:pStyle w:val="FPTStyleauthorname"/>
      </w:pPr>
      <w:r w:rsidRPr="00AE13A0">
        <w:t>Student’s name (first, then last name</w:t>
      </w:r>
      <w:proofErr w:type="gramStart"/>
      <w:r w:rsidRPr="00AE13A0">
        <w:t>)</w:t>
      </w:r>
      <w:r w:rsidRPr="00AE13A0">
        <w:rPr>
          <w:vertAlign w:val="superscript"/>
        </w:rPr>
        <w:t>1</w:t>
      </w:r>
      <w:proofErr w:type="gramEnd"/>
    </w:p>
    <w:p w14:paraId="1AE8473A" w14:textId="15C4F107" w:rsidR="00C77EF4" w:rsidRPr="00AE13A0" w:rsidRDefault="00C77EF4" w:rsidP="00DE7A79">
      <w:pPr>
        <w:pStyle w:val="FPTStyleauthorname"/>
      </w:pPr>
      <w:r w:rsidRPr="00AE13A0">
        <w:t xml:space="preserve">Supervisor: </w:t>
      </w:r>
      <w:r w:rsidR="00D37329" w:rsidRPr="00AE13A0">
        <w:t>Prof./Ph.D./</w:t>
      </w:r>
      <w:r w:rsidR="001503D5" w:rsidRPr="00AE13A0">
        <w:t xml:space="preserve"> M.S. </w:t>
      </w:r>
      <w:r w:rsidRPr="00AE13A0">
        <w:t>Firstname Lastname *</w:t>
      </w:r>
    </w:p>
    <w:p w14:paraId="03C52C4C" w14:textId="77777777" w:rsidR="0041792C" w:rsidRPr="00DE7A79" w:rsidRDefault="0041792C" w:rsidP="00DE7A79">
      <w:pPr>
        <w:pStyle w:val="FPTStylenote"/>
      </w:pPr>
      <w:r w:rsidRPr="00DE7A79">
        <w:t>(1If there are more than two students, add student initials)</w:t>
      </w:r>
    </w:p>
    <w:p w14:paraId="1210572A" w14:textId="0DE09D09" w:rsidR="00C77EF4" w:rsidRPr="00DE7A79" w:rsidRDefault="00C77EF4" w:rsidP="00DE7A79">
      <w:pPr>
        <w:pStyle w:val="FPTStylenote"/>
      </w:pPr>
      <w:r w:rsidRPr="00DE7A79">
        <w:t>(</w:t>
      </w:r>
      <w:r w:rsidR="001503D5" w:rsidRPr="00DE7A79">
        <w:t>*</w:t>
      </w:r>
      <w:r w:rsidRPr="00DE7A79">
        <w:t xml:space="preserve"> If there are multiple supervisors, add supervisor initials)</w:t>
      </w:r>
    </w:p>
    <w:p w14:paraId="24B35701" w14:textId="2F6B5ADE" w:rsidR="007F3E94" w:rsidRDefault="007F3E94" w:rsidP="00C77EF4">
      <w:pPr>
        <w:pStyle w:val="FPTStylenote"/>
        <w:ind w:left="0" w:firstLine="0"/>
      </w:pPr>
    </w:p>
    <w:p w14:paraId="4489D13D" w14:textId="0D527534" w:rsidR="007F3E94" w:rsidRDefault="007F3E94" w:rsidP="00C77EF4">
      <w:pPr>
        <w:pStyle w:val="FPTStylenote"/>
        <w:ind w:left="0" w:firstLine="0"/>
      </w:pPr>
    </w:p>
    <w:p w14:paraId="4138FA20" w14:textId="77777777" w:rsidR="0041792C" w:rsidRPr="00AE13A0" w:rsidRDefault="007F3E94" w:rsidP="00DE7A79">
      <w:pPr>
        <w:pStyle w:val="FPTStyleIntrotext"/>
      </w:pPr>
      <w:r w:rsidRPr="00AE13A0">
        <w:t>A final year capstone project su</w:t>
      </w:r>
      <w:r w:rsidR="0041792C" w:rsidRPr="00AE13A0">
        <w:t>b</w:t>
      </w:r>
      <w:r w:rsidRPr="00AE13A0">
        <w:t xml:space="preserve">mitted </w:t>
      </w:r>
      <w:r w:rsidR="0041792C" w:rsidRPr="00AE13A0">
        <w:t xml:space="preserve">in partial fulfillment of the requirement </w:t>
      </w:r>
    </w:p>
    <w:p w14:paraId="2E1AC541" w14:textId="324AABFD" w:rsidR="007F3E94" w:rsidRPr="00AE13A0" w:rsidRDefault="0041792C" w:rsidP="00DE7A79">
      <w:pPr>
        <w:pStyle w:val="FPTStyleIntrotext"/>
      </w:pPr>
      <w:r w:rsidRPr="00AE13A0">
        <w:t>for the Degree of Bachelor of Artificial Intelligent in Computer Science</w:t>
      </w:r>
    </w:p>
    <w:p w14:paraId="3A11057E" w14:textId="4170E9DF" w:rsidR="00C77EF4" w:rsidRDefault="00C77EF4" w:rsidP="00C77EF4">
      <w:pPr>
        <w:pStyle w:val="FPTStylenote"/>
        <w:ind w:left="0" w:firstLine="0"/>
      </w:pPr>
    </w:p>
    <w:p w14:paraId="31F50C51" w14:textId="77777777" w:rsidR="00693AB6" w:rsidRDefault="00693AB6" w:rsidP="00693AB6">
      <w:pPr>
        <w:pStyle w:val="FPTStylenote"/>
        <w:ind w:left="0" w:firstLine="0"/>
        <w:rPr>
          <w:vertAlign w:val="superscript"/>
        </w:rPr>
      </w:pPr>
    </w:p>
    <w:p w14:paraId="382890CD" w14:textId="0FFD2E12" w:rsidR="00693AB6" w:rsidRDefault="00693AB6" w:rsidP="00693AB6">
      <w:pPr>
        <w:pStyle w:val="FPTStylenote"/>
        <w:ind w:left="0" w:firstLine="0"/>
      </w:pPr>
    </w:p>
    <w:p w14:paraId="7EDD2620" w14:textId="0B0D9788" w:rsidR="00773935" w:rsidRDefault="00773935" w:rsidP="00693AB6">
      <w:pPr>
        <w:pStyle w:val="FPTStylenote"/>
        <w:ind w:left="0" w:firstLine="0"/>
      </w:pPr>
    </w:p>
    <w:p w14:paraId="418E2206" w14:textId="7E9DAC1F" w:rsidR="00773935" w:rsidRDefault="00773935" w:rsidP="00A9067B">
      <w:pPr>
        <w:pStyle w:val="FPTStylenote"/>
        <w:ind w:left="0" w:firstLine="0"/>
      </w:pPr>
    </w:p>
    <w:p w14:paraId="01E12AAF" w14:textId="71AF84C7" w:rsidR="00773935" w:rsidRDefault="00773935" w:rsidP="00693AB6">
      <w:pPr>
        <w:pStyle w:val="FPTStylenote"/>
        <w:ind w:left="0" w:firstLine="0"/>
      </w:pPr>
    </w:p>
    <w:p w14:paraId="7585C84A" w14:textId="2047FFBD" w:rsidR="00773935" w:rsidRDefault="00773935" w:rsidP="00693AB6">
      <w:pPr>
        <w:pStyle w:val="FPTStylenote"/>
        <w:ind w:left="0" w:firstLine="0"/>
      </w:pPr>
    </w:p>
    <w:p w14:paraId="052AC96F" w14:textId="4AE6FD97" w:rsidR="00773935" w:rsidRDefault="00773935" w:rsidP="00693AB6">
      <w:pPr>
        <w:pStyle w:val="FPTStylenote"/>
        <w:ind w:left="0" w:firstLine="0"/>
      </w:pPr>
    </w:p>
    <w:p w14:paraId="1A9B6199" w14:textId="022E4EB3" w:rsidR="00773935" w:rsidRDefault="00773935" w:rsidP="00693AB6">
      <w:pPr>
        <w:pStyle w:val="FPTStylenote"/>
        <w:ind w:left="0" w:firstLine="0"/>
      </w:pPr>
    </w:p>
    <w:p w14:paraId="458DD29D" w14:textId="734ED4C8" w:rsidR="00773935" w:rsidRDefault="00773935" w:rsidP="00693AB6">
      <w:pPr>
        <w:pStyle w:val="FPTStylenote"/>
        <w:ind w:left="0" w:firstLine="0"/>
      </w:pPr>
    </w:p>
    <w:p w14:paraId="3245DFF0" w14:textId="40A2BA44" w:rsidR="00773935" w:rsidRDefault="00773935" w:rsidP="00693AB6">
      <w:pPr>
        <w:pStyle w:val="FPTStylenote"/>
        <w:ind w:left="0" w:firstLine="0"/>
      </w:pPr>
    </w:p>
    <w:p w14:paraId="3DD08FCE" w14:textId="2DD118F2" w:rsidR="00773935" w:rsidRDefault="00773935" w:rsidP="00693AB6">
      <w:pPr>
        <w:pStyle w:val="FPTStylenote"/>
        <w:ind w:left="0" w:firstLine="0"/>
      </w:pPr>
    </w:p>
    <w:p w14:paraId="7FE08F44" w14:textId="503A4538" w:rsidR="00773935" w:rsidRPr="00AE13A0" w:rsidRDefault="00773935" w:rsidP="00DE7A79">
      <w:pPr>
        <w:pStyle w:val="FPTStyleauthorname"/>
      </w:pPr>
      <w:r w:rsidRPr="00AE13A0">
        <w:t>DEPARTMENT OF ITS</w:t>
      </w:r>
    </w:p>
    <w:p w14:paraId="0879D55B" w14:textId="77777777" w:rsidR="00773935" w:rsidRPr="00AE13A0" w:rsidRDefault="00773935" w:rsidP="00DE7A79">
      <w:pPr>
        <w:pStyle w:val="FPTStyleauthorname"/>
      </w:pPr>
      <w:r w:rsidRPr="00AE13A0">
        <w:t>THE FPT UNIVERSITY HO CHI MINH CITY</w:t>
      </w:r>
    </w:p>
    <w:p w14:paraId="1159069D" w14:textId="5512E8DA" w:rsidR="00773935" w:rsidRDefault="007F3E94" w:rsidP="00DE7A79">
      <w:pPr>
        <w:pStyle w:val="FPTStyleauthorname"/>
      </w:pPr>
      <w:r w:rsidRPr="00AE13A0">
        <w:t>August 2022</w:t>
      </w:r>
      <w:r w:rsidR="0041792C">
        <w:t xml:space="preserve"> </w:t>
      </w:r>
      <w:r w:rsidR="0041792C" w:rsidRPr="0041792C">
        <w:rPr>
          <w:sz w:val="16"/>
          <w:szCs w:val="18"/>
        </w:rPr>
        <w:t>(Month year)</w:t>
      </w:r>
    </w:p>
    <w:p w14:paraId="4FFD4A04" w14:textId="3E3E6AFA" w:rsidR="00747ABF" w:rsidRPr="00AC2F99" w:rsidRDefault="00747ABF" w:rsidP="00DE7A79">
      <w:pPr>
        <w:pStyle w:val="FPTStyletittle"/>
      </w:pPr>
      <w:r w:rsidRPr="00AC2F99">
        <w:lastRenderedPageBreak/>
        <w:t>ACKNOWLEDGMENTS</w:t>
      </w:r>
    </w:p>
    <w:p w14:paraId="3A77976A" w14:textId="4693F1A3" w:rsidR="009E198F" w:rsidRPr="00DE7A79" w:rsidRDefault="009E198F" w:rsidP="00DE7A79">
      <w:pPr>
        <w:pStyle w:val="FPTStyleparagraph"/>
      </w:pPr>
      <w:r w:rsidRPr="00DE7A79">
        <w:t>In this section, you can acknowledge any support given which is not covered by the author contribution. This may include administrative and technical support, or donations in kind (e.g., materials used for experiments).</w:t>
      </w:r>
    </w:p>
    <w:p w14:paraId="475E20FE" w14:textId="18F8A297" w:rsidR="009E198F" w:rsidRPr="00AC2F99" w:rsidRDefault="009E198F" w:rsidP="00AC2F99">
      <w:pPr>
        <w:spacing w:line="360" w:lineRule="auto"/>
        <w:jc w:val="left"/>
        <w:rPr>
          <w:rFonts w:eastAsia="Times New Roman"/>
          <w:b/>
          <w:noProof w:val="0"/>
          <w:sz w:val="24"/>
          <w:szCs w:val="24"/>
          <w:lang w:eastAsia="de-DE" w:bidi="en-US"/>
        </w:rPr>
      </w:pPr>
    </w:p>
    <w:p w14:paraId="0F36A559" w14:textId="77777777" w:rsidR="009E198F" w:rsidRDefault="009E198F" w:rsidP="00747ABF">
      <w:pPr>
        <w:pStyle w:val="TEMPTHESIS17abstract"/>
        <w:ind w:left="0"/>
        <w:rPr>
          <w:b/>
          <w:szCs w:val="18"/>
        </w:rPr>
      </w:pPr>
      <w:r>
        <w:rPr>
          <w:b/>
          <w:szCs w:val="18"/>
        </w:rPr>
        <w:br/>
      </w:r>
    </w:p>
    <w:p w14:paraId="33E3BD90" w14:textId="77777777" w:rsidR="009E198F" w:rsidRDefault="009E198F" w:rsidP="00747ABF">
      <w:pPr>
        <w:spacing w:line="240" w:lineRule="auto"/>
        <w:jc w:val="left"/>
        <w:rPr>
          <w:rFonts w:eastAsia="Times New Roman"/>
          <w:b/>
          <w:noProof w:val="0"/>
          <w:sz w:val="18"/>
          <w:szCs w:val="18"/>
          <w:lang w:eastAsia="de-DE" w:bidi="en-US"/>
        </w:rPr>
      </w:pPr>
      <w:r>
        <w:rPr>
          <w:b/>
          <w:szCs w:val="18"/>
        </w:rPr>
        <w:br w:type="page"/>
      </w:r>
    </w:p>
    <w:p w14:paraId="55084FB3" w14:textId="77777777" w:rsidR="00844917" w:rsidRPr="00AC2F99" w:rsidRDefault="00844917" w:rsidP="00AC2F99">
      <w:pPr>
        <w:pStyle w:val="TEMPTHESIS12title"/>
        <w:jc w:val="center"/>
        <w:rPr>
          <w:sz w:val="50"/>
          <w:szCs w:val="50"/>
        </w:rPr>
      </w:pPr>
      <w:r w:rsidRPr="00AC2F99">
        <w:rPr>
          <w:sz w:val="50"/>
          <w:szCs w:val="50"/>
        </w:rPr>
        <w:lastRenderedPageBreak/>
        <w:t>AUTHOR CONTRIBUTIONS</w:t>
      </w:r>
    </w:p>
    <w:p w14:paraId="3AE67419" w14:textId="77777777" w:rsidR="00844917" w:rsidRPr="00AC2F99" w:rsidRDefault="00844917" w:rsidP="00AC2F99">
      <w:pPr>
        <w:pStyle w:val="FPTStyleparagraph"/>
        <w:rPr>
          <w:szCs w:val="24"/>
        </w:rPr>
      </w:pPr>
      <w:r w:rsidRPr="00AC2F99">
        <w:rPr>
          <w:szCs w:val="24"/>
        </w:rPr>
        <w:t>The section is a short-written description about the students. The paragraph also provides their specifying individual contributions. The following statements should be used “Conceptualiz</w:t>
      </w:r>
      <w:r w:rsidRPr="00AC2F99">
        <w:rPr>
          <w:szCs w:val="24"/>
        </w:rPr>
        <w:t>a</w:t>
      </w:r>
      <w:r w:rsidRPr="00AC2F99">
        <w:rPr>
          <w:szCs w:val="24"/>
        </w:rPr>
        <w:t xml:space="preserve">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Final Capstone Project document.” </w:t>
      </w:r>
    </w:p>
    <w:p w14:paraId="3659061E" w14:textId="77777777" w:rsidR="00844917" w:rsidRDefault="00844917">
      <w:pPr>
        <w:spacing w:line="240" w:lineRule="auto"/>
        <w:jc w:val="left"/>
        <w:rPr>
          <w:rFonts w:eastAsia="Times New Roman"/>
          <w:b/>
          <w:noProof w:val="0"/>
          <w:snapToGrid w:val="0"/>
          <w:sz w:val="40"/>
          <w:szCs w:val="40"/>
          <w:lang w:eastAsia="de-DE" w:bidi="en-US"/>
        </w:rPr>
      </w:pPr>
      <w:r>
        <w:rPr>
          <w:b/>
          <w:snapToGrid w:val="0"/>
          <w:sz w:val="40"/>
          <w:szCs w:val="40"/>
        </w:rPr>
        <w:br w:type="page"/>
      </w:r>
    </w:p>
    <w:p w14:paraId="5161C139" w14:textId="6D74D695" w:rsidR="00747ABF" w:rsidRDefault="00747ABF" w:rsidP="00A9067B">
      <w:pPr>
        <w:pStyle w:val="FPTStyletittle"/>
        <w:rPr>
          <w:szCs w:val="18"/>
        </w:rPr>
      </w:pPr>
      <w:r w:rsidRPr="00747ABF">
        <w:lastRenderedPageBreak/>
        <w:t>ABSTRACT</w:t>
      </w:r>
    </w:p>
    <w:p w14:paraId="358886C7" w14:textId="4CCD2013" w:rsidR="00E93210" w:rsidRPr="00AC2F99" w:rsidRDefault="00E93210" w:rsidP="00A9067B">
      <w:pPr>
        <w:pStyle w:val="FPTStyleparagraph"/>
      </w:pPr>
      <w:proofErr w:type="gramStart"/>
      <w:r w:rsidRPr="00AC2F99">
        <w:t xml:space="preserve">A single paragraph of about </w:t>
      </w:r>
      <w:r w:rsidR="00747ABF" w:rsidRPr="00AC2F99">
        <w:t>4</w:t>
      </w:r>
      <w:r w:rsidRPr="00AC2F99">
        <w:t>00 words maximum.</w:t>
      </w:r>
      <w:proofErr w:type="gramEnd"/>
      <w:r w:rsidRPr="00AC2F99">
        <w:t xml:space="preserve"> For </w:t>
      </w:r>
      <w:r w:rsidR="00747ABF" w:rsidRPr="00AC2F99">
        <w:t>capstone projects</w:t>
      </w:r>
      <w:r w:rsidRPr="00AC2F99">
        <w:t xml:space="preserve">, abstracts should give a pertinent overview of the work. We strongly encourage </w:t>
      </w:r>
      <w:r w:rsidR="00747ABF" w:rsidRPr="00AC2F99">
        <w:t>students</w:t>
      </w:r>
      <w:r w:rsidRPr="00AC2F99">
        <w:t xml:space="preserve"> to use the following style of structured abstracts, but without headings: (1) Background: Place the </w:t>
      </w:r>
      <w:proofErr w:type="gramStart"/>
      <w:r w:rsidRPr="00AC2F99">
        <w:t>question addressed in a broad context and highlight</w:t>
      </w:r>
      <w:proofErr w:type="gramEnd"/>
      <w:r w:rsidRPr="00AC2F99">
        <w:t xml:space="preserve"> the purpose of the study</w:t>
      </w:r>
      <w:r w:rsidR="004846E4" w:rsidRPr="00AC2F99">
        <w:t xml:space="preserve">; (2) Methods: briefly describe the main methods or treatments applied; (3) Results: summarize the </w:t>
      </w:r>
      <w:r w:rsidR="002532CA" w:rsidRPr="00AC2F99">
        <w:t>article</w:t>
      </w:r>
      <w:r w:rsidR="002532CA" w:rsidRPr="00AC2F99">
        <w:rPr>
          <w:rFonts w:hint="eastAsia"/>
        </w:rPr>
        <w:t>’</w:t>
      </w:r>
      <w:r w:rsidR="002532CA" w:rsidRPr="00AC2F99">
        <w:t>s</w:t>
      </w:r>
      <w:r w:rsidR="004846E4" w:rsidRPr="00AC2F99">
        <w:t xml:space="preserve"> main findings; (4) Concl</w:t>
      </w:r>
      <w:r w:rsidR="004846E4" w:rsidRPr="00AC2F99">
        <w:t>u</w:t>
      </w:r>
      <w:r w:rsidR="004846E4" w:rsidRPr="00AC2F99">
        <w:t>sions: indicate the main conclus</w:t>
      </w:r>
      <w:r w:rsidR="00054346" w:rsidRPr="00AC2F99">
        <w:t>ions or interpretations. The ab</w:t>
      </w:r>
      <w:r w:rsidR="004846E4" w:rsidRPr="00AC2F99">
        <w:t>stract should be an objective representation of the article and it must not contain results that are not presented and substa</w:t>
      </w:r>
      <w:r w:rsidR="004846E4" w:rsidRPr="00AC2F99">
        <w:t>n</w:t>
      </w:r>
      <w:r w:rsidR="004846E4" w:rsidRPr="00AC2F99">
        <w:t>tiated in the main text and should not exaggerate the main conclusions.</w:t>
      </w:r>
    </w:p>
    <w:p w14:paraId="51A742AE" w14:textId="165465EC" w:rsidR="00747ABF" w:rsidRPr="00AC2F99" w:rsidRDefault="00E93210" w:rsidP="00A9067B">
      <w:pPr>
        <w:pStyle w:val="FPTStyleparagraph"/>
      </w:pPr>
      <w:r w:rsidRPr="00AC2F99">
        <w:rPr>
          <w:b/>
        </w:rPr>
        <w:t xml:space="preserve">Keywords: </w:t>
      </w:r>
      <w:r w:rsidRPr="00AC2F99">
        <w:t xml:space="preserve">keyword 1; keyword 2; keyword 3 (List three to ten pertinent keywords </w:t>
      </w:r>
      <w:r w:rsidR="00CD4B8A" w:rsidRPr="00AC2F99">
        <w:t xml:space="preserve">specific to the article yet </w:t>
      </w:r>
      <w:r w:rsidRPr="00AC2F99">
        <w:t>reasonably common within the subject discipline.)</w:t>
      </w:r>
    </w:p>
    <w:p w14:paraId="3ED6DAB6" w14:textId="77777777" w:rsidR="00747ABF" w:rsidRDefault="00747ABF" w:rsidP="00747ABF">
      <w:pPr>
        <w:spacing w:line="240" w:lineRule="auto"/>
        <w:jc w:val="left"/>
        <w:rPr>
          <w:rFonts w:eastAsia="Times New Roman"/>
          <w:noProof w:val="0"/>
          <w:snapToGrid w:val="0"/>
          <w:sz w:val="18"/>
          <w:szCs w:val="18"/>
          <w:lang w:eastAsia="de-DE" w:bidi="en-US"/>
        </w:rPr>
      </w:pPr>
      <w:r>
        <w:rPr>
          <w:szCs w:val="18"/>
        </w:rPr>
        <w:br w:type="page"/>
      </w:r>
    </w:p>
    <w:p w14:paraId="1D2CF432" w14:textId="1B45C63E" w:rsidR="00844917" w:rsidRPr="00AC2F99" w:rsidRDefault="00844917" w:rsidP="00A9067B">
      <w:pPr>
        <w:pStyle w:val="FPTStyletittle"/>
      </w:pPr>
      <w:r w:rsidRPr="00AC2F99">
        <w:lastRenderedPageBreak/>
        <w:t>CONTENTS</w:t>
      </w:r>
    </w:p>
    <w:p w14:paraId="5ED2F3A4" w14:textId="04EB2FC9" w:rsidR="00844917" w:rsidRPr="00AC2F99" w:rsidRDefault="00844917" w:rsidP="00AC2F99">
      <w:pPr>
        <w:tabs>
          <w:tab w:val="right" w:leader="dot" w:pos="9900"/>
        </w:tabs>
        <w:spacing w:line="360" w:lineRule="auto"/>
        <w:rPr>
          <w:sz w:val="24"/>
          <w:szCs w:val="24"/>
          <w:lang w:eastAsia="de-DE" w:bidi="en-US"/>
        </w:rPr>
      </w:pPr>
      <w:r w:rsidRPr="00A9067B">
        <w:rPr>
          <w:rStyle w:val="FPTStylelistofcontentsChar"/>
        </w:rPr>
        <w:t>ACKNOWLEDGMENTS</w:t>
      </w:r>
      <w:r w:rsidRPr="00AC2F99">
        <w:rPr>
          <w:sz w:val="24"/>
          <w:szCs w:val="24"/>
          <w:lang w:eastAsia="de-DE" w:bidi="en-US"/>
        </w:rPr>
        <w:tab/>
      </w:r>
      <w:r w:rsidRPr="00A9067B">
        <w:rPr>
          <w:rStyle w:val="FPTstylenumberuseincontentChar"/>
        </w:rPr>
        <w:t>page number</w:t>
      </w:r>
    </w:p>
    <w:p w14:paraId="4D94D922" w14:textId="5CD01CE3" w:rsidR="00844917" w:rsidRPr="00AC2F99" w:rsidRDefault="00844917" w:rsidP="00AC2F99">
      <w:pPr>
        <w:tabs>
          <w:tab w:val="right" w:leader="dot" w:pos="9900"/>
        </w:tabs>
        <w:spacing w:line="360" w:lineRule="auto"/>
        <w:rPr>
          <w:sz w:val="24"/>
          <w:szCs w:val="24"/>
          <w:lang w:eastAsia="de-DE" w:bidi="en-US"/>
        </w:rPr>
      </w:pPr>
      <w:r w:rsidRPr="00A9067B">
        <w:rPr>
          <w:rStyle w:val="FPTStylelistofcontentsChar"/>
        </w:rPr>
        <w:t>AUTHOR CONTRIBUTIONS</w:t>
      </w:r>
      <w:r w:rsidRPr="00AC2F99">
        <w:rPr>
          <w:sz w:val="24"/>
          <w:szCs w:val="24"/>
          <w:lang w:eastAsia="de-DE" w:bidi="en-US"/>
        </w:rPr>
        <w:tab/>
        <w:t>page number</w:t>
      </w:r>
    </w:p>
    <w:p w14:paraId="36F10788" w14:textId="4C5A9E75" w:rsidR="00844917" w:rsidRPr="00AC2F99" w:rsidRDefault="00844917" w:rsidP="00AC2F99">
      <w:pPr>
        <w:tabs>
          <w:tab w:val="left" w:pos="720"/>
          <w:tab w:val="right" w:leader="dot" w:pos="9900"/>
        </w:tabs>
        <w:spacing w:line="360" w:lineRule="auto"/>
        <w:rPr>
          <w:sz w:val="24"/>
          <w:szCs w:val="24"/>
          <w:lang w:eastAsia="de-DE" w:bidi="en-US"/>
        </w:rPr>
      </w:pPr>
      <w:r w:rsidRPr="00A9067B">
        <w:rPr>
          <w:rStyle w:val="FPTStylelistofcontentsChar"/>
        </w:rPr>
        <w:t>ABSTRACT</w:t>
      </w:r>
      <w:r w:rsidRPr="00AC2F99">
        <w:rPr>
          <w:sz w:val="24"/>
          <w:szCs w:val="24"/>
          <w:lang w:eastAsia="de-DE" w:bidi="en-US"/>
        </w:rPr>
        <w:tab/>
        <w:t>page number</w:t>
      </w:r>
    </w:p>
    <w:p w14:paraId="4B7DC4E6" w14:textId="42B2C760" w:rsidR="00844917" w:rsidRPr="00AC2F99" w:rsidRDefault="00844917" w:rsidP="00AC2F99">
      <w:pPr>
        <w:tabs>
          <w:tab w:val="left" w:pos="720"/>
          <w:tab w:val="right" w:leader="dot" w:pos="9900"/>
        </w:tabs>
        <w:spacing w:line="360" w:lineRule="auto"/>
        <w:rPr>
          <w:sz w:val="24"/>
          <w:szCs w:val="24"/>
          <w:lang w:eastAsia="de-DE" w:bidi="en-US"/>
        </w:rPr>
      </w:pPr>
      <w:r w:rsidRPr="00B5701D">
        <w:rPr>
          <w:rStyle w:val="FPTStylelistofcontentsChar"/>
          <w:b w:val="0"/>
          <w:bCs w:val="0"/>
        </w:rPr>
        <w:t>C</w:t>
      </w:r>
      <w:r w:rsidRPr="00A9067B">
        <w:rPr>
          <w:rStyle w:val="FPTStylelistofcontentsChar"/>
        </w:rPr>
        <w:t>ONTENTS</w:t>
      </w:r>
      <w:r w:rsidR="004D213F" w:rsidRPr="00AC2F99">
        <w:rPr>
          <w:sz w:val="24"/>
          <w:szCs w:val="24"/>
          <w:lang w:eastAsia="de-DE" w:bidi="en-US"/>
        </w:rPr>
        <w:tab/>
        <w:t>page number</w:t>
      </w:r>
    </w:p>
    <w:p w14:paraId="5F979533" w14:textId="71F791F3" w:rsidR="004D213F" w:rsidRPr="00AC2F99" w:rsidRDefault="004D213F" w:rsidP="00AC2F99">
      <w:pPr>
        <w:tabs>
          <w:tab w:val="left" w:pos="720"/>
          <w:tab w:val="right" w:leader="dot" w:pos="9900"/>
        </w:tabs>
        <w:spacing w:line="360" w:lineRule="auto"/>
        <w:rPr>
          <w:sz w:val="24"/>
          <w:szCs w:val="24"/>
          <w:lang w:eastAsia="de-DE" w:bidi="en-US"/>
        </w:rPr>
      </w:pPr>
      <w:r w:rsidRPr="00A9067B">
        <w:rPr>
          <w:rStyle w:val="FPTStylelistofcontentsChar"/>
        </w:rPr>
        <w:t>List of Figures</w:t>
      </w:r>
      <w:r w:rsidRPr="00AC2F99">
        <w:rPr>
          <w:sz w:val="24"/>
          <w:szCs w:val="24"/>
          <w:lang w:eastAsia="de-DE" w:bidi="en-US"/>
        </w:rPr>
        <w:tab/>
        <w:t>page number</w:t>
      </w:r>
    </w:p>
    <w:p w14:paraId="2E5BB794" w14:textId="6DE7A02E" w:rsidR="004D213F" w:rsidRPr="00AC2F99" w:rsidRDefault="004D213F" w:rsidP="00AC2F99">
      <w:pPr>
        <w:tabs>
          <w:tab w:val="left" w:pos="720"/>
          <w:tab w:val="right" w:leader="dot" w:pos="9900"/>
        </w:tabs>
        <w:spacing w:line="360" w:lineRule="auto"/>
        <w:rPr>
          <w:sz w:val="24"/>
          <w:szCs w:val="24"/>
          <w:lang w:eastAsia="de-DE" w:bidi="en-US"/>
        </w:rPr>
      </w:pPr>
      <w:r w:rsidRPr="00B5701D">
        <w:rPr>
          <w:rStyle w:val="FPTStylelistofcontentsChar"/>
        </w:rPr>
        <w:t>List of Tables</w:t>
      </w:r>
      <w:r w:rsidRPr="00AC2F99">
        <w:rPr>
          <w:sz w:val="24"/>
          <w:szCs w:val="24"/>
          <w:lang w:eastAsia="de-DE" w:bidi="en-US"/>
        </w:rPr>
        <w:tab/>
        <w:t>page number</w:t>
      </w:r>
    </w:p>
    <w:p w14:paraId="69F9061C" w14:textId="72DF35F2" w:rsidR="004D213F" w:rsidRPr="00AC2F99" w:rsidRDefault="004D213F" w:rsidP="00AC2F99">
      <w:pPr>
        <w:tabs>
          <w:tab w:val="left" w:pos="720"/>
          <w:tab w:val="right" w:leader="dot" w:pos="9900"/>
        </w:tabs>
        <w:spacing w:line="360" w:lineRule="auto"/>
        <w:rPr>
          <w:sz w:val="24"/>
          <w:szCs w:val="24"/>
          <w:lang w:eastAsia="de-DE" w:bidi="en-US"/>
        </w:rPr>
      </w:pPr>
      <w:r w:rsidRPr="00B5701D">
        <w:rPr>
          <w:rStyle w:val="FPTStylelistofcontentsChar"/>
        </w:rPr>
        <w:t>List of Abbreviation</w:t>
      </w:r>
      <w:r w:rsidRPr="00AC2F99">
        <w:rPr>
          <w:sz w:val="24"/>
          <w:szCs w:val="24"/>
          <w:lang w:eastAsia="de-DE" w:bidi="en-US"/>
        </w:rPr>
        <w:tab/>
        <w:t>page number</w:t>
      </w:r>
    </w:p>
    <w:p w14:paraId="2D0791D5" w14:textId="4C530C70" w:rsidR="004D213F" w:rsidRPr="00AC2F99" w:rsidRDefault="004D213F" w:rsidP="00AC2F99">
      <w:pPr>
        <w:tabs>
          <w:tab w:val="left" w:pos="720"/>
          <w:tab w:val="right" w:leader="dot" w:pos="9900"/>
        </w:tabs>
        <w:spacing w:line="360" w:lineRule="auto"/>
        <w:rPr>
          <w:sz w:val="24"/>
          <w:szCs w:val="24"/>
          <w:lang w:eastAsia="de-DE" w:bidi="en-US"/>
        </w:rPr>
      </w:pPr>
      <w:r w:rsidRPr="00B5701D">
        <w:rPr>
          <w:rStyle w:val="FPTStylelistofcontentsChar"/>
        </w:rPr>
        <w:t>1. INTRODUCTION</w:t>
      </w:r>
      <w:r w:rsidRPr="00AC2F99">
        <w:rPr>
          <w:sz w:val="24"/>
          <w:szCs w:val="24"/>
          <w:lang w:eastAsia="de-DE" w:bidi="en-US"/>
        </w:rPr>
        <w:tab/>
        <w:t>page number</w:t>
      </w:r>
    </w:p>
    <w:p w14:paraId="29110978" w14:textId="1062319F" w:rsidR="00070250" w:rsidRPr="00AC2F99" w:rsidRDefault="00070250" w:rsidP="00AC2F99">
      <w:pPr>
        <w:pStyle w:val="FPTstylesubsection"/>
        <w:tabs>
          <w:tab w:val="left" w:pos="720"/>
          <w:tab w:val="left" w:pos="1440"/>
          <w:tab w:val="right" w:leader="dot" w:pos="9900"/>
        </w:tabs>
        <w:spacing w:before="240"/>
        <w:rPr>
          <w:rFonts w:eastAsia="SimSun"/>
          <w:i w:val="0"/>
          <w:snapToGrid/>
          <w:szCs w:val="24"/>
        </w:rPr>
      </w:pPr>
      <w:r w:rsidRPr="00AC2F99">
        <w:rPr>
          <w:szCs w:val="24"/>
        </w:rPr>
        <w:tab/>
        <w:t>1.1 Subsection</w:t>
      </w:r>
      <w:r w:rsidRPr="00AC2F99">
        <w:rPr>
          <w:szCs w:val="24"/>
        </w:rPr>
        <w:tab/>
      </w:r>
      <w:r w:rsidRPr="00AC2F99">
        <w:rPr>
          <w:rFonts w:eastAsia="SimSun"/>
          <w:i w:val="0"/>
          <w:snapToGrid/>
          <w:szCs w:val="24"/>
        </w:rPr>
        <w:t>page number</w:t>
      </w:r>
    </w:p>
    <w:p w14:paraId="221655F7" w14:textId="6480A8FF" w:rsidR="00070250" w:rsidRPr="00AC2F99" w:rsidRDefault="00A13D96" w:rsidP="00AC2F99">
      <w:pPr>
        <w:pStyle w:val="FPTstylesubsection"/>
        <w:tabs>
          <w:tab w:val="left" w:pos="720"/>
          <w:tab w:val="left" w:pos="1440"/>
          <w:tab w:val="right" w:leader="dot" w:pos="9900"/>
        </w:tabs>
        <w:spacing w:before="240"/>
        <w:rPr>
          <w:rFonts w:eastAsia="SimSun"/>
          <w:b/>
          <w:bCs/>
          <w:i w:val="0"/>
          <w:snapToGrid/>
          <w:szCs w:val="24"/>
          <w:lang w:eastAsia="zh-CN" w:bidi="ar-SA"/>
        </w:rPr>
      </w:pPr>
      <w:r w:rsidRPr="00AC2F99">
        <w:rPr>
          <w:i w:val="0"/>
          <w:iCs/>
          <w:szCs w:val="24"/>
        </w:rPr>
        <w:tab/>
      </w:r>
      <w:r w:rsidRPr="00AC2F99">
        <w:rPr>
          <w:i w:val="0"/>
          <w:iCs/>
          <w:szCs w:val="24"/>
        </w:rPr>
        <w:tab/>
        <w:t>1.1.1</w:t>
      </w:r>
      <w:r w:rsidRPr="00AC2F99">
        <w:rPr>
          <w:rFonts w:eastAsia="SimSun"/>
          <w:i w:val="0"/>
          <w:snapToGrid/>
          <w:szCs w:val="24"/>
          <w:lang w:eastAsia="zh-CN" w:bidi="ar-SA"/>
        </w:rPr>
        <w:t xml:space="preserve"> </w:t>
      </w:r>
      <w:r w:rsidRPr="00B5701D">
        <w:rPr>
          <w:rStyle w:val="FPTstylesubsubsectionChar"/>
          <w:rFonts w:eastAsia="SimSun"/>
          <w:i w:val="0"/>
          <w:iCs/>
        </w:rPr>
        <w:t>Subsubsection</w:t>
      </w:r>
      <w:r w:rsidRPr="00AC2F99">
        <w:rPr>
          <w:rFonts w:eastAsia="SimSun"/>
          <w:i w:val="0"/>
          <w:snapToGrid/>
          <w:szCs w:val="24"/>
          <w:lang w:eastAsia="zh-CN" w:bidi="ar-SA"/>
        </w:rPr>
        <w:tab/>
        <w:t>pagenumber</w:t>
      </w:r>
      <w:r w:rsidRPr="00AC2F99">
        <w:rPr>
          <w:rFonts w:eastAsia="SimSun"/>
          <w:b/>
          <w:bCs/>
          <w:i w:val="0"/>
          <w:snapToGrid/>
          <w:szCs w:val="24"/>
          <w:lang w:eastAsia="zh-CN" w:bidi="ar-SA"/>
        </w:rPr>
        <w:t xml:space="preserve"> </w:t>
      </w:r>
    </w:p>
    <w:p w14:paraId="36E02B5C" w14:textId="08A3320A" w:rsidR="00A13D96" w:rsidRPr="00AC2F99" w:rsidRDefault="00A13D96" w:rsidP="00B5701D">
      <w:pPr>
        <w:pStyle w:val="FPTstylesubsubsection"/>
      </w:pPr>
      <w:r w:rsidRPr="00AC2F99">
        <w:rPr>
          <w:iCs/>
        </w:rPr>
        <w:tab/>
      </w:r>
      <w:r w:rsidRPr="00AC2F99">
        <w:rPr>
          <w:iCs/>
        </w:rPr>
        <w:tab/>
        <w:t>1.1.2</w:t>
      </w:r>
      <w:r w:rsidRPr="00AC2F99">
        <w:t xml:space="preserve"> Subsubsection</w:t>
      </w:r>
      <w:r w:rsidRPr="00AC2F99">
        <w:tab/>
        <w:t>pagenumber</w:t>
      </w:r>
    </w:p>
    <w:p w14:paraId="21591CC5" w14:textId="32CF8875" w:rsidR="00A13D96" w:rsidRPr="00AC2F99" w:rsidRDefault="00A13D96" w:rsidP="00AC2F99">
      <w:pPr>
        <w:pStyle w:val="FPTstylesubsection"/>
        <w:tabs>
          <w:tab w:val="left" w:pos="720"/>
          <w:tab w:val="left" w:pos="1440"/>
          <w:tab w:val="right" w:leader="dot" w:pos="9900"/>
        </w:tabs>
        <w:spacing w:before="240"/>
        <w:rPr>
          <w:rFonts w:eastAsia="SimSun"/>
          <w:i w:val="0"/>
          <w:snapToGrid/>
          <w:szCs w:val="24"/>
        </w:rPr>
      </w:pPr>
      <w:r w:rsidRPr="00AC2F99">
        <w:rPr>
          <w:szCs w:val="24"/>
        </w:rPr>
        <w:tab/>
        <w:t>1.2 Subsection</w:t>
      </w:r>
      <w:r w:rsidRPr="00AC2F99">
        <w:rPr>
          <w:szCs w:val="24"/>
        </w:rPr>
        <w:tab/>
      </w:r>
      <w:r w:rsidRPr="00AC2F99">
        <w:rPr>
          <w:rFonts w:eastAsia="SimSun"/>
          <w:i w:val="0"/>
          <w:snapToGrid/>
          <w:szCs w:val="24"/>
        </w:rPr>
        <w:t>page number</w:t>
      </w:r>
    </w:p>
    <w:p w14:paraId="72B1723A" w14:textId="0183CF38" w:rsidR="00A13D96" w:rsidRPr="00AC2F99" w:rsidRDefault="00A13D96" w:rsidP="00B5701D">
      <w:pPr>
        <w:pStyle w:val="FPTstylesubsubsection"/>
        <w:rPr>
          <w:b/>
          <w:bCs/>
        </w:rPr>
      </w:pPr>
      <w:r w:rsidRPr="00AC2F99">
        <w:rPr>
          <w:iCs/>
        </w:rPr>
        <w:tab/>
      </w:r>
      <w:r w:rsidRPr="00AC2F99">
        <w:rPr>
          <w:iCs/>
        </w:rPr>
        <w:tab/>
        <w:t>1.2.1</w:t>
      </w:r>
      <w:r w:rsidRPr="00AC2F99">
        <w:t xml:space="preserve"> </w:t>
      </w:r>
      <w:r w:rsidRPr="00B5701D">
        <w:t>Subsubsection</w:t>
      </w:r>
      <w:r w:rsidRPr="00AC2F99">
        <w:tab/>
        <w:t>pagenumber</w:t>
      </w:r>
      <w:r w:rsidRPr="00AC2F99">
        <w:rPr>
          <w:b/>
          <w:bCs/>
        </w:rPr>
        <w:t xml:space="preserve"> </w:t>
      </w:r>
    </w:p>
    <w:p w14:paraId="47158587" w14:textId="55ED7EA7" w:rsidR="00A13D96" w:rsidRPr="00AC2F99" w:rsidRDefault="00A13D96" w:rsidP="00AC2F99">
      <w:pPr>
        <w:pStyle w:val="FPTstylesubsection"/>
        <w:tabs>
          <w:tab w:val="left" w:pos="720"/>
          <w:tab w:val="left" w:pos="1440"/>
          <w:tab w:val="right" w:leader="dot" w:pos="9900"/>
        </w:tabs>
        <w:spacing w:before="240"/>
        <w:rPr>
          <w:rFonts w:eastAsia="SimSun"/>
          <w:b/>
          <w:bCs/>
          <w:i w:val="0"/>
          <w:snapToGrid/>
          <w:szCs w:val="24"/>
          <w:lang w:eastAsia="zh-CN" w:bidi="ar-SA"/>
        </w:rPr>
      </w:pPr>
      <w:r w:rsidRPr="00AC2F99">
        <w:rPr>
          <w:i w:val="0"/>
          <w:iCs/>
          <w:szCs w:val="24"/>
        </w:rPr>
        <w:tab/>
      </w:r>
      <w:r w:rsidRPr="00AC2F99">
        <w:rPr>
          <w:i w:val="0"/>
          <w:iCs/>
          <w:szCs w:val="24"/>
        </w:rPr>
        <w:tab/>
        <w:t>1.2.2</w:t>
      </w:r>
      <w:r w:rsidRPr="00AC2F99">
        <w:rPr>
          <w:rFonts w:eastAsia="SimSun"/>
          <w:i w:val="0"/>
          <w:snapToGrid/>
          <w:szCs w:val="24"/>
          <w:lang w:eastAsia="zh-CN" w:bidi="ar-SA"/>
        </w:rPr>
        <w:t xml:space="preserve"> </w:t>
      </w:r>
      <w:r w:rsidRPr="00B5701D">
        <w:rPr>
          <w:rStyle w:val="FPTstylesubsubsectionChar"/>
          <w:rFonts w:eastAsia="SimSun"/>
          <w:i w:val="0"/>
          <w:iCs/>
        </w:rPr>
        <w:t>Subsubsection</w:t>
      </w:r>
      <w:r w:rsidRPr="00AC2F99">
        <w:rPr>
          <w:rFonts w:eastAsia="SimSun"/>
          <w:i w:val="0"/>
          <w:snapToGrid/>
          <w:szCs w:val="24"/>
          <w:lang w:eastAsia="zh-CN" w:bidi="ar-SA"/>
        </w:rPr>
        <w:tab/>
        <w:t>pagenumber</w:t>
      </w:r>
    </w:p>
    <w:p w14:paraId="3A1B2D6C" w14:textId="7C665ACD" w:rsidR="0046076C" w:rsidRDefault="0046076C" w:rsidP="00AC2F99">
      <w:pPr>
        <w:tabs>
          <w:tab w:val="left" w:pos="720"/>
          <w:tab w:val="right" w:leader="dot" w:pos="9900"/>
        </w:tabs>
        <w:spacing w:line="360" w:lineRule="auto"/>
        <w:rPr>
          <w:sz w:val="24"/>
          <w:szCs w:val="24"/>
          <w:lang w:eastAsia="de-DE" w:bidi="en-US"/>
        </w:rPr>
      </w:pPr>
      <w:r w:rsidRPr="00AC2F99">
        <w:rPr>
          <w:b/>
          <w:bCs/>
          <w:sz w:val="24"/>
          <w:szCs w:val="24"/>
        </w:rPr>
        <w:t xml:space="preserve">2. </w:t>
      </w:r>
      <w:r w:rsidRPr="00B5701D">
        <w:rPr>
          <w:rStyle w:val="FPTStylelistofcontentsChar"/>
          <w:lang w:eastAsia="zh-CN" w:bidi="ar-SA"/>
        </w:rPr>
        <w:t>RELATED WORK</w:t>
      </w:r>
      <w:r w:rsidRPr="00AC2F99">
        <w:rPr>
          <w:sz w:val="24"/>
          <w:szCs w:val="24"/>
          <w:lang w:eastAsia="de-DE" w:bidi="en-US"/>
        </w:rPr>
        <w:tab/>
        <w:t>page number</w:t>
      </w:r>
    </w:p>
    <w:p w14:paraId="7F130AD3" w14:textId="5A3C921F" w:rsidR="00BC5587" w:rsidRPr="00AC2F99" w:rsidRDefault="00BC5587" w:rsidP="00BC5587">
      <w:pPr>
        <w:tabs>
          <w:tab w:val="left" w:pos="720"/>
          <w:tab w:val="right" w:leader="dot" w:pos="9900"/>
        </w:tabs>
        <w:spacing w:line="360" w:lineRule="auto"/>
        <w:rPr>
          <w:sz w:val="24"/>
          <w:szCs w:val="24"/>
        </w:rPr>
      </w:pPr>
      <w:r w:rsidRPr="00AC2F99">
        <w:rPr>
          <w:b/>
          <w:bCs/>
          <w:sz w:val="24"/>
          <w:szCs w:val="24"/>
          <w:lang w:eastAsia="de-DE" w:bidi="en-US"/>
        </w:rPr>
        <w:t>3</w:t>
      </w:r>
      <w:r w:rsidRPr="00B5701D">
        <w:rPr>
          <w:rStyle w:val="FPTStylelistofcontentsChar"/>
        </w:rPr>
        <w:t xml:space="preserve">. </w:t>
      </w:r>
      <w:r>
        <w:rPr>
          <w:rStyle w:val="FPTStylelistofcontentsChar"/>
        </w:rPr>
        <w:t>PROJECT MANAGEMENT PLAN</w:t>
      </w:r>
      <w:r w:rsidRPr="00AC2F99">
        <w:rPr>
          <w:sz w:val="24"/>
          <w:szCs w:val="24"/>
        </w:rPr>
        <w:tab/>
        <w:t>page number</w:t>
      </w:r>
    </w:p>
    <w:p w14:paraId="18128EA5" w14:textId="6448AFA6" w:rsidR="004D213F" w:rsidRPr="00AC2F99" w:rsidRDefault="00BC5587" w:rsidP="00AC2F99">
      <w:pPr>
        <w:tabs>
          <w:tab w:val="left" w:pos="720"/>
          <w:tab w:val="right" w:leader="dot" w:pos="9900"/>
        </w:tabs>
        <w:spacing w:line="360" w:lineRule="auto"/>
        <w:rPr>
          <w:sz w:val="24"/>
          <w:szCs w:val="24"/>
        </w:rPr>
      </w:pPr>
      <w:r>
        <w:rPr>
          <w:b/>
          <w:bCs/>
          <w:sz w:val="24"/>
          <w:szCs w:val="24"/>
          <w:lang w:eastAsia="de-DE" w:bidi="en-US"/>
        </w:rPr>
        <w:t>4</w:t>
      </w:r>
      <w:r w:rsidR="004D213F" w:rsidRPr="00B5701D">
        <w:rPr>
          <w:rStyle w:val="FPTStylelistofcontentsChar"/>
        </w:rPr>
        <w:t>. MATERIALS AND METHODS</w:t>
      </w:r>
      <w:r w:rsidR="004D213F" w:rsidRPr="00AC2F99">
        <w:rPr>
          <w:sz w:val="24"/>
          <w:szCs w:val="24"/>
        </w:rPr>
        <w:tab/>
        <w:t>page number</w:t>
      </w:r>
    </w:p>
    <w:p w14:paraId="11E1CB8F" w14:textId="098A6BE6" w:rsidR="00070250" w:rsidRPr="00AC2F99" w:rsidRDefault="00BC5587" w:rsidP="00AC2F99">
      <w:pPr>
        <w:tabs>
          <w:tab w:val="left" w:pos="720"/>
          <w:tab w:val="right" w:leader="dot" w:pos="9900"/>
        </w:tabs>
        <w:spacing w:line="360" w:lineRule="auto"/>
        <w:rPr>
          <w:sz w:val="24"/>
          <w:szCs w:val="24"/>
        </w:rPr>
      </w:pPr>
      <w:r>
        <w:rPr>
          <w:b/>
          <w:bCs/>
          <w:sz w:val="24"/>
          <w:szCs w:val="24"/>
        </w:rPr>
        <w:t>5</w:t>
      </w:r>
      <w:r w:rsidR="00070250" w:rsidRPr="00AC2F99">
        <w:rPr>
          <w:b/>
          <w:bCs/>
          <w:sz w:val="24"/>
          <w:szCs w:val="24"/>
        </w:rPr>
        <w:t>.</w:t>
      </w:r>
      <w:r w:rsidR="00070250" w:rsidRPr="00AC2F99">
        <w:rPr>
          <w:sz w:val="24"/>
          <w:szCs w:val="24"/>
        </w:rPr>
        <w:t xml:space="preserve"> </w:t>
      </w:r>
      <w:r w:rsidR="00070250" w:rsidRPr="00B5701D">
        <w:rPr>
          <w:rStyle w:val="FPTStylelistofcontentsChar"/>
        </w:rPr>
        <w:t>RESULTS</w:t>
      </w:r>
      <w:r w:rsidR="00070250" w:rsidRPr="00AC2F99">
        <w:rPr>
          <w:sz w:val="24"/>
          <w:szCs w:val="24"/>
        </w:rPr>
        <w:tab/>
        <w:t>page number</w:t>
      </w:r>
    </w:p>
    <w:p w14:paraId="371BC621" w14:textId="02226558" w:rsidR="00070250" w:rsidRPr="00AC2F99" w:rsidRDefault="00BC5587" w:rsidP="00AC2F99">
      <w:pPr>
        <w:tabs>
          <w:tab w:val="left" w:pos="720"/>
          <w:tab w:val="right" w:leader="dot" w:pos="9900"/>
        </w:tabs>
        <w:spacing w:line="360" w:lineRule="auto"/>
        <w:rPr>
          <w:sz w:val="24"/>
          <w:szCs w:val="24"/>
        </w:rPr>
      </w:pPr>
      <w:r>
        <w:rPr>
          <w:b/>
          <w:bCs/>
          <w:sz w:val="24"/>
          <w:szCs w:val="24"/>
        </w:rPr>
        <w:t>6</w:t>
      </w:r>
      <w:r w:rsidR="00070250" w:rsidRPr="00AC2F99">
        <w:rPr>
          <w:b/>
          <w:bCs/>
          <w:sz w:val="24"/>
          <w:szCs w:val="24"/>
        </w:rPr>
        <w:t xml:space="preserve">. </w:t>
      </w:r>
      <w:r w:rsidR="00070250" w:rsidRPr="00B5701D">
        <w:rPr>
          <w:rStyle w:val="FPTStylelistofcontentsChar"/>
        </w:rPr>
        <w:t>DISCUSSIONS</w:t>
      </w:r>
      <w:r w:rsidR="00070250" w:rsidRPr="00AC2F99">
        <w:rPr>
          <w:sz w:val="24"/>
          <w:szCs w:val="24"/>
        </w:rPr>
        <w:tab/>
        <w:t>page number</w:t>
      </w:r>
    </w:p>
    <w:p w14:paraId="41181032" w14:textId="39FA31DF" w:rsidR="00A13D96" w:rsidRPr="00AC2F99" w:rsidRDefault="00BC5587" w:rsidP="00AC2F99">
      <w:pPr>
        <w:tabs>
          <w:tab w:val="left" w:pos="720"/>
          <w:tab w:val="right" w:leader="dot" w:pos="9900"/>
        </w:tabs>
        <w:spacing w:line="360" w:lineRule="auto"/>
        <w:rPr>
          <w:sz w:val="24"/>
          <w:szCs w:val="24"/>
        </w:rPr>
      </w:pPr>
      <w:r>
        <w:rPr>
          <w:b/>
          <w:bCs/>
          <w:sz w:val="24"/>
          <w:szCs w:val="24"/>
        </w:rPr>
        <w:t>7</w:t>
      </w:r>
      <w:r w:rsidR="00070250" w:rsidRPr="00AC2F99">
        <w:rPr>
          <w:b/>
          <w:bCs/>
          <w:sz w:val="24"/>
          <w:szCs w:val="24"/>
        </w:rPr>
        <w:t xml:space="preserve">. </w:t>
      </w:r>
      <w:r w:rsidR="00070250" w:rsidRPr="00B5701D">
        <w:rPr>
          <w:rStyle w:val="FPTStylelistofcontentsChar"/>
        </w:rPr>
        <w:t>CONCLUSIONS</w:t>
      </w:r>
      <w:r w:rsidR="00070250" w:rsidRPr="00AC2F99">
        <w:rPr>
          <w:sz w:val="24"/>
          <w:szCs w:val="24"/>
        </w:rPr>
        <w:tab/>
        <w:t>page number</w:t>
      </w:r>
    </w:p>
    <w:p w14:paraId="2FF1C7B1" w14:textId="21A0C1AA" w:rsidR="00A9067B" w:rsidRDefault="00BC5587" w:rsidP="00A9067B">
      <w:pPr>
        <w:tabs>
          <w:tab w:val="left" w:pos="720"/>
          <w:tab w:val="right" w:leader="dot" w:pos="9900"/>
        </w:tabs>
        <w:spacing w:line="360" w:lineRule="auto"/>
        <w:rPr>
          <w:sz w:val="24"/>
          <w:szCs w:val="24"/>
        </w:rPr>
      </w:pPr>
      <w:r>
        <w:rPr>
          <w:b/>
          <w:bCs/>
          <w:sz w:val="24"/>
          <w:szCs w:val="24"/>
        </w:rPr>
        <w:t>8</w:t>
      </w:r>
      <w:r w:rsidR="00A13D96" w:rsidRPr="00AC2F99">
        <w:rPr>
          <w:b/>
          <w:bCs/>
          <w:sz w:val="24"/>
          <w:szCs w:val="24"/>
        </w:rPr>
        <w:t>.</w:t>
      </w:r>
      <w:r w:rsidR="00A13D96" w:rsidRPr="00AC2F99">
        <w:rPr>
          <w:sz w:val="24"/>
          <w:szCs w:val="24"/>
        </w:rPr>
        <w:t xml:space="preserve"> </w:t>
      </w:r>
      <w:r w:rsidR="00A13D96" w:rsidRPr="00B5701D">
        <w:rPr>
          <w:rStyle w:val="FPTStylelistofcontentsChar"/>
        </w:rPr>
        <w:t>REFERENCES</w:t>
      </w:r>
      <w:r w:rsidR="00A13D96" w:rsidRPr="00AC2F99">
        <w:rPr>
          <w:sz w:val="24"/>
          <w:szCs w:val="24"/>
        </w:rPr>
        <w:tab/>
        <w:t>page number</w:t>
      </w:r>
    </w:p>
    <w:p w14:paraId="5AA94714" w14:textId="3BAC3F8D" w:rsidR="00B73584" w:rsidRDefault="00BC5587" w:rsidP="00A9067B">
      <w:pPr>
        <w:tabs>
          <w:tab w:val="left" w:pos="720"/>
          <w:tab w:val="right" w:leader="dot" w:pos="9900"/>
        </w:tabs>
        <w:spacing w:line="360" w:lineRule="auto"/>
        <w:rPr>
          <w:b/>
          <w:bCs/>
          <w:sz w:val="24"/>
          <w:szCs w:val="24"/>
          <w:lang w:bidi="en-US"/>
        </w:rPr>
      </w:pPr>
      <w:r>
        <w:rPr>
          <w:b/>
          <w:bCs/>
          <w:sz w:val="24"/>
          <w:szCs w:val="24"/>
        </w:rPr>
        <w:t>9</w:t>
      </w:r>
      <w:r w:rsidR="00A13D96" w:rsidRPr="00AC2F99">
        <w:rPr>
          <w:b/>
          <w:bCs/>
          <w:sz w:val="24"/>
          <w:szCs w:val="24"/>
        </w:rPr>
        <w:t xml:space="preserve">. </w:t>
      </w:r>
      <w:r w:rsidR="00A13D96" w:rsidRPr="00B5701D">
        <w:rPr>
          <w:rStyle w:val="FPTStylelistofcontentsChar"/>
        </w:rPr>
        <w:t>APPENDIX</w:t>
      </w:r>
      <w:r w:rsidR="00A13D96" w:rsidRPr="00AC2F99">
        <w:rPr>
          <w:b/>
          <w:bCs/>
          <w:sz w:val="24"/>
          <w:szCs w:val="24"/>
          <w:lang w:bidi="en-US"/>
        </w:rPr>
        <w:t xml:space="preserve"> </w:t>
      </w:r>
      <w:r w:rsidR="00A13D96" w:rsidRPr="00AC2F99">
        <w:rPr>
          <w:sz w:val="24"/>
          <w:szCs w:val="24"/>
          <w:lang w:bidi="en-US"/>
        </w:rPr>
        <w:tab/>
        <w:t>page number</w:t>
      </w:r>
      <w:r w:rsidR="00A13D96" w:rsidRPr="00AC2F99">
        <w:rPr>
          <w:b/>
          <w:bCs/>
          <w:sz w:val="24"/>
          <w:szCs w:val="24"/>
          <w:lang w:bidi="en-US"/>
        </w:rPr>
        <w:t xml:space="preserve"> </w:t>
      </w:r>
    </w:p>
    <w:p w14:paraId="1707BF21" w14:textId="77777777" w:rsidR="00B73584" w:rsidRDefault="00B73584">
      <w:pPr>
        <w:spacing w:line="240" w:lineRule="auto"/>
        <w:jc w:val="left"/>
        <w:rPr>
          <w:b/>
          <w:bCs/>
          <w:sz w:val="24"/>
          <w:szCs w:val="24"/>
          <w:lang w:bidi="en-US"/>
        </w:rPr>
      </w:pPr>
      <w:r>
        <w:rPr>
          <w:b/>
          <w:bCs/>
          <w:sz w:val="24"/>
          <w:szCs w:val="24"/>
          <w:lang w:bidi="en-US"/>
        </w:rPr>
        <w:br w:type="page"/>
      </w:r>
    </w:p>
    <w:p w14:paraId="47CC0DE0" w14:textId="78ACEC8D" w:rsidR="00A13D96" w:rsidRDefault="00A333D9" w:rsidP="00A333D9">
      <w:pPr>
        <w:spacing w:line="480" w:lineRule="auto"/>
        <w:rPr>
          <w:bCs/>
          <w:snapToGrid w:val="0"/>
          <w:sz w:val="40"/>
          <w:szCs w:val="40"/>
        </w:rPr>
      </w:pPr>
      <w:r w:rsidRPr="00A333D9">
        <w:rPr>
          <w:bCs/>
          <w:snapToGrid w:val="0"/>
          <w:sz w:val="40"/>
          <w:szCs w:val="40"/>
        </w:rPr>
        <w:lastRenderedPageBreak/>
        <w:t>L</w:t>
      </w:r>
      <w:r w:rsidR="00B73584" w:rsidRPr="00A333D9">
        <w:rPr>
          <w:bCs/>
          <w:snapToGrid w:val="0"/>
          <w:sz w:val="40"/>
          <w:szCs w:val="40"/>
        </w:rPr>
        <w:t xml:space="preserve">ist of </w:t>
      </w:r>
      <w:r w:rsidR="008214EF">
        <w:rPr>
          <w:bCs/>
          <w:snapToGrid w:val="0"/>
          <w:sz w:val="40"/>
          <w:szCs w:val="40"/>
        </w:rPr>
        <w:t>F</w:t>
      </w:r>
      <w:r w:rsidR="00B73584" w:rsidRPr="00A333D9">
        <w:rPr>
          <w:bCs/>
          <w:snapToGrid w:val="0"/>
          <w:sz w:val="40"/>
          <w:szCs w:val="40"/>
        </w:rPr>
        <w:t>igures</w:t>
      </w:r>
    </w:p>
    <w:p w14:paraId="2B5250F2" w14:textId="04DAF05D" w:rsidR="00A333D9" w:rsidRDefault="00A333D9" w:rsidP="00A333D9">
      <w:pPr>
        <w:pStyle w:val="FPTStylenote"/>
      </w:pPr>
      <w:r>
        <w:t>(</w:t>
      </w:r>
      <w:r w:rsidRPr="0053690C">
        <w:t>Th</w:t>
      </w:r>
      <w:r>
        <w:t>is se</w:t>
      </w:r>
      <w:r w:rsidR="008214EF">
        <w:t>c</w:t>
      </w:r>
      <w:r>
        <w:t xml:space="preserve">tion is used to </w:t>
      </w:r>
      <w:r w:rsidR="008214EF">
        <w:t>list</w:t>
      </w:r>
      <w:r>
        <w:t xml:space="preserve"> the name of the figures of the thessis as described below)</w:t>
      </w:r>
    </w:p>
    <w:p w14:paraId="554F624D" w14:textId="1E454FB0" w:rsidR="00A333D9" w:rsidRDefault="00A333D9" w:rsidP="00A333D9">
      <w:pPr>
        <w:pStyle w:val="FPTstylefigtablenumber"/>
        <w:tabs>
          <w:tab w:val="right" w:leader="dot" w:pos="9900"/>
        </w:tabs>
        <w:jc w:val="left"/>
        <w:rPr>
          <w:rStyle w:val="FPTstylefiguretabletittleChar"/>
          <w:b w:val="0"/>
          <w:bCs w:val="0"/>
        </w:rPr>
      </w:pPr>
      <w:r>
        <w:t>4.2</w:t>
      </w:r>
      <w:r w:rsidRPr="00AC2F99">
        <w:t xml:space="preserve"> </w:t>
      </w:r>
      <w:r w:rsidRPr="00FA06BF">
        <w:rPr>
          <w:rStyle w:val="FPTstylefiguretabletittleChar"/>
        </w:rPr>
        <w:t>Figure</w:t>
      </w:r>
      <w:r w:rsidRPr="00FA06BF">
        <w:t xml:space="preserve"> 1. </w:t>
      </w:r>
      <w:r w:rsidRPr="00A333D9">
        <w:rPr>
          <w:rStyle w:val="FPTstylefiguretabletittleChar"/>
          <w:b w:val="0"/>
          <w:bCs w:val="0"/>
        </w:rPr>
        <w:t>This is a figure. Schemes follow the same formatting.</w:t>
      </w:r>
      <w:r>
        <w:rPr>
          <w:rStyle w:val="FPTstylefiguretabletittleChar"/>
          <w:b w:val="0"/>
          <w:bCs w:val="0"/>
        </w:rPr>
        <w:tab/>
        <w:t>12</w:t>
      </w:r>
    </w:p>
    <w:p w14:paraId="640ECCC8" w14:textId="7A6918C7" w:rsidR="008214EF" w:rsidRDefault="008214EF" w:rsidP="00A333D9">
      <w:pPr>
        <w:pStyle w:val="FPTstylefigtablenumber"/>
        <w:tabs>
          <w:tab w:val="right" w:leader="dot" w:pos="9900"/>
        </w:tabs>
        <w:jc w:val="left"/>
        <w:rPr>
          <w:rStyle w:val="FPTstylefiguretabletittleChar"/>
          <w:b w:val="0"/>
          <w:bCs w:val="0"/>
        </w:rPr>
      </w:pPr>
      <w:r w:rsidRPr="008214EF">
        <w:rPr>
          <w:rStyle w:val="FPTstylefiguretabletittleChar"/>
        </w:rPr>
        <w:t xml:space="preserve">4.2 </w:t>
      </w:r>
      <w:r w:rsidRPr="008214EF">
        <w:rPr>
          <w:rStyle w:val="FPTstylefigtablenumberChar"/>
          <w:b/>
          <w:bCs/>
        </w:rPr>
        <w:t>Figure 2</w:t>
      </w:r>
      <w:r w:rsidRPr="008214EF">
        <w:rPr>
          <w:b w:val="0"/>
          <w:bCs/>
        </w:rPr>
        <w:t>.</w:t>
      </w:r>
      <w:r w:rsidRPr="00F63A9B">
        <w:t xml:space="preserve"> </w:t>
      </w:r>
      <w:r w:rsidRPr="008214EF">
        <w:rPr>
          <w:rStyle w:val="FPTstylefiguretabletittleChar"/>
          <w:b w:val="0"/>
          <w:bCs w:val="0"/>
        </w:rPr>
        <w:t>This is Figure 2</w:t>
      </w:r>
      <w:r>
        <w:rPr>
          <w:rStyle w:val="FPTstylefiguretabletittleChar"/>
          <w:b w:val="0"/>
          <w:bCs w:val="0"/>
        </w:rPr>
        <w:tab/>
        <w:t>13</w:t>
      </w:r>
    </w:p>
    <w:p w14:paraId="2CE87990" w14:textId="77777777" w:rsidR="008214EF" w:rsidRDefault="008214EF">
      <w:pPr>
        <w:spacing w:line="240" w:lineRule="auto"/>
        <w:jc w:val="left"/>
        <w:rPr>
          <w:rStyle w:val="FPTstylefiguretabletittleChar"/>
          <w:rFonts w:eastAsia="SimSun"/>
          <w:bCs w:val="0"/>
          <w:noProof w:val="0"/>
        </w:rPr>
      </w:pPr>
      <w:r>
        <w:rPr>
          <w:rStyle w:val="FPTstylefiguretabletittleChar"/>
          <w:rFonts w:eastAsia="SimSun"/>
          <w:b/>
          <w:bCs w:val="0"/>
        </w:rPr>
        <w:br w:type="page"/>
      </w:r>
    </w:p>
    <w:p w14:paraId="6D8C591C" w14:textId="0D4E2801" w:rsidR="008214EF" w:rsidRDefault="008214EF" w:rsidP="008214EF">
      <w:pPr>
        <w:spacing w:line="480" w:lineRule="auto"/>
        <w:rPr>
          <w:bCs/>
          <w:snapToGrid w:val="0"/>
          <w:sz w:val="40"/>
          <w:szCs w:val="40"/>
        </w:rPr>
      </w:pPr>
      <w:r w:rsidRPr="00A333D9">
        <w:rPr>
          <w:bCs/>
          <w:snapToGrid w:val="0"/>
          <w:sz w:val="40"/>
          <w:szCs w:val="40"/>
        </w:rPr>
        <w:lastRenderedPageBreak/>
        <w:t xml:space="preserve">List of </w:t>
      </w:r>
      <w:r>
        <w:rPr>
          <w:bCs/>
          <w:snapToGrid w:val="0"/>
          <w:sz w:val="40"/>
          <w:szCs w:val="40"/>
        </w:rPr>
        <w:t>Tables</w:t>
      </w:r>
    </w:p>
    <w:p w14:paraId="3C43722C" w14:textId="6DB47BD2" w:rsidR="008214EF" w:rsidRDefault="008214EF" w:rsidP="008214EF">
      <w:pPr>
        <w:pStyle w:val="FPTStylenote"/>
      </w:pPr>
      <w:r>
        <w:t>(</w:t>
      </w:r>
      <w:r w:rsidRPr="0053690C">
        <w:t>Th</w:t>
      </w:r>
      <w:r>
        <w:t>is section is used to list the name of the Table of the thesis as described below)</w:t>
      </w:r>
    </w:p>
    <w:p w14:paraId="027FC426" w14:textId="205FF3EC" w:rsidR="008214EF" w:rsidRDefault="008214EF" w:rsidP="008214EF">
      <w:pPr>
        <w:pStyle w:val="FPTstylefigtablenumber"/>
        <w:tabs>
          <w:tab w:val="right" w:leader="dot" w:pos="9900"/>
        </w:tabs>
        <w:jc w:val="left"/>
        <w:rPr>
          <w:rStyle w:val="FPTstylefiguretabletittleChar"/>
          <w:b w:val="0"/>
          <w:bCs w:val="0"/>
        </w:rPr>
      </w:pPr>
      <w:r>
        <w:t>4.2</w:t>
      </w:r>
      <w:r w:rsidRPr="00AC2F99">
        <w:t xml:space="preserve"> </w:t>
      </w:r>
      <w:r>
        <w:rPr>
          <w:rStyle w:val="FPTstylefiguretabletittleChar"/>
        </w:rPr>
        <w:t>Table</w:t>
      </w:r>
      <w:r w:rsidRPr="00FA06BF">
        <w:t xml:space="preserve"> 1. </w:t>
      </w:r>
      <w:r w:rsidRPr="00A333D9">
        <w:rPr>
          <w:rStyle w:val="FPTstylefiguretabletittleChar"/>
          <w:b w:val="0"/>
          <w:bCs w:val="0"/>
        </w:rPr>
        <w:t xml:space="preserve">This is a </w:t>
      </w:r>
      <w:r>
        <w:rPr>
          <w:rStyle w:val="FPTstylefiguretabletittleChar"/>
          <w:b w:val="0"/>
          <w:bCs w:val="0"/>
        </w:rPr>
        <w:t>table</w:t>
      </w:r>
      <w:r w:rsidRPr="00A333D9">
        <w:rPr>
          <w:rStyle w:val="FPTstylefiguretabletittleChar"/>
          <w:b w:val="0"/>
          <w:bCs w:val="0"/>
        </w:rPr>
        <w:t>...</w:t>
      </w:r>
      <w:r>
        <w:rPr>
          <w:rStyle w:val="FPTstylefiguretabletittleChar"/>
          <w:b w:val="0"/>
          <w:bCs w:val="0"/>
        </w:rPr>
        <w:tab/>
        <w:t>13</w:t>
      </w:r>
    </w:p>
    <w:p w14:paraId="7A94A830" w14:textId="31A23791" w:rsidR="008214EF" w:rsidRDefault="008214EF" w:rsidP="00BB7040">
      <w:pPr>
        <w:pStyle w:val="FPTstylefigtablenumber"/>
        <w:tabs>
          <w:tab w:val="right" w:leader="dot" w:pos="9900"/>
        </w:tabs>
        <w:jc w:val="left"/>
        <w:rPr>
          <w:rStyle w:val="FPTstylefiguretabletittleChar"/>
          <w:b w:val="0"/>
          <w:bCs w:val="0"/>
        </w:rPr>
      </w:pPr>
      <w:r w:rsidRPr="008214EF">
        <w:rPr>
          <w:rStyle w:val="FPTstylefiguretabletittleChar"/>
        </w:rPr>
        <w:t xml:space="preserve">4.2 </w:t>
      </w:r>
      <w:r>
        <w:rPr>
          <w:rStyle w:val="FPTstylefiguretabletittleChar"/>
        </w:rPr>
        <w:t>Table</w:t>
      </w:r>
      <w:r w:rsidRPr="00FA06BF">
        <w:t xml:space="preserve"> </w:t>
      </w:r>
      <w:r w:rsidRPr="008214EF">
        <w:rPr>
          <w:rStyle w:val="FPTstylefigtablenumberChar"/>
          <w:b/>
          <w:bCs/>
        </w:rPr>
        <w:t>2</w:t>
      </w:r>
      <w:r w:rsidRPr="008214EF">
        <w:rPr>
          <w:b w:val="0"/>
          <w:bCs/>
        </w:rPr>
        <w:t>.</w:t>
      </w:r>
      <w:r w:rsidRPr="00F63A9B">
        <w:t xml:space="preserve"> </w:t>
      </w:r>
      <w:r w:rsidRPr="008214EF">
        <w:rPr>
          <w:rStyle w:val="FPTstylefiguretabletittleChar"/>
          <w:b w:val="0"/>
          <w:bCs w:val="0"/>
        </w:rPr>
        <w:t xml:space="preserve">This is </w:t>
      </w:r>
      <w:r>
        <w:rPr>
          <w:rStyle w:val="FPTstylefiguretabletittleChar"/>
          <w:b w:val="0"/>
          <w:bCs w:val="0"/>
        </w:rPr>
        <w:t>Table</w:t>
      </w:r>
      <w:r w:rsidRPr="008214EF">
        <w:rPr>
          <w:rStyle w:val="FPTstylefiguretabletittleChar"/>
          <w:b w:val="0"/>
          <w:bCs w:val="0"/>
        </w:rPr>
        <w:t xml:space="preserve"> 2</w:t>
      </w:r>
      <w:r>
        <w:rPr>
          <w:rStyle w:val="FPTstylefiguretabletittleChar"/>
          <w:b w:val="0"/>
          <w:bCs w:val="0"/>
        </w:rPr>
        <w:tab/>
        <w:t>14</w:t>
      </w:r>
    </w:p>
    <w:p w14:paraId="2008DDEA" w14:textId="57F3599E" w:rsidR="008214EF" w:rsidRDefault="008214EF" w:rsidP="00BB7040">
      <w:pPr>
        <w:pStyle w:val="MDPI41tablecaption"/>
        <w:tabs>
          <w:tab w:val="right" w:leader="dot" w:pos="9900"/>
        </w:tabs>
        <w:ind w:left="0"/>
        <w:rPr>
          <w:sz w:val="24"/>
        </w:rPr>
      </w:pPr>
      <w:proofErr w:type="gramStart"/>
      <w:r>
        <w:rPr>
          <w:rStyle w:val="FPTstylefiguretabletittleChar"/>
          <w:b/>
          <w:bCs w:val="0"/>
        </w:rPr>
        <w:t xml:space="preserve">Appendix </w:t>
      </w:r>
      <w:r w:rsidRPr="005C2654">
        <w:rPr>
          <w:rStyle w:val="FPTstylefigtablenumberChar"/>
        </w:rPr>
        <w:t xml:space="preserve">Table </w:t>
      </w:r>
      <w:r>
        <w:rPr>
          <w:rStyle w:val="FPTstylefigtablenumberChar"/>
        </w:rPr>
        <w:t>3</w:t>
      </w:r>
      <w:r w:rsidRPr="005C2654">
        <w:rPr>
          <w:rStyle w:val="FPTstylefigtablenumberChar"/>
        </w:rPr>
        <w:t>.</w:t>
      </w:r>
      <w:proofErr w:type="gramEnd"/>
      <w:r w:rsidRPr="00B07E0E">
        <w:rPr>
          <w:b/>
        </w:rPr>
        <w:t xml:space="preserve"> </w:t>
      </w:r>
      <w:r w:rsidRPr="00D049B4">
        <w:rPr>
          <w:sz w:val="24"/>
        </w:rPr>
        <w:t>Project plan</w:t>
      </w:r>
      <w:r w:rsidR="00BB7040">
        <w:rPr>
          <w:sz w:val="24"/>
        </w:rPr>
        <w:tab/>
        <w:t>19</w:t>
      </w:r>
    </w:p>
    <w:p w14:paraId="6A7FDE20" w14:textId="0E04A087" w:rsidR="00BB7040" w:rsidRDefault="00BB7040" w:rsidP="00BB7040">
      <w:pPr>
        <w:pStyle w:val="MDPI41tablecaption"/>
        <w:tabs>
          <w:tab w:val="right" w:leader="dot" w:pos="9900"/>
        </w:tabs>
        <w:ind w:left="0"/>
        <w:rPr>
          <w:sz w:val="24"/>
        </w:rPr>
      </w:pPr>
      <w:proofErr w:type="gramStart"/>
      <w:r>
        <w:rPr>
          <w:rStyle w:val="FPTstylefiguretabletittleChar"/>
          <w:b/>
          <w:bCs w:val="0"/>
        </w:rPr>
        <w:t xml:space="preserve">Appendix </w:t>
      </w:r>
      <w:r w:rsidRPr="005C2654">
        <w:rPr>
          <w:rStyle w:val="FPTstylefigtablenumberChar"/>
        </w:rPr>
        <w:t xml:space="preserve">Table </w:t>
      </w:r>
      <w:r>
        <w:rPr>
          <w:rStyle w:val="FPTstylefigtablenumberChar"/>
        </w:rPr>
        <w:t>4</w:t>
      </w:r>
      <w:r w:rsidRPr="005C2654">
        <w:rPr>
          <w:rStyle w:val="FPTstylefigtablenumberChar"/>
        </w:rPr>
        <w:t>.</w:t>
      </w:r>
      <w:proofErr w:type="gramEnd"/>
      <w:r w:rsidRPr="00B07E0E">
        <w:rPr>
          <w:b/>
        </w:rPr>
        <w:t xml:space="preserve"> </w:t>
      </w:r>
      <w:r>
        <w:rPr>
          <w:sz w:val="24"/>
        </w:rPr>
        <w:t>Source codes and data</w:t>
      </w:r>
      <w:r>
        <w:rPr>
          <w:sz w:val="24"/>
        </w:rPr>
        <w:tab/>
        <w:t>20</w:t>
      </w:r>
    </w:p>
    <w:p w14:paraId="2DC1DEF0" w14:textId="77777777" w:rsidR="00BB7040" w:rsidRDefault="00BB7040" w:rsidP="00BB7040">
      <w:pPr>
        <w:pStyle w:val="MDPI41tablecaption"/>
        <w:tabs>
          <w:tab w:val="right" w:leader="dot" w:pos="9900"/>
        </w:tabs>
        <w:ind w:left="0"/>
        <w:rPr>
          <w:sz w:val="24"/>
        </w:rPr>
      </w:pPr>
    </w:p>
    <w:p w14:paraId="373A9343" w14:textId="0F363067" w:rsidR="008214EF" w:rsidRDefault="008214EF" w:rsidP="008214EF">
      <w:pPr>
        <w:pStyle w:val="FPTstylefigtablenumber"/>
        <w:tabs>
          <w:tab w:val="right" w:leader="dot" w:pos="9900"/>
        </w:tabs>
        <w:jc w:val="left"/>
        <w:rPr>
          <w:rStyle w:val="FPTstylefiguretabletittleChar"/>
          <w:b w:val="0"/>
          <w:bCs w:val="0"/>
        </w:rPr>
      </w:pPr>
    </w:p>
    <w:p w14:paraId="48442C6C" w14:textId="77777777" w:rsidR="008214EF" w:rsidRDefault="008214EF" w:rsidP="00A333D9">
      <w:pPr>
        <w:pStyle w:val="FPTstylefigtablenumber"/>
        <w:tabs>
          <w:tab w:val="right" w:leader="dot" w:pos="9900"/>
        </w:tabs>
        <w:jc w:val="left"/>
        <w:rPr>
          <w:rStyle w:val="FPTstylefiguretabletittleChar"/>
          <w:b w:val="0"/>
          <w:bCs w:val="0"/>
        </w:rPr>
      </w:pPr>
    </w:p>
    <w:p w14:paraId="0605D7D7" w14:textId="77777777" w:rsidR="008214EF" w:rsidRDefault="008214EF" w:rsidP="00A333D9">
      <w:pPr>
        <w:pStyle w:val="FPTstylefigtablenumber"/>
        <w:tabs>
          <w:tab w:val="right" w:leader="dot" w:pos="9900"/>
        </w:tabs>
        <w:jc w:val="left"/>
        <w:rPr>
          <w:rStyle w:val="FPTstylefiguretabletittleChar"/>
          <w:b w:val="0"/>
          <w:bCs w:val="0"/>
        </w:rPr>
      </w:pPr>
    </w:p>
    <w:p w14:paraId="438E39E5" w14:textId="77777777" w:rsidR="00A333D9" w:rsidRPr="00FA06BF" w:rsidRDefault="00A333D9" w:rsidP="00A333D9">
      <w:pPr>
        <w:pStyle w:val="FPTstylefigtablenumber"/>
        <w:tabs>
          <w:tab w:val="right" w:leader="dot" w:pos="9900"/>
        </w:tabs>
        <w:jc w:val="left"/>
        <w:rPr>
          <w:rStyle w:val="FPTstylefiguretabletittleChar"/>
          <w:b w:val="0"/>
          <w:bCs w:val="0"/>
        </w:rPr>
      </w:pPr>
    </w:p>
    <w:p w14:paraId="5CE43AF3" w14:textId="617B1291" w:rsidR="00A333D9" w:rsidRPr="00AC2F99" w:rsidRDefault="00A333D9" w:rsidP="00A333D9">
      <w:pPr>
        <w:pStyle w:val="FPTstylesubsection"/>
        <w:tabs>
          <w:tab w:val="left" w:pos="720"/>
          <w:tab w:val="left" w:pos="1440"/>
          <w:tab w:val="right" w:leader="dot" w:pos="9900"/>
        </w:tabs>
        <w:spacing w:before="240"/>
        <w:rPr>
          <w:rFonts w:eastAsia="SimSun"/>
          <w:i w:val="0"/>
          <w:snapToGrid/>
          <w:szCs w:val="24"/>
        </w:rPr>
      </w:pPr>
    </w:p>
    <w:p w14:paraId="4A038958" w14:textId="77777777" w:rsidR="00A333D9" w:rsidRPr="00A333D9" w:rsidRDefault="00A333D9" w:rsidP="00A333D9">
      <w:pPr>
        <w:spacing w:line="480" w:lineRule="auto"/>
        <w:rPr>
          <w:b/>
          <w:snapToGrid w:val="0"/>
          <w:sz w:val="40"/>
          <w:szCs w:val="40"/>
        </w:rPr>
      </w:pPr>
    </w:p>
    <w:p w14:paraId="1BE454BD" w14:textId="77777777" w:rsidR="00EC424D" w:rsidRDefault="00070250" w:rsidP="00A13D96">
      <w:pPr>
        <w:pStyle w:val="FPTStylenote"/>
        <w:ind w:left="0" w:firstLine="0"/>
      </w:pPr>
      <w:r w:rsidRPr="00A13D96">
        <w:t xml:space="preserve"> </w:t>
      </w:r>
    </w:p>
    <w:p w14:paraId="4BD97B41" w14:textId="77777777" w:rsidR="00A13D96" w:rsidRPr="00070250" w:rsidRDefault="00A13D96" w:rsidP="00070250">
      <w:pPr>
        <w:tabs>
          <w:tab w:val="left" w:pos="720"/>
          <w:tab w:val="right" w:leader="dot" w:pos="9900"/>
        </w:tabs>
        <w:spacing w:line="480" w:lineRule="auto"/>
        <w:rPr>
          <w:b/>
          <w:bCs/>
        </w:rPr>
      </w:pPr>
    </w:p>
    <w:p w14:paraId="27E48232" w14:textId="77777777" w:rsidR="00BB7040" w:rsidRDefault="00BB7040">
      <w:pPr>
        <w:spacing w:line="240" w:lineRule="auto"/>
        <w:jc w:val="left"/>
        <w:rPr>
          <w:b/>
          <w:snapToGrid w:val="0"/>
          <w:sz w:val="40"/>
          <w:szCs w:val="40"/>
        </w:rPr>
      </w:pPr>
      <w:r>
        <w:rPr>
          <w:b/>
          <w:snapToGrid w:val="0"/>
          <w:sz w:val="40"/>
          <w:szCs w:val="40"/>
        </w:rPr>
        <w:br w:type="page"/>
      </w:r>
    </w:p>
    <w:p w14:paraId="3B8F90C4" w14:textId="25A9BBA3" w:rsidR="00E93210" w:rsidRPr="006D7E70" w:rsidRDefault="006D7E70" w:rsidP="00235A6A">
      <w:pPr>
        <w:pStyle w:val="FPTStyletittle"/>
        <w:numPr>
          <w:ilvl w:val="0"/>
          <w:numId w:val="27"/>
        </w:numPr>
        <w:rPr>
          <w:snapToGrid/>
          <w:lang w:eastAsia="zh-CN"/>
        </w:rPr>
      </w:pPr>
      <w:r w:rsidRPr="006D7E70">
        <w:lastRenderedPageBreak/>
        <w:t>INTRODUCTION</w:t>
      </w:r>
    </w:p>
    <w:p w14:paraId="0AFE5751" w14:textId="4D4BAF8C" w:rsidR="008D0C33" w:rsidRPr="00F83084" w:rsidRDefault="00E93210" w:rsidP="00B5701D">
      <w:pPr>
        <w:pStyle w:val="FPTStyleparagraph"/>
      </w:pPr>
      <w:r w:rsidRPr="00F83084">
        <w:t>The introduction should briefly place the study in a broad context and highlight why it is i</w:t>
      </w:r>
      <w:r w:rsidRPr="00F83084">
        <w:t>m</w:t>
      </w:r>
      <w:r w:rsidRPr="00F83084">
        <w:t xml:space="preserve">portant. It should define the purpose of the work and its significance. </w:t>
      </w:r>
      <w:r w:rsidR="004846E4" w:rsidRPr="00F83084">
        <w:t>Please highlight contr</w:t>
      </w:r>
      <w:r w:rsidR="004846E4" w:rsidRPr="00F83084">
        <w:t>o</w:t>
      </w:r>
      <w:r w:rsidR="004846E4" w:rsidRPr="00F83084">
        <w:t xml:space="preserve">versial and diverging hypotheses when necessary. Finally, briefly mention the main aim of the work and highlight the principal conclusions. </w:t>
      </w:r>
      <w:r w:rsidR="00B73584">
        <w:t>This part of the thesis should be 4-5 pages but not less than 3 pages.</w:t>
      </w:r>
    </w:p>
    <w:p w14:paraId="7F17D9F1" w14:textId="77777777" w:rsidR="00F83084" w:rsidRDefault="008D0C33" w:rsidP="008D0C33">
      <w:pPr>
        <w:pStyle w:val="MDPI31text"/>
        <w:ind w:left="0" w:firstLine="0"/>
      </w:pPr>
      <w:r>
        <w:br w:type="page"/>
      </w:r>
    </w:p>
    <w:p w14:paraId="09DCB1D8" w14:textId="5B9F3D0E" w:rsidR="00F83084" w:rsidRPr="006D7E70" w:rsidRDefault="00F83084" w:rsidP="00B5701D">
      <w:pPr>
        <w:pStyle w:val="FPTStyletittle"/>
        <w:rPr>
          <w:snapToGrid/>
        </w:rPr>
      </w:pPr>
      <w:r>
        <w:lastRenderedPageBreak/>
        <w:t>2</w:t>
      </w:r>
      <w:r w:rsidRPr="006D7E70">
        <w:t xml:space="preserve">. </w:t>
      </w:r>
      <w:r>
        <w:t>RELATED WORK</w:t>
      </w:r>
    </w:p>
    <w:p w14:paraId="11912F9F" w14:textId="77777777" w:rsidR="00F83084" w:rsidRDefault="00F83084" w:rsidP="008D0C33">
      <w:pPr>
        <w:pStyle w:val="MDPI31text"/>
        <w:ind w:left="0" w:firstLine="0"/>
      </w:pPr>
    </w:p>
    <w:p w14:paraId="367B34D1" w14:textId="5A804690" w:rsidR="008D0C33" w:rsidRDefault="008D0C33" w:rsidP="00B5701D">
      <w:pPr>
        <w:pStyle w:val="FPTStyleparagraph"/>
      </w:pPr>
      <w:r w:rsidRPr="007F2582">
        <w:t xml:space="preserve">The current state </w:t>
      </w:r>
      <w:r>
        <w:t>of the research field should be carefully reviewed and key publications cited</w:t>
      </w:r>
      <w:r w:rsidR="00F83084">
        <w:t xml:space="preserve"> (at least 10 </w:t>
      </w:r>
      <w:proofErr w:type="gramStart"/>
      <w:r w:rsidR="00F83084">
        <w:t>ref</w:t>
      </w:r>
      <w:proofErr w:type="gramEnd"/>
      <w:r w:rsidR="00F83084">
        <w:t>.)</w:t>
      </w:r>
      <w:r>
        <w:t>.</w:t>
      </w:r>
      <w:r w:rsidRPr="008D0C33">
        <w:t xml:space="preserve"> </w:t>
      </w:r>
      <w:r>
        <w:t>As far as possible, please keep the introduction comprehensible to scientists outside your particular field of research. References should be numbered in order of appea</w:t>
      </w:r>
      <w:r>
        <w:t>r</w:t>
      </w:r>
      <w:r>
        <w:t xml:space="preserve">ance and indicated by a numeral or numerals in square brackets—e.g., </w:t>
      </w:r>
      <w:r w:rsidRPr="007F2582">
        <w:t>[1] or [2</w:t>
      </w:r>
      <w:proofErr w:type="gramStart"/>
      <w:r w:rsidRPr="007F2582">
        <w:t>,3</w:t>
      </w:r>
      <w:proofErr w:type="gramEnd"/>
      <w:r w:rsidRPr="007F2582">
        <w:t>], or [4–6]. See the end of the document for further details on references.</w:t>
      </w:r>
      <w:r w:rsidR="00B73584" w:rsidRPr="00B73584">
        <w:t xml:space="preserve"> </w:t>
      </w:r>
      <w:r w:rsidR="00B73584">
        <w:t>This part of the thesis should be 3-4 pages but not less than 2 pages</w:t>
      </w:r>
    </w:p>
    <w:p w14:paraId="0BAA3363" w14:textId="2FA60128" w:rsidR="008D0C33" w:rsidRDefault="008D0C33">
      <w:pPr>
        <w:spacing w:line="240" w:lineRule="auto"/>
        <w:jc w:val="left"/>
        <w:rPr>
          <w:rFonts w:eastAsia="Times New Roman"/>
          <w:noProof w:val="0"/>
          <w:snapToGrid w:val="0"/>
          <w:szCs w:val="22"/>
          <w:lang w:eastAsia="de-DE" w:bidi="en-US"/>
        </w:rPr>
      </w:pPr>
    </w:p>
    <w:p w14:paraId="4280D8F3" w14:textId="77777777" w:rsidR="008D0C33" w:rsidRDefault="008D0C33" w:rsidP="00747ABF">
      <w:pPr>
        <w:pStyle w:val="MDPI31text"/>
        <w:ind w:left="0" w:firstLine="0"/>
      </w:pPr>
    </w:p>
    <w:p w14:paraId="5EFBD68D" w14:textId="77777777" w:rsidR="0050048E" w:rsidRDefault="0050048E">
      <w:pPr>
        <w:spacing w:line="240" w:lineRule="auto"/>
        <w:jc w:val="left"/>
        <w:rPr>
          <w:rFonts w:eastAsia="Times New Roman"/>
          <w:b/>
          <w:noProof w:val="0"/>
          <w:snapToGrid w:val="0"/>
          <w:szCs w:val="22"/>
          <w:lang w:bidi="en-US"/>
        </w:rPr>
      </w:pPr>
      <w:r>
        <w:br w:type="page"/>
      </w:r>
    </w:p>
    <w:p w14:paraId="5AC303D4" w14:textId="77777777" w:rsidR="00645C14" w:rsidRPr="004D0F60" w:rsidRDefault="00645C14" w:rsidP="00645C14">
      <w:pPr>
        <w:widowControl w:val="0"/>
        <w:tabs>
          <w:tab w:val="left" w:pos="187"/>
        </w:tabs>
        <w:snapToGrid w:val="0"/>
        <w:rPr>
          <w:szCs w:val="22"/>
        </w:rPr>
      </w:pPr>
      <w:bookmarkStart w:id="0" w:name="_GoBack"/>
      <w:bookmarkEnd w:id="0"/>
    </w:p>
    <w:p w14:paraId="50735E22" w14:textId="77777777" w:rsidR="00645C14" w:rsidRPr="00613B31" w:rsidRDefault="00645C14" w:rsidP="003F491B">
      <w:pPr>
        <w:pStyle w:val="FPTStyleparagraph"/>
      </w:pPr>
    </w:p>
    <w:p w14:paraId="0DF370D6" w14:textId="72A5EB95" w:rsidR="00E93210" w:rsidRPr="004842A3" w:rsidRDefault="00E93210" w:rsidP="004842A3">
      <w:pPr>
        <w:spacing w:line="240" w:lineRule="auto"/>
        <w:jc w:val="left"/>
        <w:rPr>
          <w:rFonts w:eastAsia="Times New Roman"/>
          <w:b/>
          <w:noProof w:val="0"/>
          <w:snapToGrid w:val="0"/>
          <w:szCs w:val="22"/>
          <w:lang w:eastAsia="de-DE" w:bidi="en-US"/>
        </w:rPr>
      </w:pPr>
    </w:p>
    <w:sectPr w:rsidR="00E93210" w:rsidRPr="004842A3" w:rsidSect="00AC2F99">
      <w:headerReference w:type="even" r:id="rId10"/>
      <w:headerReference w:type="default" r:id="rId11"/>
      <w:footerReference w:type="default" r:id="rId12"/>
      <w:headerReference w:type="first" r:id="rId13"/>
      <w:footerReference w:type="first" r:id="rId14"/>
      <w:type w:val="continuous"/>
      <w:pgSz w:w="11906" w:h="16838" w:code="9"/>
      <w:pgMar w:top="1417" w:right="746" w:bottom="1077" w:left="1080" w:header="1020" w:footer="340" w:gutter="0"/>
      <w:pgNumType w:start="1"/>
      <w:cols w:space="425"/>
      <w:titlePg/>
      <w:bidi/>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A8DFD" w14:textId="77777777" w:rsidR="009B2C17" w:rsidRDefault="009B2C17">
      <w:pPr>
        <w:spacing w:line="240" w:lineRule="auto"/>
      </w:pPr>
      <w:r>
        <w:separator/>
      </w:r>
    </w:p>
  </w:endnote>
  <w:endnote w:type="continuationSeparator" w:id="0">
    <w:p w14:paraId="493FB56A" w14:textId="77777777" w:rsidR="009B2C17" w:rsidRDefault="009B2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DengXian">
    <w:altName w:val="Arial Unicode MS"/>
    <w:panose1 w:val="02010600030101010101"/>
    <w:charset w:val="86"/>
    <w:family w:val="auto"/>
    <w:pitch w:val="variable"/>
    <w:sig w:usb0="00000000"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F5A9F"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124E1"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51B08EF3" w14:textId="253869A0" w:rsidR="00494C08" w:rsidRPr="008B308E" w:rsidRDefault="00AE211F" w:rsidP="00691AA3">
    <w:pPr>
      <w:pStyle w:val="MDPIfooterfirstpage"/>
      <w:tabs>
        <w:tab w:val="clear" w:pos="8845"/>
        <w:tab w:val="right" w:pos="10466"/>
      </w:tabs>
      <w:spacing w:line="240" w:lineRule="auto"/>
      <w:jc w:val="both"/>
      <w:rPr>
        <w:lang w:val="fr-CH"/>
      </w:rPr>
    </w:pPr>
    <w:r>
      <w:rPr>
        <w:i/>
        <w:szCs w:val="16"/>
        <w:lang w:val="it-IT"/>
      </w:rPr>
      <w:t xml:space="preserve">ITS </w:t>
    </w:r>
    <w:r w:rsidR="009E198F">
      <w:rPr>
        <w:i/>
        <w:szCs w:val="16"/>
        <w:lang w:val="it-IT"/>
      </w:rPr>
      <w:t>F</w:t>
    </w:r>
    <w:r w:rsidR="009E198F" w:rsidRPr="009E198F">
      <w:rPr>
        <w:i/>
        <w:szCs w:val="16"/>
        <w:lang w:val="it-IT"/>
      </w:rPr>
      <w:t>aculty</w:t>
    </w:r>
    <w:r w:rsidR="00691AA3" w:rsidRPr="008B308E">
      <w:rPr>
        <w:lang w:val="fr-CH"/>
      </w:rPr>
      <w:tab/>
    </w:r>
    <w:r w:rsidR="009E198F" w:rsidRPr="009E198F">
      <w:rPr>
        <w:lang w:val="fr-CH"/>
      </w:rPr>
      <w:t>FPT University HCMC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D29CCE" w14:textId="77777777" w:rsidR="009B2C17" w:rsidRDefault="009B2C17">
      <w:pPr>
        <w:spacing w:line="240" w:lineRule="auto"/>
      </w:pPr>
      <w:r>
        <w:separator/>
      </w:r>
    </w:p>
  </w:footnote>
  <w:footnote w:type="continuationSeparator" w:id="0">
    <w:p w14:paraId="64460503" w14:textId="77777777" w:rsidR="009B2C17" w:rsidRDefault="009B2C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0D3D7"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81D3D" w14:textId="651FCD83" w:rsidR="003D660D" w:rsidRDefault="007F3E94" w:rsidP="007F3E94">
    <w:pPr>
      <w:tabs>
        <w:tab w:val="right" w:pos="10080"/>
      </w:tabs>
      <w:adjustRightInd w:val="0"/>
      <w:snapToGrid w:val="0"/>
      <w:spacing w:line="240" w:lineRule="auto"/>
      <w:rPr>
        <w:sz w:val="16"/>
      </w:rPr>
    </w:pPr>
    <w:r>
      <w:rPr>
        <w:i/>
        <w:sz w:val="16"/>
      </w:rPr>
      <w:t xml:space="preserve">Final </w:t>
    </w:r>
    <w:r w:rsidR="00AE211F">
      <w:rPr>
        <w:i/>
        <w:sz w:val="16"/>
      </w:rPr>
      <w:t>Capstone Project</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890607">
      <w:rPr>
        <w:sz w:val="16"/>
      </w:rPr>
      <w:t>11</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890607">
      <w:rPr>
        <w:sz w:val="16"/>
      </w:rPr>
      <w:t>11</w:t>
    </w:r>
    <w:r w:rsidR="001F5853">
      <w:rPr>
        <w:sz w:val="16"/>
      </w:rPr>
      <w:fldChar w:fldCharType="end"/>
    </w:r>
  </w:p>
  <w:p w14:paraId="0736ACB1"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37088509" w14:textId="77777777" w:rsidTr="00DC04F0">
      <w:trPr>
        <w:trHeight w:val="686"/>
      </w:trPr>
      <w:tc>
        <w:tcPr>
          <w:tcW w:w="3679" w:type="dxa"/>
          <w:shd w:val="clear" w:color="auto" w:fill="auto"/>
          <w:vAlign w:val="center"/>
        </w:tcPr>
        <w:p w14:paraId="60C950B5" w14:textId="6846FAAD" w:rsidR="003D660D" w:rsidRPr="00EF08AF" w:rsidRDefault="003D660D" w:rsidP="00691AA3">
          <w:pPr>
            <w:pStyle w:val="Header"/>
            <w:pBdr>
              <w:bottom w:val="none" w:sz="0" w:space="0" w:color="auto"/>
            </w:pBdr>
            <w:jc w:val="left"/>
            <w:rPr>
              <w:rFonts w:eastAsia="DengXian"/>
              <w:b/>
              <w:bCs/>
            </w:rPr>
          </w:pPr>
        </w:p>
      </w:tc>
      <w:tc>
        <w:tcPr>
          <w:tcW w:w="4535" w:type="dxa"/>
          <w:shd w:val="clear" w:color="auto" w:fill="auto"/>
          <w:vAlign w:val="center"/>
        </w:tcPr>
        <w:p w14:paraId="262A14A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3D187F0A" w14:textId="77777777" w:rsidR="00AE211F" w:rsidRPr="00AE13A0" w:rsidRDefault="00AE211F" w:rsidP="00DC04F0">
          <w:pPr>
            <w:pStyle w:val="Header"/>
            <w:pBdr>
              <w:bottom w:val="none" w:sz="0" w:space="0" w:color="auto"/>
            </w:pBdr>
            <w:jc w:val="right"/>
            <w:rPr>
              <w:rFonts w:eastAsia="DengXian"/>
              <w:b/>
              <w:bCs/>
              <w:sz w:val="28"/>
              <w:szCs w:val="28"/>
            </w:rPr>
          </w:pPr>
        </w:p>
        <w:p w14:paraId="3C6CCB57" w14:textId="77777777" w:rsidR="00AE211F" w:rsidRPr="00AE13A0" w:rsidRDefault="00AE211F" w:rsidP="00DC04F0">
          <w:pPr>
            <w:pStyle w:val="Header"/>
            <w:pBdr>
              <w:bottom w:val="none" w:sz="0" w:space="0" w:color="auto"/>
            </w:pBdr>
            <w:jc w:val="right"/>
            <w:rPr>
              <w:rFonts w:eastAsia="DengXian"/>
              <w:b/>
              <w:bCs/>
              <w:sz w:val="28"/>
              <w:szCs w:val="28"/>
            </w:rPr>
          </w:pPr>
        </w:p>
        <w:p w14:paraId="37684AC0" w14:textId="41598832" w:rsidR="003D660D" w:rsidRPr="00AE13A0" w:rsidRDefault="00AE211F" w:rsidP="00747ABF">
          <w:pPr>
            <w:pStyle w:val="Header"/>
            <w:pBdr>
              <w:bottom w:val="none" w:sz="0" w:space="0" w:color="auto"/>
            </w:pBdr>
            <w:jc w:val="both"/>
            <w:rPr>
              <w:rFonts w:eastAsia="DengXian"/>
              <w:b/>
              <w:bCs/>
              <w:sz w:val="28"/>
              <w:szCs w:val="28"/>
            </w:rPr>
          </w:pPr>
          <w:r w:rsidRPr="0053690C">
            <w:rPr>
              <w:rStyle w:val="FPTStyleprojectnameChar"/>
            </w:rPr>
            <w:t>AIP490</w:t>
          </w:r>
          <w:r w:rsidRPr="00AE13A0">
            <w:rPr>
              <w:rFonts w:eastAsia="DengXian"/>
              <w:b/>
              <w:bCs/>
              <w:sz w:val="28"/>
              <w:szCs w:val="28"/>
            </w:rPr>
            <w:t xml:space="preserve"> Project</w:t>
          </w:r>
        </w:p>
      </w:tc>
    </w:tr>
  </w:tbl>
  <w:p w14:paraId="5CE48994"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2AA"/>
    <w:multiLevelType w:val="hybridMultilevel"/>
    <w:tmpl w:val="4D8C5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nsid w:val="250A245F"/>
    <w:multiLevelType w:val="hybridMultilevel"/>
    <w:tmpl w:val="6B80AC00"/>
    <w:lvl w:ilvl="0" w:tplc="FC18AF0A">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nsid w:val="47722AEB"/>
    <w:multiLevelType w:val="hybridMultilevel"/>
    <w:tmpl w:val="23D4DA02"/>
    <w:lvl w:ilvl="0" w:tplc="6478AC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nsid w:val="68FC52E0"/>
    <w:multiLevelType w:val="hybridMultilevel"/>
    <w:tmpl w:val="2604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6126FA"/>
    <w:multiLevelType w:val="hybridMultilevel"/>
    <w:tmpl w:val="4BDA3EBA"/>
    <w:lvl w:ilvl="0" w:tplc="201AD4F4">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2173DC"/>
    <w:multiLevelType w:val="hybridMultilevel"/>
    <w:tmpl w:val="184EDD5C"/>
    <w:lvl w:ilvl="0" w:tplc="6C4ADA66">
      <w:start w:val="1"/>
      <w:numFmt w:val="decimal"/>
      <w:lvlRestart w:val="0"/>
      <w:pStyle w:val="FPTStyle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1"/>
  </w:num>
  <w:num w:numId="7">
    <w:abstractNumId w:val="3"/>
  </w:num>
  <w:num w:numId="8">
    <w:abstractNumId w:val="11"/>
  </w:num>
  <w:num w:numId="9">
    <w:abstractNumId w:val="3"/>
  </w:num>
  <w:num w:numId="10">
    <w:abstractNumId w:val="11"/>
  </w:num>
  <w:num w:numId="11">
    <w:abstractNumId w:val="3"/>
  </w:num>
  <w:num w:numId="12">
    <w:abstractNumId w:val="13"/>
  </w:num>
  <w:num w:numId="13">
    <w:abstractNumId w:val="11"/>
  </w:num>
  <w:num w:numId="14">
    <w:abstractNumId w:val="3"/>
  </w:num>
  <w:num w:numId="15">
    <w:abstractNumId w:val="2"/>
  </w:num>
  <w:num w:numId="16">
    <w:abstractNumId w:val="10"/>
  </w:num>
  <w:num w:numId="17">
    <w:abstractNumId w:val="1"/>
  </w:num>
  <w:num w:numId="18">
    <w:abstractNumId w:val="11"/>
  </w:num>
  <w:num w:numId="19">
    <w:abstractNumId w:val="3"/>
  </w:num>
  <w:num w:numId="20">
    <w:abstractNumId w:val="2"/>
  </w:num>
  <w:num w:numId="21">
    <w:abstractNumId w:val="1"/>
  </w:num>
  <w:num w:numId="22">
    <w:abstractNumId w:val="9"/>
  </w:num>
  <w:num w:numId="23">
    <w:abstractNumId w:val="15"/>
  </w:num>
  <w:num w:numId="24">
    <w:abstractNumId w:val="14"/>
  </w:num>
  <w:num w:numId="25">
    <w:abstractNumId w:val="12"/>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04"/>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1F"/>
    <w:rsid w:val="000122AB"/>
    <w:rsid w:val="00012F4D"/>
    <w:rsid w:val="00035DBF"/>
    <w:rsid w:val="00054346"/>
    <w:rsid w:val="000561FF"/>
    <w:rsid w:val="00064A99"/>
    <w:rsid w:val="00070250"/>
    <w:rsid w:val="00070792"/>
    <w:rsid w:val="00072F75"/>
    <w:rsid w:val="00080004"/>
    <w:rsid w:val="000921C6"/>
    <w:rsid w:val="000A22EF"/>
    <w:rsid w:val="000B5EC8"/>
    <w:rsid w:val="000D093B"/>
    <w:rsid w:val="00135066"/>
    <w:rsid w:val="001445B9"/>
    <w:rsid w:val="00146F28"/>
    <w:rsid w:val="001503D5"/>
    <w:rsid w:val="00163483"/>
    <w:rsid w:val="001B65E3"/>
    <w:rsid w:val="001C4008"/>
    <w:rsid w:val="001E2AEB"/>
    <w:rsid w:val="001F5853"/>
    <w:rsid w:val="00214271"/>
    <w:rsid w:val="00217BC0"/>
    <w:rsid w:val="00222CA6"/>
    <w:rsid w:val="00235A6A"/>
    <w:rsid w:val="002532CA"/>
    <w:rsid w:val="00255A6D"/>
    <w:rsid w:val="0028224B"/>
    <w:rsid w:val="00295B29"/>
    <w:rsid w:val="002A1F1B"/>
    <w:rsid w:val="002A77E9"/>
    <w:rsid w:val="002B786A"/>
    <w:rsid w:val="002C622D"/>
    <w:rsid w:val="002D7D5E"/>
    <w:rsid w:val="002F26EF"/>
    <w:rsid w:val="00320D3C"/>
    <w:rsid w:val="00326141"/>
    <w:rsid w:val="00354C2D"/>
    <w:rsid w:val="0036011B"/>
    <w:rsid w:val="003609A1"/>
    <w:rsid w:val="003652CD"/>
    <w:rsid w:val="00375A07"/>
    <w:rsid w:val="003A2904"/>
    <w:rsid w:val="003D428C"/>
    <w:rsid w:val="003D660D"/>
    <w:rsid w:val="003E1F3A"/>
    <w:rsid w:val="003E2099"/>
    <w:rsid w:val="003E7FFA"/>
    <w:rsid w:val="003F3E95"/>
    <w:rsid w:val="003F491B"/>
    <w:rsid w:val="003F5356"/>
    <w:rsid w:val="00401D30"/>
    <w:rsid w:val="0041792C"/>
    <w:rsid w:val="0045658A"/>
    <w:rsid w:val="0046076C"/>
    <w:rsid w:val="00466881"/>
    <w:rsid w:val="00473E89"/>
    <w:rsid w:val="004842A3"/>
    <w:rsid w:val="004846E4"/>
    <w:rsid w:val="004853C6"/>
    <w:rsid w:val="00494C08"/>
    <w:rsid w:val="00497112"/>
    <w:rsid w:val="004A49D9"/>
    <w:rsid w:val="004B2B0E"/>
    <w:rsid w:val="004D213F"/>
    <w:rsid w:val="004D7BC9"/>
    <w:rsid w:val="004F5EEF"/>
    <w:rsid w:val="004F6C8D"/>
    <w:rsid w:val="0050048E"/>
    <w:rsid w:val="00534422"/>
    <w:rsid w:val="00535E6D"/>
    <w:rsid w:val="0053690C"/>
    <w:rsid w:val="005608DF"/>
    <w:rsid w:val="00562FC7"/>
    <w:rsid w:val="005643C5"/>
    <w:rsid w:val="0058611F"/>
    <w:rsid w:val="005939A2"/>
    <w:rsid w:val="005942A1"/>
    <w:rsid w:val="005C2654"/>
    <w:rsid w:val="005C5253"/>
    <w:rsid w:val="005C64F1"/>
    <w:rsid w:val="005D0CFE"/>
    <w:rsid w:val="005D168F"/>
    <w:rsid w:val="005E2BCD"/>
    <w:rsid w:val="005F159A"/>
    <w:rsid w:val="00621FA4"/>
    <w:rsid w:val="00625FF5"/>
    <w:rsid w:val="00645C14"/>
    <w:rsid w:val="00691AA3"/>
    <w:rsid w:val="00692393"/>
    <w:rsid w:val="00693AB6"/>
    <w:rsid w:val="00696150"/>
    <w:rsid w:val="006A0878"/>
    <w:rsid w:val="006B20D5"/>
    <w:rsid w:val="006C6ED9"/>
    <w:rsid w:val="006D7A1E"/>
    <w:rsid w:val="006D7E70"/>
    <w:rsid w:val="006E1AAC"/>
    <w:rsid w:val="006F2E13"/>
    <w:rsid w:val="00704B35"/>
    <w:rsid w:val="0070534D"/>
    <w:rsid w:val="007273C6"/>
    <w:rsid w:val="00743DD4"/>
    <w:rsid w:val="00747ABF"/>
    <w:rsid w:val="00763B32"/>
    <w:rsid w:val="007712FB"/>
    <w:rsid w:val="00773935"/>
    <w:rsid w:val="00777CAB"/>
    <w:rsid w:val="007F1887"/>
    <w:rsid w:val="007F3E94"/>
    <w:rsid w:val="008214EF"/>
    <w:rsid w:val="00824F40"/>
    <w:rsid w:val="00844917"/>
    <w:rsid w:val="00864137"/>
    <w:rsid w:val="0088200B"/>
    <w:rsid w:val="008837AF"/>
    <w:rsid w:val="00890607"/>
    <w:rsid w:val="00897848"/>
    <w:rsid w:val="008C59BD"/>
    <w:rsid w:val="008D0C33"/>
    <w:rsid w:val="008D2D50"/>
    <w:rsid w:val="008E5863"/>
    <w:rsid w:val="00911B1A"/>
    <w:rsid w:val="00913BBC"/>
    <w:rsid w:val="009169F1"/>
    <w:rsid w:val="00925AEC"/>
    <w:rsid w:val="009306EC"/>
    <w:rsid w:val="00947030"/>
    <w:rsid w:val="00952152"/>
    <w:rsid w:val="00967F36"/>
    <w:rsid w:val="00974112"/>
    <w:rsid w:val="00974880"/>
    <w:rsid w:val="0097642D"/>
    <w:rsid w:val="009B2C17"/>
    <w:rsid w:val="009C1197"/>
    <w:rsid w:val="009D0D08"/>
    <w:rsid w:val="009E198F"/>
    <w:rsid w:val="009F70E6"/>
    <w:rsid w:val="00A13D96"/>
    <w:rsid w:val="00A17DA6"/>
    <w:rsid w:val="00A333D9"/>
    <w:rsid w:val="00A34842"/>
    <w:rsid w:val="00A41F22"/>
    <w:rsid w:val="00A77E62"/>
    <w:rsid w:val="00A8692B"/>
    <w:rsid w:val="00A9067B"/>
    <w:rsid w:val="00A944CF"/>
    <w:rsid w:val="00AC1248"/>
    <w:rsid w:val="00AC2F99"/>
    <w:rsid w:val="00AE13A0"/>
    <w:rsid w:val="00AE211F"/>
    <w:rsid w:val="00AE2596"/>
    <w:rsid w:val="00AF504B"/>
    <w:rsid w:val="00AF52C8"/>
    <w:rsid w:val="00B17B20"/>
    <w:rsid w:val="00B53E13"/>
    <w:rsid w:val="00B5701D"/>
    <w:rsid w:val="00B73584"/>
    <w:rsid w:val="00B768DE"/>
    <w:rsid w:val="00BB0DF8"/>
    <w:rsid w:val="00BB6348"/>
    <w:rsid w:val="00BB7040"/>
    <w:rsid w:val="00BB7246"/>
    <w:rsid w:val="00BC148A"/>
    <w:rsid w:val="00BC5587"/>
    <w:rsid w:val="00BF6337"/>
    <w:rsid w:val="00C1007D"/>
    <w:rsid w:val="00C31700"/>
    <w:rsid w:val="00C3191B"/>
    <w:rsid w:val="00C332BE"/>
    <w:rsid w:val="00C63CFB"/>
    <w:rsid w:val="00C76330"/>
    <w:rsid w:val="00C77EF4"/>
    <w:rsid w:val="00CA1D7B"/>
    <w:rsid w:val="00CA3C9E"/>
    <w:rsid w:val="00CA58DF"/>
    <w:rsid w:val="00CB101D"/>
    <w:rsid w:val="00CD4B8A"/>
    <w:rsid w:val="00CD6C60"/>
    <w:rsid w:val="00CE65FD"/>
    <w:rsid w:val="00D03CBA"/>
    <w:rsid w:val="00D157BF"/>
    <w:rsid w:val="00D37329"/>
    <w:rsid w:val="00D42D71"/>
    <w:rsid w:val="00D70AE4"/>
    <w:rsid w:val="00D84C3B"/>
    <w:rsid w:val="00D94F65"/>
    <w:rsid w:val="00DC04F0"/>
    <w:rsid w:val="00DD2C50"/>
    <w:rsid w:val="00DD34F9"/>
    <w:rsid w:val="00DE3CF3"/>
    <w:rsid w:val="00DE5678"/>
    <w:rsid w:val="00DE7A79"/>
    <w:rsid w:val="00DF25C3"/>
    <w:rsid w:val="00DF2A6B"/>
    <w:rsid w:val="00DF3ACF"/>
    <w:rsid w:val="00E2476B"/>
    <w:rsid w:val="00E25B0B"/>
    <w:rsid w:val="00E35AB9"/>
    <w:rsid w:val="00E40704"/>
    <w:rsid w:val="00E460EA"/>
    <w:rsid w:val="00E467C7"/>
    <w:rsid w:val="00E55A61"/>
    <w:rsid w:val="00E74609"/>
    <w:rsid w:val="00E93210"/>
    <w:rsid w:val="00EC424D"/>
    <w:rsid w:val="00EC697E"/>
    <w:rsid w:val="00EF08AF"/>
    <w:rsid w:val="00EF6165"/>
    <w:rsid w:val="00EF6C57"/>
    <w:rsid w:val="00F0207C"/>
    <w:rsid w:val="00F077E1"/>
    <w:rsid w:val="00F30EE5"/>
    <w:rsid w:val="00F83084"/>
    <w:rsid w:val="00F8699A"/>
    <w:rsid w:val="00FA06BF"/>
    <w:rsid w:val="00FA7232"/>
    <w:rsid w:val="00FB2688"/>
    <w:rsid w:val="00FE2A09"/>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9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210"/>
    <w:pPr>
      <w:spacing w:line="260" w:lineRule="atLeast"/>
      <w:jc w:val="both"/>
    </w:pPr>
    <w:rPr>
      <w:rFonts w:ascii="Palatino Linotype" w:hAnsi="Palatino Linotype"/>
      <w:noProof/>
      <w:color w:val="000000"/>
    </w:rPr>
  </w:style>
  <w:style w:type="paragraph" w:styleId="Heading1">
    <w:name w:val="heading 1"/>
    <w:basedOn w:val="Normal"/>
    <w:next w:val="Normal"/>
    <w:link w:val="Heading1Char"/>
    <w:qFormat/>
    <w:rsid w:val="00645C14"/>
    <w:pPr>
      <w:keepNext/>
      <w:tabs>
        <w:tab w:val="left" w:pos="360"/>
      </w:tabs>
      <w:spacing w:before="260" w:after="140" w:line="240" w:lineRule="auto"/>
      <w:outlineLvl w:val="0"/>
    </w:pPr>
    <w:rPr>
      <w:rFonts w:ascii="Times New Roman" w:hAnsi="Times New Roman"/>
      <w:b/>
      <w:noProof w:val="0"/>
      <w:color w:val="auto"/>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THESIS11articletype">
    <w:name w:val="TEMP_THESIS_1.1_article_type"/>
    <w:basedOn w:val="Normal"/>
    <w:next w:val="Normal"/>
    <w:qFormat/>
    <w:rsid w:val="0046076C"/>
    <w:pPr>
      <w:tabs>
        <w:tab w:val="right" w:leader="dot" w:pos="9900"/>
      </w:tabs>
    </w:pPr>
    <w:rPr>
      <w:b/>
      <w:bCs/>
    </w:rPr>
  </w:style>
  <w:style w:type="paragraph" w:customStyle="1" w:styleId="TEMPTHESIS12title">
    <w:name w:val="TEMP_THESIS_1.2_title"/>
    <w:next w:val="Normal"/>
    <w:link w:val="TEMPTHESIS12titleChar"/>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TEMPTHESIS13authornames">
    <w:name w:val="TEMP_THESIS_1.3_authornames"/>
    <w:next w:val="Normal"/>
    <w:link w:val="TEMPTHESIS13authornamesChar"/>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TEMPTHESIS14history">
    <w:name w:val="TEMP_THESIS_1.4_history"/>
    <w:basedOn w:val="Normal"/>
    <w:next w:val="Normal"/>
    <w:qFormat/>
    <w:rsid w:val="00E93210"/>
    <w:pPr>
      <w:adjustRightInd w:val="0"/>
      <w:snapToGrid w:val="0"/>
      <w:spacing w:line="240" w:lineRule="atLeast"/>
      <w:ind w:right="113"/>
      <w:jc w:val="left"/>
    </w:pPr>
    <w:rPr>
      <w:rFonts w:eastAsia="Times New Roman"/>
      <w:noProof w:val="0"/>
      <w:sz w:val="14"/>
      <w:lang w:eastAsia="de-DE" w:bidi="en-US"/>
    </w:rPr>
  </w:style>
  <w:style w:type="paragraph" w:customStyle="1" w:styleId="FPTStylenote">
    <w:name w:val="FPT Style note"/>
    <w:qFormat/>
    <w:rsid w:val="00A9067B"/>
    <w:pPr>
      <w:adjustRightInd w:val="0"/>
      <w:snapToGrid w:val="0"/>
      <w:spacing w:line="200" w:lineRule="atLeast"/>
      <w:ind w:left="198" w:hanging="198"/>
      <w:jc w:val="center"/>
    </w:pPr>
    <w:rPr>
      <w:rFonts w:ascii="Palatino Linotype" w:eastAsia="Times New Roman" w:hAnsi="Palatino Linotype"/>
      <w:color w:val="000000"/>
      <w:sz w:val="16"/>
      <w:szCs w:val="18"/>
      <w:lang w:eastAsia="de-DE" w:bidi="en-US"/>
    </w:rPr>
  </w:style>
  <w:style w:type="paragraph" w:customStyle="1" w:styleId="TEMPTHESIS17abstract">
    <w:name w:val="TEMP_THESIS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TEMPTHESIS18keywords">
    <w:name w:val="TEMP_THESIS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link w:val="MDPI51figurecaptionChar"/>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link w:val="MDPI52figureChar"/>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FPTstylesubsection">
    <w:name w:val="FPT style subsection"/>
    <w:link w:val="FPTstylesubsectionChar"/>
    <w:qFormat/>
    <w:rsid w:val="0050048E"/>
    <w:pPr>
      <w:adjustRightInd w:val="0"/>
      <w:snapToGrid w:val="0"/>
      <w:spacing w:before="60" w:after="60" w:line="360" w:lineRule="auto"/>
      <w:outlineLvl w:val="1"/>
    </w:pPr>
    <w:rPr>
      <w:rFonts w:ascii="Palatino Linotype" w:eastAsia="Times New Roman" w:hAnsi="Palatino Linotype"/>
      <w:i/>
      <w:noProof/>
      <w:snapToGrid w:val="0"/>
      <w:color w:val="000000"/>
      <w:sz w:val="24"/>
      <w:szCs w:val="22"/>
      <w:lang w:eastAsia="de-DE" w:bidi="en-US"/>
    </w:rPr>
  </w:style>
  <w:style w:type="paragraph" w:customStyle="1" w:styleId="FPTStyleReferences">
    <w:name w:val="FPT Style References"/>
    <w:qFormat/>
    <w:rsid w:val="003F491B"/>
    <w:pPr>
      <w:numPr>
        <w:numId w:val="23"/>
      </w:numPr>
      <w:adjustRightInd w:val="0"/>
      <w:snapToGrid w:val="0"/>
      <w:spacing w:line="360" w:lineRule="auto"/>
      <w:ind w:left="432" w:hanging="432"/>
      <w:jc w:val="both"/>
    </w:pPr>
    <w:rPr>
      <w:rFonts w:ascii="Palatino Linotype" w:eastAsia="Times New Roman" w:hAnsi="Palatino Linotype"/>
      <w:color w:val="000000"/>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customStyle="1" w:styleId="UnresolvedMention">
    <w:name w:val="Unresolved Mention"/>
    <w:uiPriority w:val="99"/>
    <w:semiHidden/>
    <w:unhideWhenUsed/>
    <w:rsid w:val="00A8692B"/>
    <w:rPr>
      <w:color w:val="605E5C"/>
      <w:shd w:val="clear" w:color="auto" w:fill="E1DFDD"/>
    </w:rPr>
  </w:style>
  <w:style w:type="table" w:customStyle="1"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link w:val="MDPI81theoremChar"/>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FPTStyleparagraph">
    <w:name w:val="FPT Style paragraph"/>
    <w:qFormat/>
    <w:rsid w:val="00DE7A79"/>
    <w:pPr>
      <w:adjustRightInd w:val="0"/>
      <w:snapToGrid w:val="0"/>
      <w:spacing w:after="120" w:line="360" w:lineRule="auto"/>
      <w:jc w:val="both"/>
    </w:pPr>
    <w:rPr>
      <w:rFonts w:ascii="Palatino Linotype" w:eastAsia="Times New Roman" w:hAnsi="Palatino Linotype"/>
      <w:snapToGrid w:val="0"/>
      <w:color w:val="000000"/>
      <w:sz w:val="24"/>
      <w:lang w:eastAsia="en-US" w:bidi="en-US"/>
    </w:rPr>
  </w:style>
  <w:style w:type="paragraph" w:customStyle="1" w:styleId="MDPI63Notes">
    <w:name w:val="MDPI_6.3_Notes"/>
    <w:qFormat/>
    <w:rsid w:val="00E93210"/>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TEMPTHESIS15academiceditor">
    <w:name w:val="TEMP_THESIS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E93210"/>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F83084"/>
    <w:pPr>
      <w:ind w:left="720"/>
      <w:contextualSpacing/>
    </w:pPr>
  </w:style>
  <w:style w:type="paragraph" w:customStyle="1" w:styleId="FPTStyletittle">
    <w:name w:val="FPT Style tittle"/>
    <w:basedOn w:val="TEMPTHESIS12title"/>
    <w:link w:val="FPTStyletittleChar"/>
    <w:qFormat/>
    <w:rsid w:val="00A9067B"/>
    <w:pPr>
      <w:spacing w:line="360" w:lineRule="auto"/>
      <w:jc w:val="center"/>
    </w:pPr>
    <w:rPr>
      <w:sz w:val="50"/>
      <w:szCs w:val="50"/>
    </w:rPr>
  </w:style>
  <w:style w:type="paragraph" w:customStyle="1" w:styleId="FPTStyleIntrotext">
    <w:name w:val="FPT Style Intro text"/>
    <w:basedOn w:val="Normal"/>
    <w:link w:val="FPTStyleIntrotextChar"/>
    <w:qFormat/>
    <w:rsid w:val="0053690C"/>
    <w:pPr>
      <w:jc w:val="center"/>
    </w:pPr>
    <w:rPr>
      <w:sz w:val="28"/>
      <w:szCs w:val="28"/>
      <w:lang w:eastAsia="de-DE" w:bidi="en-US"/>
    </w:rPr>
  </w:style>
  <w:style w:type="character" w:customStyle="1" w:styleId="TEMPTHESIS12titleChar">
    <w:name w:val="TEMP_THESIS_1.2_title Char"/>
    <w:basedOn w:val="DefaultParagraphFont"/>
    <w:link w:val="TEMPTHESIS12title"/>
    <w:rsid w:val="0053690C"/>
    <w:rPr>
      <w:rFonts w:ascii="Palatino Linotype" w:eastAsia="Times New Roman" w:hAnsi="Palatino Linotype"/>
      <w:b/>
      <w:snapToGrid w:val="0"/>
      <w:color w:val="000000"/>
      <w:sz w:val="36"/>
      <w:lang w:eastAsia="de-DE" w:bidi="en-US"/>
    </w:rPr>
  </w:style>
  <w:style w:type="character" w:customStyle="1" w:styleId="FPTStyletittleChar">
    <w:name w:val="FPT Style tittle Char"/>
    <w:basedOn w:val="TEMPTHESIS12titleChar"/>
    <w:link w:val="FPTStyletittle"/>
    <w:rsid w:val="00A9067B"/>
    <w:rPr>
      <w:rFonts w:ascii="Palatino Linotype" w:eastAsia="Times New Roman" w:hAnsi="Palatino Linotype"/>
      <w:b/>
      <w:snapToGrid w:val="0"/>
      <w:color w:val="000000"/>
      <w:sz w:val="50"/>
      <w:szCs w:val="50"/>
      <w:lang w:eastAsia="de-DE" w:bidi="en-US"/>
    </w:rPr>
  </w:style>
  <w:style w:type="paragraph" w:customStyle="1" w:styleId="FPTStyleauthorname">
    <w:name w:val="FPT Style author name"/>
    <w:basedOn w:val="TEMPTHESIS13authornames"/>
    <w:link w:val="FPTStyleauthornameChar"/>
    <w:qFormat/>
    <w:rsid w:val="0053690C"/>
    <w:pPr>
      <w:jc w:val="center"/>
    </w:pPr>
    <w:rPr>
      <w:sz w:val="28"/>
      <w:szCs w:val="28"/>
    </w:rPr>
  </w:style>
  <w:style w:type="character" w:customStyle="1" w:styleId="FPTStyleIntrotextChar">
    <w:name w:val="FPT Style Intro text Char"/>
    <w:basedOn w:val="DefaultParagraphFont"/>
    <w:link w:val="FPTStyleIntrotext"/>
    <w:rsid w:val="0053690C"/>
    <w:rPr>
      <w:rFonts w:ascii="Palatino Linotype" w:hAnsi="Palatino Linotype"/>
      <w:noProof/>
      <w:color w:val="000000"/>
      <w:sz w:val="28"/>
      <w:szCs w:val="28"/>
      <w:lang w:eastAsia="de-DE" w:bidi="en-US"/>
    </w:rPr>
  </w:style>
  <w:style w:type="paragraph" w:customStyle="1" w:styleId="FPTStyleUniversityname">
    <w:name w:val="FPT Style University name"/>
    <w:basedOn w:val="TEMPTHESIS13authornames"/>
    <w:link w:val="FPTStyleUniversitynameChar"/>
    <w:qFormat/>
    <w:rsid w:val="0053690C"/>
    <w:pPr>
      <w:jc w:val="center"/>
    </w:pPr>
    <w:rPr>
      <w:sz w:val="28"/>
      <w:szCs w:val="28"/>
    </w:rPr>
  </w:style>
  <w:style w:type="character" w:customStyle="1" w:styleId="TEMPTHESIS13authornamesChar">
    <w:name w:val="TEMP_THESIS_1.3_authornames Char"/>
    <w:basedOn w:val="DefaultParagraphFont"/>
    <w:link w:val="TEMPTHESIS13authornames"/>
    <w:rsid w:val="0053690C"/>
    <w:rPr>
      <w:rFonts w:ascii="Palatino Linotype" w:eastAsia="Times New Roman" w:hAnsi="Palatino Linotype"/>
      <w:b/>
      <w:color w:val="000000"/>
      <w:szCs w:val="22"/>
      <w:lang w:eastAsia="de-DE" w:bidi="en-US"/>
    </w:rPr>
  </w:style>
  <w:style w:type="character" w:customStyle="1" w:styleId="FPTStyleauthornameChar">
    <w:name w:val="FPT Style author name Char"/>
    <w:basedOn w:val="TEMPTHESIS13authornamesChar"/>
    <w:link w:val="FPTStyleauthorname"/>
    <w:rsid w:val="0053690C"/>
    <w:rPr>
      <w:rFonts w:ascii="Palatino Linotype" w:eastAsia="Times New Roman" w:hAnsi="Palatino Linotype"/>
      <w:b/>
      <w:color w:val="000000"/>
      <w:sz w:val="28"/>
      <w:szCs w:val="28"/>
      <w:lang w:eastAsia="de-DE" w:bidi="en-US"/>
    </w:rPr>
  </w:style>
  <w:style w:type="paragraph" w:customStyle="1" w:styleId="FPTStyleprojectname">
    <w:name w:val="FPT Style project name"/>
    <w:basedOn w:val="Header"/>
    <w:link w:val="FPTStyleprojectnameChar"/>
    <w:qFormat/>
    <w:rsid w:val="0053690C"/>
    <w:pPr>
      <w:pBdr>
        <w:bottom w:val="none" w:sz="0" w:space="0" w:color="auto"/>
      </w:pBdr>
      <w:jc w:val="both"/>
    </w:pPr>
    <w:rPr>
      <w:rFonts w:eastAsia="DengXian"/>
      <w:b/>
      <w:bCs/>
      <w:sz w:val="28"/>
      <w:szCs w:val="28"/>
    </w:rPr>
  </w:style>
  <w:style w:type="character" w:customStyle="1" w:styleId="FPTStyleUniversitynameChar">
    <w:name w:val="FPT Style University name Char"/>
    <w:basedOn w:val="TEMPTHESIS13authornamesChar"/>
    <w:link w:val="FPTStyleUniversityname"/>
    <w:rsid w:val="0053690C"/>
    <w:rPr>
      <w:rFonts w:ascii="Palatino Linotype" w:eastAsia="Times New Roman" w:hAnsi="Palatino Linotype"/>
      <w:b/>
      <w:color w:val="000000"/>
      <w:sz w:val="28"/>
      <w:szCs w:val="28"/>
      <w:lang w:eastAsia="de-DE" w:bidi="en-US"/>
    </w:rPr>
  </w:style>
  <w:style w:type="paragraph" w:customStyle="1" w:styleId="FPTStylelistofcontents">
    <w:name w:val="FPT Style list of contents"/>
    <w:basedOn w:val="Normal"/>
    <w:link w:val="FPTStylelistofcontentsChar"/>
    <w:qFormat/>
    <w:rsid w:val="00A9067B"/>
    <w:pPr>
      <w:tabs>
        <w:tab w:val="right" w:leader="dot" w:pos="9900"/>
      </w:tabs>
      <w:spacing w:line="360" w:lineRule="auto"/>
    </w:pPr>
    <w:rPr>
      <w:b/>
      <w:bCs/>
      <w:sz w:val="24"/>
      <w:szCs w:val="24"/>
      <w:lang w:eastAsia="de-DE" w:bidi="en-US"/>
    </w:rPr>
  </w:style>
  <w:style w:type="character" w:customStyle="1" w:styleId="FPTStyleprojectnameChar">
    <w:name w:val="FPT Style project name Char"/>
    <w:basedOn w:val="HeaderChar"/>
    <w:link w:val="FPTStyleprojectname"/>
    <w:rsid w:val="0053690C"/>
    <w:rPr>
      <w:rFonts w:ascii="Palatino Linotype" w:eastAsia="DengXian" w:hAnsi="Palatino Linotype"/>
      <w:b/>
      <w:bCs/>
      <w:noProof/>
      <w:color w:val="000000"/>
      <w:sz w:val="28"/>
      <w:szCs w:val="28"/>
    </w:rPr>
  </w:style>
  <w:style w:type="paragraph" w:customStyle="1" w:styleId="FPTstylenumberuseincontent">
    <w:name w:val="FPT style number use in content"/>
    <w:basedOn w:val="Normal"/>
    <w:link w:val="FPTstylenumberuseincontentChar"/>
    <w:qFormat/>
    <w:rsid w:val="00A9067B"/>
    <w:pPr>
      <w:tabs>
        <w:tab w:val="right" w:leader="dot" w:pos="9900"/>
      </w:tabs>
      <w:spacing w:line="360" w:lineRule="auto"/>
    </w:pPr>
    <w:rPr>
      <w:sz w:val="24"/>
      <w:szCs w:val="24"/>
      <w:lang w:eastAsia="de-DE" w:bidi="en-US"/>
    </w:rPr>
  </w:style>
  <w:style w:type="character" w:customStyle="1" w:styleId="FPTStylelistofcontentsChar">
    <w:name w:val="FPT Style list of contents Char"/>
    <w:basedOn w:val="DefaultParagraphFont"/>
    <w:link w:val="FPTStylelistofcontents"/>
    <w:rsid w:val="00A9067B"/>
    <w:rPr>
      <w:rFonts w:ascii="Palatino Linotype" w:hAnsi="Palatino Linotype"/>
      <w:b/>
      <w:bCs/>
      <w:noProof/>
      <w:color w:val="000000"/>
      <w:sz w:val="24"/>
      <w:szCs w:val="24"/>
      <w:lang w:eastAsia="de-DE" w:bidi="en-US"/>
    </w:rPr>
  </w:style>
  <w:style w:type="paragraph" w:customStyle="1" w:styleId="FPTstylesubsubsection">
    <w:name w:val="FPT style subsubsection"/>
    <w:basedOn w:val="FPTstylesubsection"/>
    <w:link w:val="FPTstylesubsubsectionChar"/>
    <w:qFormat/>
    <w:rsid w:val="0050048E"/>
    <w:pPr>
      <w:tabs>
        <w:tab w:val="left" w:pos="720"/>
        <w:tab w:val="left" w:pos="1440"/>
        <w:tab w:val="right" w:leader="dot" w:pos="9900"/>
      </w:tabs>
      <w:spacing w:before="240"/>
    </w:pPr>
    <w:rPr>
      <w:rFonts w:eastAsia="SimSun"/>
      <w:i w:val="0"/>
      <w:snapToGrid/>
      <w:szCs w:val="24"/>
      <w:lang w:eastAsia="zh-CN" w:bidi="ar-SA"/>
    </w:rPr>
  </w:style>
  <w:style w:type="character" w:customStyle="1" w:styleId="FPTstylenumberuseincontentChar">
    <w:name w:val="FPT style number use in content Char"/>
    <w:basedOn w:val="DefaultParagraphFont"/>
    <w:link w:val="FPTstylenumberuseincontent"/>
    <w:rsid w:val="00A9067B"/>
    <w:rPr>
      <w:rFonts w:ascii="Palatino Linotype" w:hAnsi="Palatino Linotype"/>
      <w:noProof/>
      <w:color w:val="000000"/>
      <w:sz w:val="24"/>
      <w:szCs w:val="24"/>
      <w:lang w:eastAsia="de-DE" w:bidi="en-US"/>
    </w:rPr>
  </w:style>
  <w:style w:type="paragraph" w:customStyle="1" w:styleId="FPTStylepicture">
    <w:name w:val="FPT Style picture"/>
    <w:basedOn w:val="MDPI52figure"/>
    <w:link w:val="FPTStylepictureChar"/>
    <w:qFormat/>
    <w:rsid w:val="00FA06BF"/>
    <w:rPr>
      <w:noProof/>
    </w:rPr>
  </w:style>
  <w:style w:type="character" w:customStyle="1" w:styleId="FPTstylesubsectionChar">
    <w:name w:val="FPT style subsection Char"/>
    <w:basedOn w:val="DefaultParagraphFont"/>
    <w:link w:val="FPTstylesubsection"/>
    <w:rsid w:val="0050048E"/>
    <w:rPr>
      <w:rFonts w:ascii="Palatino Linotype" w:eastAsia="Times New Roman" w:hAnsi="Palatino Linotype"/>
      <w:i/>
      <w:noProof/>
      <w:snapToGrid w:val="0"/>
      <w:color w:val="000000"/>
      <w:sz w:val="24"/>
      <w:szCs w:val="22"/>
      <w:lang w:eastAsia="de-DE" w:bidi="en-US"/>
    </w:rPr>
  </w:style>
  <w:style w:type="character" w:customStyle="1" w:styleId="FPTstylesubsubsectionChar">
    <w:name w:val="FPT style subsubsection Char"/>
    <w:basedOn w:val="FPTstylesubsectionChar"/>
    <w:link w:val="FPTstylesubsubsection"/>
    <w:rsid w:val="0050048E"/>
    <w:rPr>
      <w:rFonts w:ascii="Palatino Linotype" w:eastAsia="Times New Roman" w:hAnsi="Palatino Linotype"/>
      <w:i w:val="0"/>
      <w:noProof/>
      <w:snapToGrid/>
      <w:color w:val="000000"/>
      <w:sz w:val="24"/>
      <w:szCs w:val="24"/>
      <w:lang w:eastAsia="de-DE" w:bidi="en-US"/>
    </w:rPr>
  </w:style>
  <w:style w:type="paragraph" w:customStyle="1" w:styleId="FPTstylefigtablenumber">
    <w:name w:val="FPT style fig_table_number"/>
    <w:basedOn w:val="MDPI51figurecaption"/>
    <w:link w:val="FPTstylefigtablenumberChar"/>
    <w:qFormat/>
    <w:rsid w:val="00FA06BF"/>
    <w:pPr>
      <w:ind w:left="0"/>
      <w:jc w:val="center"/>
    </w:pPr>
    <w:rPr>
      <w:b/>
      <w:sz w:val="24"/>
      <w:szCs w:val="24"/>
    </w:rPr>
  </w:style>
  <w:style w:type="character" w:customStyle="1" w:styleId="MDPI52figureChar">
    <w:name w:val="MDPI_5.2_figure Char"/>
    <w:basedOn w:val="DefaultParagraphFont"/>
    <w:link w:val="MDPI52figure"/>
    <w:rsid w:val="00FA06BF"/>
    <w:rPr>
      <w:rFonts w:ascii="Palatino Linotype" w:eastAsia="Times New Roman" w:hAnsi="Palatino Linotype"/>
      <w:snapToGrid w:val="0"/>
      <w:color w:val="000000"/>
      <w:lang w:eastAsia="de-DE" w:bidi="en-US"/>
    </w:rPr>
  </w:style>
  <w:style w:type="character" w:customStyle="1" w:styleId="FPTStylepictureChar">
    <w:name w:val="FPT Style picture Char"/>
    <w:basedOn w:val="MDPI52figureChar"/>
    <w:link w:val="FPTStylepicture"/>
    <w:rsid w:val="00FA06BF"/>
    <w:rPr>
      <w:rFonts w:ascii="Palatino Linotype" w:eastAsia="Times New Roman" w:hAnsi="Palatino Linotype"/>
      <w:noProof/>
      <w:snapToGrid w:val="0"/>
      <w:color w:val="000000"/>
      <w:lang w:eastAsia="de-DE" w:bidi="en-US"/>
    </w:rPr>
  </w:style>
  <w:style w:type="paragraph" w:customStyle="1" w:styleId="FPTstylefiguretabletittle">
    <w:name w:val="FPT style figure_table tittle"/>
    <w:basedOn w:val="FPTstylefigtablenumber"/>
    <w:link w:val="FPTstylefiguretabletittleChar"/>
    <w:qFormat/>
    <w:rsid w:val="00DE5678"/>
    <w:rPr>
      <w:b w:val="0"/>
      <w:bCs/>
      <w:sz w:val="20"/>
    </w:rPr>
  </w:style>
  <w:style w:type="character" w:customStyle="1" w:styleId="MDPI51figurecaptionChar">
    <w:name w:val="MDPI_5.1_figure_caption Char"/>
    <w:basedOn w:val="DefaultParagraphFont"/>
    <w:link w:val="MDPI51figurecaption"/>
    <w:rsid w:val="00FA06BF"/>
    <w:rPr>
      <w:rFonts w:ascii="Palatino Linotype" w:eastAsia="Times New Roman" w:hAnsi="Palatino Linotype"/>
      <w:color w:val="000000"/>
      <w:sz w:val="18"/>
      <w:lang w:eastAsia="de-DE" w:bidi="en-US"/>
    </w:rPr>
  </w:style>
  <w:style w:type="character" w:customStyle="1" w:styleId="FPTstylefigtablenumberChar">
    <w:name w:val="FPT style fig_table_number Char"/>
    <w:basedOn w:val="MDPI51figurecaptionChar"/>
    <w:link w:val="FPTstylefigtablenumber"/>
    <w:rsid w:val="00FA06BF"/>
    <w:rPr>
      <w:rFonts w:ascii="Palatino Linotype" w:eastAsia="Times New Roman" w:hAnsi="Palatino Linotype"/>
      <w:b/>
      <w:color w:val="000000"/>
      <w:sz w:val="24"/>
      <w:szCs w:val="24"/>
      <w:lang w:eastAsia="de-DE" w:bidi="en-US"/>
    </w:rPr>
  </w:style>
  <w:style w:type="paragraph" w:customStyle="1" w:styleId="FPTstyletheorem">
    <w:name w:val="FPT style theorem"/>
    <w:basedOn w:val="MDPI81theorem"/>
    <w:link w:val="FPTstyletheoremChar"/>
    <w:qFormat/>
    <w:rsid w:val="005D168F"/>
    <w:pPr>
      <w:spacing w:before="240" w:after="240" w:line="360" w:lineRule="auto"/>
      <w:ind w:left="0"/>
    </w:pPr>
    <w:rPr>
      <w:sz w:val="24"/>
      <w:szCs w:val="24"/>
    </w:rPr>
  </w:style>
  <w:style w:type="character" w:customStyle="1" w:styleId="FPTstylefiguretabletittleChar">
    <w:name w:val="FPT style figure_table tittle Char"/>
    <w:basedOn w:val="FPTstylefigtablenumberChar"/>
    <w:link w:val="FPTstylefiguretabletittle"/>
    <w:rsid w:val="00DE5678"/>
    <w:rPr>
      <w:rFonts w:ascii="Palatino Linotype" w:eastAsia="Times New Roman" w:hAnsi="Palatino Linotype"/>
      <w:b w:val="0"/>
      <w:bCs/>
      <w:color w:val="000000"/>
      <w:sz w:val="24"/>
      <w:szCs w:val="24"/>
      <w:lang w:eastAsia="de-DE" w:bidi="en-US"/>
    </w:rPr>
  </w:style>
  <w:style w:type="paragraph" w:customStyle="1" w:styleId="MDPI71References">
    <w:name w:val="MDPI_7.1_References"/>
    <w:basedOn w:val="FPTStyleReferences"/>
    <w:qFormat/>
    <w:rsid w:val="003F491B"/>
    <w:pPr>
      <w:numPr>
        <w:numId w:val="3"/>
      </w:numPr>
      <w:spacing w:line="240" w:lineRule="auto"/>
      <w:ind w:left="0" w:firstLine="0"/>
    </w:pPr>
    <w:rPr>
      <w:sz w:val="24"/>
    </w:rPr>
  </w:style>
  <w:style w:type="character" w:customStyle="1" w:styleId="MDPI81theoremChar">
    <w:name w:val="MDPI_8.1_theorem Char"/>
    <w:basedOn w:val="DefaultParagraphFont"/>
    <w:link w:val="MDPI81theorem"/>
    <w:rsid w:val="005D168F"/>
    <w:rPr>
      <w:rFonts w:ascii="Palatino Linotype" w:eastAsia="Times New Roman" w:hAnsi="Palatino Linotype"/>
      <w:i/>
      <w:snapToGrid w:val="0"/>
      <w:color w:val="000000"/>
      <w:szCs w:val="22"/>
      <w:lang w:eastAsia="de-DE" w:bidi="en-US"/>
    </w:rPr>
  </w:style>
  <w:style w:type="character" w:customStyle="1" w:styleId="FPTstyletheoremChar">
    <w:name w:val="FPT style theorem Char"/>
    <w:basedOn w:val="MDPI81theoremChar"/>
    <w:link w:val="FPTstyletheorem"/>
    <w:rsid w:val="005D168F"/>
    <w:rPr>
      <w:rFonts w:ascii="Palatino Linotype" w:eastAsia="Times New Roman" w:hAnsi="Palatino Linotype"/>
      <w:i/>
      <w:snapToGrid w:val="0"/>
      <w:color w:val="000000"/>
      <w:sz w:val="24"/>
      <w:szCs w:val="24"/>
      <w:lang w:eastAsia="de-DE" w:bidi="en-US"/>
    </w:rPr>
  </w:style>
  <w:style w:type="character" w:customStyle="1" w:styleId="Heading1Char">
    <w:name w:val="Heading 1 Char"/>
    <w:basedOn w:val="DefaultParagraphFont"/>
    <w:link w:val="Heading1"/>
    <w:rsid w:val="00645C14"/>
    <w:rPr>
      <w:rFonts w:ascii="Times New Roman" w:hAnsi="Times New Roman"/>
      <w:b/>
      <w:kern w:val="28"/>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210"/>
    <w:pPr>
      <w:spacing w:line="260" w:lineRule="atLeast"/>
      <w:jc w:val="both"/>
    </w:pPr>
    <w:rPr>
      <w:rFonts w:ascii="Palatino Linotype" w:hAnsi="Palatino Linotype"/>
      <w:noProof/>
      <w:color w:val="000000"/>
    </w:rPr>
  </w:style>
  <w:style w:type="paragraph" w:styleId="Heading1">
    <w:name w:val="heading 1"/>
    <w:basedOn w:val="Normal"/>
    <w:next w:val="Normal"/>
    <w:link w:val="Heading1Char"/>
    <w:qFormat/>
    <w:rsid w:val="00645C14"/>
    <w:pPr>
      <w:keepNext/>
      <w:tabs>
        <w:tab w:val="left" w:pos="360"/>
      </w:tabs>
      <w:spacing w:before="260" w:after="140" w:line="240" w:lineRule="auto"/>
      <w:outlineLvl w:val="0"/>
    </w:pPr>
    <w:rPr>
      <w:rFonts w:ascii="Times New Roman" w:hAnsi="Times New Roman"/>
      <w:b/>
      <w:noProof w:val="0"/>
      <w:color w:val="auto"/>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THESIS11articletype">
    <w:name w:val="TEMP_THESIS_1.1_article_type"/>
    <w:basedOn w:val="Normal"/>
    <w:next w:val="Normal"/>
    <w:qFormat/>
    <w:rsid w:val="0046076C"/>
    <w:pPr>
      <w:tabs>
        <w:tab w:val="right" w:leader="dot" w:pos="9900"/>
      </w:tabs>
    </w:pPr>
    <w:rPr>
      <w:b/>
      <w:bCs/>
    </w:rPr>
  </w:style>
  <w:style w:type="paragraph" w:customStyle="1" w:styleId="TEMPTHESIS12title">
    <w:name w:val="TEMP_THESIS_1.2_title"/>
    <w:next w:val="Normal"/>
    <w:link w:val="TEMPTHESIS12titleChar"/>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TEMPTHESIS13authornames">
    <w:name w:val="TEMP_THESIS_1.3_authornames"/>
    <w:next w:val="Normal"/>
    <w:link w:val="TEMPTHESIS13authornamesChar"/>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TEMPTHESIS14history">
    <w:name w:val="TEMP_THESIS_1.4_history"/>
    <w:basedOn w:val="Normal"/>
    <w:next w:val="Normal"/>
    <w:qFormat/>
    <w:rsid w:val="00E93210"/>
    <w:pPr>
      <w:adjustRightInd w:val="0"/>
      <w:snapToGrid w:val="0"/>
      <w:spacing w:line="240" w:lineRule="atLeast"/>
      <w:ind w:right="113"/>
      <w:jc w:val="left"/>
    </w:pPr>
    <w:rPr>
      <w:rFonts w:eastAsia="Times New Roman"/>
      <w:noProof w:val="0"/>
      <w:sz w:val="14"/>
      <w:lang w:eastAsia="de-DE" w:bidi="en-US"/>
    </w:rPr>
  </w:style>
  <w:style w:type="paragraph" w:customStyle="1" w:styleId="FPTStylenote">
    <w:name w:val="FPT Style note"/>
    <w:qFormat/>
    <w:rsid w:val="00A9067B"/>
    <w:pPr>
      <w:adjustRightInd w:val="0"/>
      <w:snapToGrid w:val="0"/>
      <w:spacing w:line="200" w:lineRule="atLeast"/>
      <w:ind w:left="198" w:hanging="198"/>
      <w:jc w:val="center"/>
    </w:pPr>
    <w:rPr>
      <w:rFonts w:ascii="Palatino Linotype" w:eastAsia="Times New Roman" w:hAnsi="Palatino Linotype"/>
      <w:color w:val="000000"/>
      <w:sz w:val="16"/>
      <w:szCs w:val="18"/>
      <w:lang w:eastAsia="de-DE" w:bidi="en-US"/>
    </w:rPr>
  </w:style>
  <w:style w:type="paragraph" w:customStyle="1" w:styleId="TEMPTHESIS17abstract">
    <w:name w:val="TEMP_THESIS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TEMPTHESIS18keywords">
    <w:name w:val="TEMP_THESIS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link w:val="MDPI51figurecaptionChar"/>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link w:val="MDPI52figureChar"/>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FPTstylesubsection">
    <w:name w:val="FPT style subsection"/>
    <w:link w:val="FPTstylesubsectionChar"/>
    <w:qFormat/>
    <w:rsid w:val="0050048E"/>
    <w:pPr>
      <w:adjustRightInd w:val="0"/>
      <w:snapToGrid w:val="0"/>
      <w:spacing w:before="60" w:after="60" w:line="360" w:lineRule="auto"/>
      <w:outlineLvl w:val="1"/>
    </w:pPr>
    <w:rPr>
      <w:rFonts w:ascii="Palatino Linotype" w:eastAsia="Times New Roman" w:hAnsi="Palatino Linotype"/>
      <w:i/>
      <w:noProof/>
      <w:snapToGrid w:val="0"/>
      <w:color w:val="000000"/>
      <w:sz w:val="24"/>
      <w:szCs w:val="22"/>
      <w:lang w:eastAsia="de-DE" w:bidi="en-US"/>
    </w:rPr>
  </w:style>
  <w:style w:type="paragraph" w:customStyle="1" w:styleId="FPTStyleReferences">
    <w:name w:val="FPT Style References"/>
    <w:qFormat/>
    <w:rsid w:val="003F491B"/>
    <w:pPr>
      <w:numPr>
        <w:numId w:val="23"/>
      </w:numPr>
      <w:adjustRightInd w:val="0"/>
      <w:snapToGrid w:val="0"/>
      <w:spacing w:line="360" w:lineRule="auto"/>
      <w:ind w:left="432" w:hanging="432"/>
      <w:jc w:val="both"/>
    </w:pPr>
    <w:rPr>
      <w:rFonts w:ascii="Palatino Linotype" w:eastAsia="Times New Roman" w:hAnsi="Palatino Linotype"/>
      <w:color w:val="000000"/>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customStyle="1" w:styleId="UnresolvedMention">
    <w:name w:val="Unresolved Mention"/>
    <w:uiPriority w:val="99"/>
    <w:semiHidden/>
    <w:unhideWhenUsed/>
    <w:rsid w:val="00A8692B"/>
    <w:rPr>
      <w:color w:val="605E5C"/>
      <w:shd w:val="clear" w:color="auto" w:fill="E1DFDD"/>
    </w:rPr>
  </w:style>
  <w:style w:type="table" w:customStyle="1"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link w:val="MDPI81theoremChar"/>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FPTStyleparagraph">
    <w:name w:val="FPT Style paragraph"/>
    <w:qFormat/>
    <w:rsid w:val="00DE7A79"/>
    <w:pPr>
      <w:adjustRightInd w:val="0"/>
      <w:snapToGrid w:val="0"/>
      <w:spacing w:after="120" w:line="360" w:lineRule="auto"/>
      <w:jc w:val="both"/>
    </w:pPr>
    <w:rPr>
      <w:rFonts w:ascii="Palatino Linotype" w:eastAsia="Times New Roman" w:hAnsi="Palatino Linotype"/>
      <w:snapToGrid w:val="0"/>
      <w:color w:val="000000"/>
      <w:sz w:val="24"/>
      <w:lang w:eastAsia="en-US" w:bidi="en-US"/>
    </w:rPr>
  </w:style>
  <w:style w:type="paragraph" w:customStyle="1" w:styleId="MDPI63Notes">
    <w:name w:val="MDPI_6.3_Notes"/>
    <w:qFormat/>
    <w:rsid w:val="00E93210"/>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TEMPTHESIS15academiceditor">
    <w:name w:val="TEMP_THESIS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E93210"/>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F83084"/>
    <w:pPr>
      <w:ind w:left="720"/>
      <w:contextualSpacing/>
    </w:pPr>
  </w:style>
  <w:style w:type="paragraph" w:customStyle="1" w:styleId="FPTStyletittle">
    <w:name w:val="FPT Style tittle"/>
    <w:basedOn w:val="TEMPTHESIS12title"/>
    <w:link w:val="FPTStyletittleChar"/>
    <w:qFormat/>
    <w:rsid w:val="00A9067B"/>
    <w:pPr>
      <w:spacing w:line="360" w:lineRule="auto"/>
      <w:jc w:val="center"/>
    </w:pPr>
    <w:rPr>
      <w:sz w:val="50"/>
      <w:szCs w:val="50"/>
    </w:rPr>
  </w:style>
  <w:style w:type="paragraph" w:customStyle="1" w:styleId="FPTStyleIntrotext">
    <w:name w:val="FPT Style Intro text"/>
    <w:basedOn w:val="Normal"/>
    <w:link w:val="FPTStyleIntrotextChar"/>
    <w:qFormat/>
    <w:rsid w:val="0053690C"/>
    <w:pPr>
      <w:jc w:val="center"/>
    </w:pPr>
    <w:rPr>
      <w:sz w:val="28"/>
      <w:szCs w:val="28"/>
      <w:lang w:eastAsia="de-DE" w:bidi="en-US"/>
    </w:rPr>
  </w:style>
  <w:style w:type="character" w:customStyle="1" w:styleId="TEMPTHESIS12titleChar">
    <w:name w:val="TEMP_THESIS_1.2_title Char"/>
    <w:basedOn w:val="DefaultParagraphFont"/>
    <w:link w:val="TEMPTHESIS12title"/>
    <w:rsid w:val="0053690C"/>
    <w:rPr>
      <w:rFonts w:ascii="Palatino Linotype" w:eastAsia="Times New Roman" w:hAnsi="Palatino Linotype"/>
      <w:b/>
      <w:snapToGrid w:val="0"/>
      <w:color w:val="000000"/>
      <w:sz w:val="36"/>
      <w:lang w:eastAsia="de-DE" w:bidi="en-US"/>
    </w:rPr>
  </w:style>
  <w:style w:type="character" w:customStyle="1" w:styleId="FPTStyletittleChar">
    <w:name w:val="FPT Style tittle Char"/>
    <w:basedOn w:val="TEMPTHESIS12titleChar"/>
    <w:link w:val="FPTStyletittle"/>
    <w:rsid w:val="00A9067B"/>
    <w:rPr>
      <w:rFonts w:ascii="Palatino Linotype" w:eastAsia="Times New Roman" w:hAnsi="Palatino Linotype"/>
      <w:b/>
      <w:snapToGrid w:val="0"/>
      <w:color w:val="000000"/>
      <w:sz w:val="50"/>
      <w:szCs w:val="50"/>
      <w:lang w:eastAsia="de-DE" w:bidi="en-US"/>
    </w:rPr>
  </w:style>
  <w:style w:type="paragraph" w:customStyle="1" w:styleId="FPTStyleauthorname">
    <w:name w:val="FPT Style author name"/>
    <w:basedOn w:val="TEMPTHESIS13authornames"/>
    <w:link w:val="FPTStyleauthornameChar"/>
    <w:qFormat/>
    <w:rsid w:val="0053690C"/>
    <w:pPr>
      <w:jc w:val="center"/>
    </w:pPr>
    <w:rPr>
      <w:sz w:val="28"/>
      <w:szCs w:val="28"/>
    </w:rPr>
  </w:style>
  <w:style w:type="character" w:customStyle="1" w:styleId="FPTStyleIntrotextChar">
    <w:name w:val="FPT Style Intro text Char"/>
    <w:basedOn w:val="DefaultParagraphFont"/>
    <w:link w:val="FPTStyleIntrotext"/>
    <w:rsid w:val="0053690C"/>
    <w:rPr>
      <w:rFonts w:ascii="Palatino Linotype" w:hAnsi="Palatino Linotype"/>
      <w:noProof/>
      <w:color w:val="000000"/>
      <w:sz w:val="28"/>
      <w:szCs w:val="28"/>
      <w:lang w:eastAsia="de-DE" w:bidi="en-US"/>
    </w:rPr>
  </w:style>
  <w:style w:type="paragraph" w:customStyle="1" w:styleId="FPTStyleUniversityname">
    <w:name w:val="FPT Style University name"/>
    <w:basedOn w:val="TEMPTHESIS13authornames"/>
    <w:link w:val="FPTStyleUniversitynameChar"/>
    <w:qFormat/>
    <w:rsid w:val="0053690C"/>
    <w:pPr>
      <w:jc w:val="center"/>
    </w:pPr>
    <w:rPr>
      <w:sz w:val="28"/>
      <w:szCs w:val="28"/>
    </w:rPr>
  </w:style>
  <w:style w:type="character" w:customStyle="1" w:styleId="TEMPTHESIS13authornamesChar">
    <w:name w:val="TEMP_THESIS_1.3_authornames Char"/>
    <w:basedOn w:val="DefaultParagraphFont"/>
    <w:link w:val="TEMPTHESIS13authornames"/>
    <w:rsid w:val="0053690C"/>
    <w:rPr>
      <w:rFonts w:ascii="Palatino Linotype" w:eastAsia="Times New Roman" w:hAnsi="Palatino Linotype"/>
      <w:b/>
      <w:color w:val="000000"/>
      <w:szCs w:val="22"/>
      <w:lang w:eastAsia="de-DE" w:bidi="en-US"/>
    </w:rPr>
  </w:style>
  <w:style w:type="character" w:customStyle="1" w:styleId="FPTStyleauthornameChar">
    <w:name w:val="FPT Style author name Char"/>
    <w:basedOn w:val="TEMPTHESIS13authornamesChar"/>
    <w:link w:val="FPTStyleauthorname"/>
    <w:rsid w:val="0053690C"/>
    <w:rPr>
      <w:rFonts w:ascii="Palatino Linotype" w:eastAsia="Times New Roman" w:hAnsi="Palatino Linotype"/>
      <w:b/>
      <w:color w:val="000000"/>
      <w:sz w:val="28"/>
      <w:szCs w:val="28"/>
      <w:lang w:eastAsia="de-DE" w:bidi="en-US"/>
    </w:rPr>
  </w:style>
  <w:style w:type="paragraph" w:customStyle="1" w:styleId="FPTStyleprojectname">
    <w:name w:val="FPT Style project name"/>
    <w:basedOn w:val="Header"/>
    <w:link w:val="FPTStyleprojectnameChar"/>
    <w:qFormat/>
    <w:rsid w:val="0053690C"/>
    <w:pPr>
      <w:pBdr>
        <w:bottom w:val="none" w:sz="0" w:space="0" w:color="auto"/>
      </w:pBdr>
      <w:jc w:val="both"/>
    </w:pPr>
    <w:rPr>
      <w:rFonts w:eastAsia="DengXian"/>
      <w:b/>
      <w:bCs/>
      <w:sz w:val="28"/>
      <w:szCs w:val="28"/>
    </w:rPr>
  </w:style>
  <w:style w:type="character" w:customStyle="1" w:styleId="FPTStyleUniversitynameChar">
    <w:name w:val="FPT Style University name Char"/>
    <w:basedOn w:val="TEMPTHESIS13authornamesChar"/>
    <w:link w:val="FPTStyleUniversityname"/>
    <w:rsid w:val="0053690C"/>
    <w:rPr>
      <w:rFonts w:ascii="Palatino Linotype" w:eastAsia="Times New Roman" w:hAnsi="Palatino Linotype"/>
      <w:b/>
      <w:color w:val="000000"/>
      <w:sz w:val="28"/>
      <w:szCs w:val="28"/>
      <w:lang w:eastAsia="de-DE" w:bidi="en-US"/>
    </w:rPr>
  </w:style>
  <w:style w:type="paragraph" w:customStyle="1" w:styleId="FPTStylelistofcontents">
    <w:name w:val="FPT Style list of contents"/>
    <w:basedOn w:val="Normal"/>
    <w:link w:val="FPTStylelistofcontentsChar"/>
    <w:qFormat/>
    <w:rsid w:val="00A9067B"/>
    <w:pPr>
      <w:tabs>
        <w:tab w:val="right" w:leader="dot" w:pos="9900"/>
      </w:tabs>
      <w:spacing w:line="360" w:lineRule="auto"/>
    </w:pPr>
    <w:rPr>
      <w:b/>
      <w:bCs/>
      <w:sz w:val="24"/>
      <w:szCs w:val="24"/>
      <w:lang w:eastAsia="de-DE" w:bidi="en-US"/>
    </w:rPr>
  </w:style>
  <w:style w:type="character" w:customStyle="1" w:styleId="FPTStyleprojectnameChar">
    <w:name w:val="FPT Style project name Char"/>
    <w:basedOn w:val="HeaderChar"/>
    <w:link w:val="FPTStyleprojectname"/>
    <w:rsid w:val="0053690C"/>
    <w:rPr>
      <w:rFonts w:ascii="Palatino Linotype" w:eastAsia="DengXian" w:hAnsi="Palatino Linotype"/>
      <w:b/>
      <w:bCs/>
      <w:noProof/>
      <w:color w:val="000000"/>
      <w:sz w:val="28"/>
      <w:szCs w:val="28"/>
    </w:rPr>
  </w:style>
  <w:style w:type="paragraph" w:customStyle="1" w:styleId="FPTstylenumberuseincontent">
    <w:name w:val="FPT style number use in content"/>
    <w:basedOn w:val="Normal"/>
    <w:link w:val="FPTstylenumberuseincontentChar"/>
    <w:qFormat/>
    <w:rsid w:val="00A9067B"/>
    <w:pPr>
      <w:tabs>
        <w:tab w:val="right" w:leader="dot" w:pos="9900"/>
      </w:tabs>
      <w:spacing w:line="360" w:lineRule="auto"/>
    </w:pPr>
    <w:rPr>
      <w:sz w:val="24"/>
      <w:szCs w:val="24"/>
      <w:lang w:eastAsia="de-DE" w:bidi="en-US"/>
    </w:rPr>
  </w:style>
  <w:style w:type="character" w:customStyle="1" w:styleId="FPTStylelistofcontentsChar">
    <w:name w:val="FPT Style list of contents Char"/>
    <w:basedOn w:val="DefaultParagraphFont"/>
    <w:link w:val="FPTStylelistofcontents"/>
    <w:rsid w:val="00A9067B"/>
    <w:rPr>
      <w:rFonts w:ascii="Palatino Linotype" w:hAnsi="Palatino Linotype"/>
      <w:b/>
      <w:bCs/>
      <w:noProof/>
      <w:color w:val="000000"/>
      <w:sz w:val="24"/>
      <w:szCs w:val="24"/>
      <w:lang w:eastAsia="de-DE" w:bidi="en-US"/>
    </w:rPr>
  </w:style>
  <w:style w:type="paragraph" w:customStyle="1" w:styleId="FPTstylesubsubsection">
    <w:name w:val="FPT style subsubsection"/>
    <w:basedOn w:val="FPTstylesubsection"/>
    <w:link w:val="FPTstylesubsubsectionChar"/>
    <w:qFormat/>
    <w:rsid w:val="0050048E"/>
    <w:pPr>
      <w:tabs>
        <w:tab w:val="left" w:pos="720"/>
        <w:tab w:val="left" w:pos="1440"/>
        <w:tab w:val="right" w:leader="dot" w:pos="9900"/>
      </w:tabs>
      <w:spacing w:before="240"/>
    </w:pPr>
    <w:rPr>
      <w:rFonts w:eastAsia="SimSun"/>
      <w:i w:val="0"/>
      <w:snapToGrid/>
      <w:szCs w:val="24"/>
      <w:lang w:eastAsia="zh-CN" w:bidi="ar-SA"/>
    </w:rPr>
  </w:style>
  <w:style w:type="character" w:customStyle="1" w:styleId="FPTstylenumberuseincontentChar">
    <w:name w:val="FPT style number use in content Char"/>
    <w:basedOn w:val="DefaultParagraphFont"/>
    <w:link w:val="FPTstylenumberuseincontent"/>
    <w:rsid w:val="00A9067B"/>
    <w:rPr>
      <w:rFonts w:ascii="Palatino Linotype" w:hAnsi="Palatino Linotype"/>
      <w:noProof/>
      <w:color w:val="000000"/>
      <w:sz w:val="24"/>
      <w:szCs w:val="24"/>
      <w:lang w:eastAsia="de-DE" w:bidi="en-US"/>
    </w:rPr>
  </w:style>
  <w:style w:type="paragraph" w:customStyle="1" w:styleId="FPTStylepicture">
    <w:name w:val="FPT Style picture"/>
    <w:basedOn w:val="MDPI52figure"/>
    <w:link w:val="FPTStylepictureChar"/>
    <w:qFormat/>
    <w:rsid w:val="00FA06BF"/>
    <w:rPr>
      <w:noProof/>
    </w:rPr>
  </w:style>
  <w:style w:type="character" w:customStyle="1" w:styleId="FPTstylesubsectionChar">
    <w:name w:val="FPT style subsection Char"/>
    <w:basedOn w:val="DefaultParagraphFont"/>
    <w:link w:val="FPTstylesubsection"/>
    <w:rsid w:val="0050048E"/>
    <w:rPr>
      <w:rFonts w:ascii="Palatino Linotype" w:eastAsia="Times New Roman" w:hAnsi="Palatino Linotype"/>
      <w:i/>
      <w:noProof/>
      <w:snapToGrid w:val="0"/>
      <w:color w:val="000000"/>
      <w:sz w:val="24"/>
      <w:szCs w:val="22"/>
      <w:lang w:eastAsia="de-DE" w:bidi="en-US"/>
    </w:rPr>
  </w:style>
  <w:style w:type="character" w:customStyle="1" w:styleId="FPTstylesubsubsectionChar">
    <w:name w:val="FPT style subsubsection Char"/>
    <w:basedOn w:val="FPTstylesubsectionChar"/>
    <w:link w:val="FPTstylesubsubsection"/>
    <w:rsid w:val="0050048E"/>
    <w:rPr>
      <w:rFonts w:ascii="Palatino Linotype" w:eastAsia="Times New Roman" w:hAnsi="Palatino Linotype"/>
      <w:i w:val="0"/>
      <w:noProof/>
      <w:snapToGrid/>
      <w:color w:val="000000"/>
      <w:sz w:val="24"/>
      <w:szCs w:val="24"/>
      <w:lang w:eastAsia="de-DE" w:bidi="en-US"/>
    </w:rPr>
  </w:style>
  <w:style w:type="paragraph" w:customStyle="1" w:styleId="FPTstylefigtablenumber">
    <w:name w:val="FPT style fig_table_number"/>
    <w:basedOn w:val="MDPI51figurecaption"/>
    <w:link w:val="FPTstylefigtablenumberChar"/>
    <w:qFormat/>
    <w:rsid w:val="00FA06BF"/>
    <w:pPr>
      <w:ind w:left="0"/>
      <w:jc w:val="center"/>
    </w:pPr>
    <w:rPr>
      <w:b/>
      <w:sz w:val="24"/>
      <w:szCs w:val="24"/>
    </w:rPr>
  </w:style>
  <w:style w:type="character" w:customStyle="1" w:styleId="MDPI52figureChar">
    <w:name w:val="MDPI_5.2_figure Char"/>
    <w:basedOn w:val="DefaultParagraphFont"/>
    <w:link w:val="MDPI52figure"/>
    <w:rsid w:val="00FA06BF"/>
    <w:rPr>
      <w:rFonts w:ascii="Palatino Linotype" w:eastAsia="Times New Roman" w:hAnsi="Palatino Linotype"/>
      <w:snapToGrid w:val="0"/>
      <w:color w:val="000000"/>
      <w:lang w:eastAsia="de-DE" w:bidi="en-US"/>
    </w:rPr>
  </w:style>
  <w:style w:type="character" w:customStyle="1" w:styleId="FPTStylepictureChar">
    <w:name w:val="FPT Style picture Char"/>
    <w:basedOn w:val="MDPI52figureChar"/>
    <w:link w:val="FPTStylepicture"/>
    <w:rsid w:val="00FA06BF"/>
    <w:rPr>
      <w:rFonts w:ascii="Palatino Linotype" w:eastAsia="Times New Roman" w:hAnsi="Palatino Linotype"/>
      <w:noProof/>
      <w:snapToGrid w:val="0"/>
      <w:color w:val="000000"/>
      <w:lang w:eastAsia="de-DE" w:bidi="en-US"/>
    </w:rPr>
  </w:style>
  <w:style w:type="paragraph" w:customStyle="1" w:styleId="FPTstylefiguretabletittle">
    <w:name w:val="FPT style figure_table tittle"/>
    <w:basedOn w:val="FPTstylefigtablenumber"/>
    <w:link w:val="FPTstylefiguretabletittleChar"/>
    <w:qFormat/>
    <w:rsid w:val="00DE5678"/>
    <w:rPr>
      <w:b w:val="0"/>
      <w:bCs/>
      <w:sz w:val="20"/>
    </w:rPr>
  </w:style>
  <w:style w:type="character" w:customStyle="1" w:styleId="MDPI51figurecaptionChar">
    <w:name w:val="MDPI_5.1_figure_caption Char"/>
    <w:basedOn w:val="DefaultParagraphFont"/>
    <w:link w:val="MDPI51figurecaption"/>
    <w:rsid w:val="00FA06BF"/>
    <w:rPr>
      <w:rFonts w:ascii="Palatino Linotype" w:eastAsia="Times New Roman" w:hAnsi="Palatino Linotype"/>
      <w:color w:val="000000"/>
      <w:sz w:val="18"/>
      <w:lang w:eastAsia="de-DE" w:bidi="en-US"/>
    </w:rPr>
  </w:style>
  <w:style w:type="character" w:customStyle="1" w:styleId="FPTstylefigtablenumberChar">
    <w:name w:val="FPT style fig_table_number Char"/>
    <w:basedOn w:val="MDPI51figurecaptionChar"/>
    <w:link w:val="FPTstylefigtablenumber"/>
    <w:rsid w:val="00FA06BF"/>
    <w:rPr>
      <w:rFonts w:ascii="Palatino Linotype" w:eastAsia="Times New Roman" w:hAnsi="Palatino Linotype"/>
      <w:b/>
      <w:color w:val="000000"/>
      <w:sz w:val="24"/>
      <w:szCs w:val="24"/>
      <w:lang w:eastAsia="de-DE" w:bidi="en-US"/>
    </w:rPr>
  </w:style>
  <w:style w:type="paragraph" w:customStyle="1" w:styleId="FPTstyletheorem">
    <w:name w:val="FPT style theorem"/>
    <w:basedOn w:val="MDPI81theorem"/>
    <w:link w:val="FPTstyletheoremChar"/>
    <w:qFormat/>
    <w:rsid w:val="005D168F"/>
    <w:pPr>
      <w:spacing w:before="240" w:after="240" w:line="360" w:lineRule="auto"/>
      <w:ind w:left="0"/>
    </w:pPr>
    <w:rPr>
      <w:sz w:val="24"/>
      <w:szCs w:val="24"/>
    </w:rPr>
  </w:style>
  <w:style w:type="character" w:customStyle="1" w:styleId="FPTstylefiguretabletittleChar">
    <w:name w:val="FPT style figure_table tittle Char"/>
    <w:basedOn w:val="FPTstylefigtablenumberChar"/>
    <w:link w:val="FPTstylefiguretabletittle"/>
    <w:rsid w:val="00DE5678"/>
    <w:rPr>
      <w:rFonts w:ascii="Palatino Linotype" w:eastAsia="Times New Roman" w:hAnsi="Palatino Linotype"/>
      <w:b w:val="0"/>
      <w:bCs/>
      <w:color w:val="000000"/>
      <w:sz w:val="24"/>
      <w:szCs w:val="24"/>
      <w:lang w:eastAsia="de-DE" w:bidi="en-US"/>
    </w:rPr>
  </w:style>
  <w:style w:type="paragraph" w:customStyle="1" w:styleId="MDPI71References">
    <w:name w:val="MDPI_7.1_References"/>
    <w:basedOn w:val="FPTStyleReferences"/>
    <w:qFormat/>
    <w:rsid w:val="003F491B"/>
    <w:pPr>
      <w:numPr>
        <w:numId w:val="3"/>
      </w:numPr>
      <w:spacing w:line="240" w:lineRule="auto"/>
      <w:ind w:left="0" w:firstLine="0"/>
    </w:pPr>
    <w:rPr>
      <w:sz w:val="24"/>
    </w:rPr>
  </w:style>
  <w:style w:type="character" w:customStyle="1" w:styleId="MDPI81theoremChar">
    <w:name w:val="MDPI_8.1_theorem Char"/>
    <w:basedOn w:val="DefaultParagraphFont"/>
    <w:link w:val="MDPI81theorem"/>
    <w:rsid w:val="005D168F"/>
    <w:rPr>
      <w:rFonts w:ascii="Palatino Linotype" w:eastAsia="Times New Roman" w:hAnsi="Palatino Linotype"/>
      <w:i/>
      <w:snapToGrid w:val="0"/>
      <w:color w:val="000000"/>
      <w:szCs w:val="22"/>
      <w:lang w:eastAsia="de-DE" w:bidi="en-US"/>
    </w:rPr>
  </w:style>
  <w:style w:type="character" w:customStyle="1" w:styleId="FPTstyletheoremChar">
    <w:name w:val="FPT style theorem Char"/>
    <w:basedOn w:val="MDPI81theoremChar"/>
    <w:link w:val="FPTstyletheorem"/>
    <w:rsid w:val="005D168F"/>
    <w:rPr>
      <w:rFonts w:ascii="Palatino Linotype" w:eastAsia="Times New Roman" w:hAnsi="Palatino Linotype"/>
      <w:i/>
      <w:snapToGrid w:val="0"/>
      <w:color w:val="000000"/>
      <w:sz w:val="24"/>
      <w:szCs w:val="24"/>
      <w:lang w:eastAsia="de-DE" w:bidi="en-US"/>
    </w:rPr>
  </w:style>
  <w:style w:type="character" w:customStyle="1" w:styleId="Heading1Char">
    <w:name w:val="Heading 1 Char"/>
    <w:basedOn w:val="DefaultParagraphFont"/>
    <w:link w:val="Heading1"/>
    <w:rsid w:val="00645C14"/>
    <w:rPr>
      <w:rFonts w:ascii="Times New Roman" w:hAnsi="Times New Roman"/>
      <w:b/>
      <w:kern w:val="28"/>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Xinviec%20FPT\templet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7E451-E5A2-48FB-93D9-0A9EC60C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Template>
  <TotalTime>37</TotalTime>
  <Pages>11</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Nguyen</dc:creator>
  <cp:keywords/>
  <dc:description/>
  <cp:lastModifiedBy>Nguyen Trong Tai</cp:lastModifiedBy>
  <cp:revision>6</cp:revision>
  <dcterms:created xsi:type="dcterms:W3CDTF">2022-09-03T18:46:00Z</dcterms:created>
  <dcterms:modified xsi:type="dcterms:W3CDTF">2022-09-06T09:39:00Z</dcterms:modified>
</cp:coreProperties>
</file>